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27701" w:rsidR="00C8049E" w:rsidP="2EBFB0CD" w:rsidRDefault="00227701" w14:paraId="333E424A" w14:textId="5FD3623D" w14:noSpellErr="1">
      <w:pPr>
        <w:jc w:val="center"/>
        <w:rPr>
          <w:rStyle w:val="underline"/>
          <w:rFonts w:ascii="Verdana" w:hAnsi="Verdana" w:eastAsia="Verdana" w:cs="Verdana"/>
          <w:b w:val="1"/>
          <w:bCs w:val="1"/>
          <w:color w:val="000000" w:themeColor="text1"/>
          <w:sz w:val="24"/>
          <w:szCs w:val="24"/>
        </w:rPr>
      </w:pPr>
      <w:r w:rsidRPr="2EBFB0CD" w:rsidR="2312C5EE">
        <w:rPr>
          <w:rStyle w:val="blue"/>
          <w:rFonts w:ascii="Verdana" w:hAnsi="Verdana" w:eastAsia="Verdana" w:cs="Verdana"/>
          <w:b w:val="1"/>
          <w:bCs w:val="1"/>
          <w:color w:val="000000" w:themeColor="text1"/>
          <w:sz w:val="24"/>
          <w:szCs w:val="24"/>
        </w:rPr>
        <w:t>Processing</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red"/>
          <w:rFonts w:ascii="Verdana" w:hAnsi="Verdana" w:eastAsia="Verdana" w:cs="Verdana"/>
          <w:b w:val="1"/>
          <w:bCs w:val="1"/>
          <w:color w:val="000000" w:themeColor="text1"/>
          <w:sz w:val="24"/>
          <w:szCs w:val="24"/>
        </w:rPr>
        <w:t>Data</w:t>
      </w:r>
      <w:r w:rsidRPr="2EBFB0CD" w:rsidR="2312C5EE">
        <w:rPr>
          <w:rStyle w:val="apple-converted-space"/>
          <w:rFonts w:ascii="Verdana" w:hAnsi="Verdana" w:eastAsia="Verdana" w:cs="Verdana"/>
          <w:b w:val="1"/>
          <w:bCs w:val="1"/>
          <w:color w:val="000000" w:themeColor="text1"/>
          <w:sz w:val="24"/>
          <w:szCs w:val="24"/>
        </w:rPr>
        <w:t> </w:t>
      </w:r>
      <w:r w:rsidRPr="2EBFB0CD" w:rsidR="2312C5EE">
        <w:rPr>
          <w:rFonts w:ascii="Verdana" w:hAnsi="Verdana" w:eastAsia="Verdana" w:cs="Verdana"/>
          <w:b w:val="1"/>
          <w:bCs w:val="1"/>
          <w:color w:val="000000" w:themeColor="text1"/>
          <w:sz w:val="24"/>
          <w:szCs w:val="24"/>
          <w:shd w:val="clear" w:color="auto" w:fill="FFFFFF"/>
        </w:rPr>
        <w:t>in</w:t>
      </w:r>
      <w:r w:rsidRPr="2EBFB0CD" w:rsidR="2312C5EE">
        <w:rPr>
          <w:rStyle w:val="apple-converted-space"/>
          <w:rFonts w:ascii="Verdana" w:hAnsi="Verdana" w:eastAsia="Verdana" w:cs="Verdana"/>
          <w:b w:val="1"/>
          <w:bCs w:val="1"/>
          <w:color w:val="000000" w:themeColor="text1"/>
          <w:sz w:val="24"/>
          <w:szCs w:val="24"/>
          <w:shd w:val="clear" w:color="auto" w:fill="FFFFFF"/>
        </w:rPr>
        <w:t> </w:t>
      </w:r>
      <w:r w:rsidRPr="2EBFB0CD" w:rsidR="2312C5EE">
        <w:rPr>
          <w:rStyle w:val="red"/>
          <w:rFonts w:ascii="Verdana" w:hAnsi="Verdana" w:eastAsia="Verdana" w:cs="Verdana"/>
          <w:b w:val="1"/>
          <w:bCs w:val="1"/>
          <w:color w:val="000000" w:themeColor="text1"/>
          <w:sz w:val="24"/>
          <w:szCs w:val="24"/>
        </w:rPr>
        <w:t>Real-Time</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red"/>
          <w:rFonts w:ascii="Verdana" w:hAnsi="Verdana" w:eastAsia="Verdana" w:cs="Verdana"/>
          <w:b w:val="1"/>
          <w:bCs w:val="1"/>
          <w:color w:val="000000" w:themeColor="text1"/>
          <w:sz w:val="24"/>
          <w:szCs w:val="24"/>
        </w:rPr>
        <w:t>for</w:t>
      </w:r>
      <w:r w:rsidRPr="2EBFB0CD" w:rsidR="2312C5EE">
        <w:rPr>
          <w:rStyle w:val="apple-converted-space"/>
          <w:rFonts w:ascii="Verdana" w:hAnsi="Verdana" w:eastAsia="Verdana" w:cs="Verdana"/>
          <w:b w:val="1"/>
          <w:bCs w:val="1"/>
          <w:color w:val="000000" w:themeColor="text1"/>
          <w:sz w:val="24"/>
          <w:szCs w:val="24"/>
        </w:rPr>
        <w:t> </w:t>
      </w:r>
      <w:r w:rsidRPr="2EBFB0CD" w:rsidR="2312C5EE">
        <w:rPr>
          <w:rFonts w:ascii="Verdana" w:hAnsi="Verdana" w:eastAsia="Verdana" w:cs="Verdana"/>
          <w:b w:val="1"/>
          <w:bCs w:val="1"/>
          <w:color w:val="000000" w:themeColor="text1"/>
          <w:sz w:val="24"/>
          <w:szCs w:val="24"/>
          <w:shd w:val="clear" w:color="auto" w:fill="FFFFFF"/>
        </w:rPr>
        <w:t>Autonomous Vehicles:</w:t>
      </w:r>
      <w:r w:rsidRPr="2EBFB0CD" w:rsidR="2312C5EE">
        <w:rPr>
          <w:rStyle w:val="apple-converted-space"/>
          <w:rFonts w:ascii="Verdana" w:hAnsi="Verdana" w:eastAsia="Verdana" w:cs="Verdana"/>
          <w:b w:val="1"/>
          <w:bCs w:val="1"/>
          <w:color w:val="000000" w:themeColor="text1"/>
          <w:sz w:val="24"/>
          <w:szCs w:val="24"/>
          <w:shd w:val="clear" w:color="auto" w:fill="FFFFFF"/>
        </w:rPr>
        <w:t> </w:t>
      </w:r>
      <w:r w:rsidRPr="2EBFB0CD" w:rsidR="2312C5EE">
        <w:rPr>
          <w:rStyle w:val="red"/>
          <w:rFonts w:ascii="Verdana" w:hAnsi="Verdana" w:eastAsia="Verdana" w:cs="Verdana"/>
          <w:b w:val="1"/>
          <w:bCs w:val="1"/>
          <w:color w:val="000000" w:themeColor="text1"/>
          <w:sz w:val="24"/>
          <w:szCs w:val="24"/>
        </w:rPr>
        <w:t>A</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red"/>
          <w:rFonts w:ascii="Verdana" w:hAnsi="Verdana" w:eastAsia="Verdana" w:cs="Verdana"/>
          <w:b w:val="1"/>
          <w:bCs w:val="1"/>
          <w:color w:val="000000" w:themeColor="text1"/>
          <w:sz w:val="24"/>
          <w:szCs w:val="24"/>
        </w:rPr>
        <w:t>Study</w:t>
      </w:r>
      <w:r w:rsidRPr="2EBFB0CD" w:rsidR="2312C5EE">
        <w:rPr>
          <w:rStyle w:val="apple-converted-space"/>
          <w:rFonts w:ascii="Verdana" w:hAnsi="Verdana" w:eastAsia="Verdana" w:cs="Verdana"/>
          <w:b w:val="1"/>
          <w:bCs w:val="1"/>
          <w:color w:val="000000" w:themeColor="text1"/>
          <w:sz w:val="24"/>
          <w:szCs w:val="24"/>
        </w:rPr>
        <w:t> </w:t>
      </w:r>
      <w:r w:rsidRPr="2EBFB0CD" w:rsidR="2312C5EE">
        <w:rPr>
          <w:rFonts w:ascii="Verdana" w:hAnsi="Verdana" w:eastAsia="Verdana" w:cs="Verdana"/>
          <w:b w:val="1"/>
          <w:bCs w:val="1"/>
          <w:color w:val="000000" w:themeColor="text1"/>
          <w:sz w:val="24"/>
          <w:szCs w:val="24"/>
          <w:shd w:val="clear" w:color="auto" w:fill="FFFFFF"/>
        </w:rPr>
        <w:t>of</w:t>
      </w:r>
      <w:r w:rsidRPr="2EBFB0CD" w:rsidR="2312C5EE">
        <w:rPr>
          <w:rStyle w:val="apple-converted-space"/>
          <w:rFonts w:ascii="Verdana" w:hAnsi="Verdana" w:eastAsia="Verdana" w:cs="Verdana"/>
          <w:b w:val="1"/>
          <w:bCs w:val="1"/>
          <w:color w:val="000000" w:themeColor="text1"/>
          <w:sz w:val="24"/>
          <w:szCs w:val="24"/>
          <w:shd w:val="clear" w:color="auto" w:fill="FFFFFF"/>
        </w:rPr>
        <w:t> </w:t>
      </w:r>
      <w:r w:rsidRPr="2EBFB0CD" w:rsidR="2312C5EE">
        <w:rPr>
          <w:rStyle w:val="red"/>
          <w:rFonts w:ascii="Verdana" w:hAnsi="Verdana" w:eastAsia="Verdana" w:cs="Verdana"/>
          <w:b w:val="1"/>
          <w:bCs w:val="1"/>
          <w:color w:val="000000" w:themeColor="text1"/>
          <w:sz w:val="24"/>
          <w:szCs w:val="24"/>
        </w:rPr>
        <w:t>the</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blue"/>
          <w:rFonts w:ascii="Verdana" w:hAnsi="Verdana" w:eastAsia="Verdana" w:cs="Verdana"/>
          <w:b w:val="1"/>
          <w:bCs w:val="1"/>
          <w:color w:val="000000" w:themeColor="text1"/>
          <w:sz w:val="24"/>
          <w:szCs w:val="24"/>
        </w:rPr>
        <w:t>Tesla</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blue"/>
          <w:rFonts w:ascii="Verdana" w:hAnsi="Verdana" w:eastAsia="Verdana" w:cs="Verdana"/>
          <w:b w:val="1"/>
          <w:bCs w:val="1"/>
          <w:color w:val="000000" w:themeColor="text1"/>
          <w:sz w:val="24"/>
          <w:szCs w:val="24"/>
        </w:rPr>
        <w:t>Full</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blue"/>
          <w:rFonts w:ascii="Verdana" w:hAnsi="Verdana" w:eastAsia="Verdana" w:cs="Verdana"/>
          <w:b w:val="1"/>
          <w:bCs w:val="1"/>
          <w:color w:val="000000" w:themeColor="text1"/>
          <w:sz w:val="24"/>
          <w:szCs w:val="24"/>
        </w:rPr>
        <w:t>Self-Driving</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blue"/>
          <w:rFonts w:ascii="Verdana" w:hAnsi="Verdana" w:eastAsia="Verdana" w:cs="Verdana"/>
          <w:b w:val="1"/>
          <w:bCs w:val="1"/>
          <w:color w:val="000000" w:themeColor="text1"/>
          <w:sz w:val="24"/>
          <w:szCs w:val="24"/>
        </w:rPr>
        <w:t>(FSD)</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blue"/>
          <w:rFonts w:ascii="Verdana" w:hAnsi="Verdana" w:eastAsia="Verdana" w:cs="Verdana"/>
          <w:b w:val="1"/>
          <w:bCs w:val="1"/>
          <w:color w:val="000000" w:themeColor="text1"/>
          <w:sz w:val="24"/>
          <w:szCs w:val="24"/>
        </w:rPr>
        <w:t>Chip</w:t>
      </w:r>
      <w:r w:rsidRPr="2EBFB0CD" w:rsidR="2312C5EE">
        <w:rPr>
          <w:rStyle w:val="apple-converted-space"/>
          <w:rFonts w:ascii="Verdana" w:hAnsi="Verdana" w:eastAsia="Verdana" w:cs="Verdana"/>
          <w:b w:val="1"/>
          <w:bCs w:val="1"/>
          <w:color w:val="000000" w:themeColor="text1"/>
          <w:sz w:val="24"/>
          <w:szCs w:val="24"/>
        </w:rPr>
        <w:t> </w:t>
      </w:r>
      <w:r w:rsidRPr="2EBFB0CD" w:rsidR="2312C5EE">
        <w:rPr>
          <w:rStyle w:val="underline"/>
          <w:rFonts w:ascii="Verdana" w:hAnsi="Verdana" w:eastAsia="Verdana" w:cs="Verdana"/>
          <w:b w:val="1"/>
          <w:bCs w:val="1"/>
          <w:color w:val="000000" w:themeColor="text1"/>
          <w:sz w:val="24"/>
          <w:szCs w:val="24"/>
        </w:rPr>
        <w:t>Design</w:t>
      </w:r>
    </w:p>
    <w:p w:rsidRPr="00872EAB" w:rsidR="00227701" w:rsidP="3FFA89C9" w:rsidRDefault="00227701" w14:paraId="15F5BCC3" w14:textId="77777777">
      <w:pPr>
        <w:jc w:val="center"/>
        <w:rPr>
          <w:rFonts w:ascii="Verdana" w:hAnsi="Verdana" w:eastAsia="Verdana" w:cs="Verdana"/>
        </w:rPr>
      </w:pPr>
    </w:p>
    <w:p w:rsidR="00B02947" w:rsidP="2EBFB0CD" w:rsidRDefault="006314F5" w14:paraId="3AE8F272" w14:textId="77777777" w14:noSpellErr="1">
      <w:pPr>
        <w:ind w:left="720"/>
        <w:jc w:val="center"/>
        <w:rPr>
          <w:rFonts w:ascii="Verdana" w:hAnsi="Verdana" w:eastAsia="Verdana" w:cs="Verdana"/>
          <w:noProof/>
          <w:sz w:val="22"/>
          <w:szCs w:val="22"/>
        </w:rPr>
      </w:pPr>
      <w:r w:rsidRPr="2EBFB0CD" w:rsidR="7F25567F">
        <w:rPr>
          <w:rFonts w:ascii="Verdana" w:hAnsi="Verdana" w:eastAsia="Verdana" w:cs="Verdana"/>
          <w:noProof/>
          <w:sz w:val="22"/>
          <w:szCs w:val="22"/>
        </w:rPr>
        <w:t>Namrata Mali</w:t>
      </w:r>
    </w:p>
    <w:p w:rsidR="00C27518" w:rsidP="2EBFB0CD" w:rsidRDefault="00C27518" w14:paraId="13A52E74" w14:textId="3BDBCFBD" w14:noSpellErr="1">
      <w:pPr>
        <w:ind w:left="720"/>
        <w:jc w:val="center"/>
        <w:rPr>
          <w:rFonts w:ascii="Verdana" w:hAnsi="Verdana" w:eastAsia="Verdana" w:cs="Verdana"/>
          <w:sz w:val="22"/>
          <w:szCs w:val="22"/>
        </w:rPr>
      </w:pPr>
      <w:hyperlink r:id="R8dd2a1537a2b4ce6">
        <w:r w:rsidRPr="2EBFB0CD" w:rsidR="6728C431">
          <w:rPr>
            <w:rStyle w:val="Hyperlink"/>
            <w:rFonts w:ascii="Verdana" w:hAnsi="Verdana" w:eastAsia="Verdana" w:cs="Verdana"/>
            <w:sz w:val="22"/>
            <w:szCs w:val="22"/>
          </w:rPr>
          <w:t>malinamratavijay@cityuniversity.edu</w:t>
        </w:r>
      </w:hyperlink>
    </w:p>
    <w:p w:rsidRPr="000C748B" w:rsidR="00824BED" w:rsidP="2EBFB0CD" w:rsidRDefault="00824BED" w14:paraId="039C854C" w14:textId="77777777">
      <w:pPr>
        <w:rPr>
          <w:rFonts w:ascii="Verdana" w:hAnsi="Verdana" w:eastAsia="Verdana" w:cs="Verdana"/>
          <w:noProof/>
          <w:color w:val="000000" w:themeColor="text1"/>
          <w:sz w:val="22"/>
          <w:szCs w:val="22"/>
        </w:rPr>
      </w:pPr>
    </w:p>
    <w:p w:rsidRPr="000C748B" w:rsidR="00D164AA" w:rsidP="2EBFB0CD" w:rsidRDefault="00ED7C1E" w14:paraId="40096A62" w14:textId="3DFDD580" w14:noSpellErr="1">
      <w:pPr>
        <w:ind w:left="720"/>
        <w:jc w:val="center"/>
        <w:rPr>
          <w:rFonts w:ascii="Verdana" w:hAnsi="Verdana" w:eastAsia="Verdana" w:cs="Verdana"/>
          <w:noProof/>
          <w:color w:val="000000" w:themeColor="text1"/>
          <w:sz w:val="22"/>
          <w:szCs w:val="22"/>
        </w:rPr>
      </w:pPr>
      <w:r w:rsidRPr="2EBFB0CD" w:rsidR="2A4FE2C5">
        <w:rPr>
          <w:rFonts w:ascii="Verdana" w:hAnsi="Verdana" w:eastAsia="Verdana" w:cs="Verdana"/>
          <w:noProof/>
          <w:sz w:val="22"/>
          <w:szCs w:val="22"/>
        </w:rPr>
        <w:t xml:space="preserve">Likhitha </w:t>
      </w:r>
      <w:r w:rsidRPr="2EBFB0CD" w:rsidR="255EA78D">
        <w:rPr>
          <w:rFonts w:ascii="Verdana" w:hAnsi="Verdana" w:eastAsia="Verdana" w:cs="Verdana"/>
          <w:noProof/>
          <w:sz w:val="22"/>
          <w:szCs w:val="22"/>
        </w:rPr>
        <w:t xml:space="preserve">Lakshmi </w:t>
      </w:r>
      <w:r w:rsidRPr="2EBFB0CD" w:rsidR="2A4FE2C5">
        <w:rPr>
          <w:rFonts w:ascii="Verdana" w:hAnsi="Verdana" w:eastAsia="Verdana" w:cs="Verdana"/>
          <w:noProof/>
          <w:sz w:val="22"/>
          <w:szCs w:val="22"/>
        </w:rPr>
        <w:t>Gudivada</w:t>
      </w:r>
    </w:p>
    <w:p w:rsidRPr="000C748B" w:rsidR="00C27518" w:rsidP="2EBFB0CD" w:rsidRDefault="00824BED" w14:paraId="07912E38" w14:textId="5B995B21" w14:noSpellErr="1">
      <w:pPr>
        <w:ind w:left="720"/>
        <w:jc w:val="center"/>
        <w:rPr>
          <w:rFonts w:ascii="Verdana" w:hAnsi="Verdana" w:eastAsia="Verdana" w:cs="Verdana"/>
          <w:sz w:val="22"/>
          <w:szCs w:val="22"/>
        </w:rPr>
      </w:pPr>
      <w:hyperlink r:id="R09f965f23f1d4b30">
        <w:r w:rsidRPr="2EBFB0CD" w:rsidR="0B0D6AA5">
          <w:rPr>
            <w:rStyle w:val="Hyperlink"/>
            <w:rFonts w:ascii="Verdana" w:hAnsi="Verdana" w:eastAsia="Verdana" w:cs="Verdana"/>
            <w:sz w:val="22"/>
            <w:szCs w:val="22"/>
          </w:rPr>
          <w:t>gudivadalikhithalak@cityuniversity.edu</w:t>
        </w:r>
      </w:hyperlink>
    </w:p>
    <w:p w:rsidR="3FFA89C9" w:rsidP="2EBFB0CD" w:rsidRDefault="3FFA89C9" w14:paraId="3EE06346" w14:textId="11383D89">
      <w:pPr>
        <w:ind w:left="720"/>
        <w:jc w:val="center"/>
        <w:rPr>
          <w:rFonts w:ascii="Verdana" w:hAnsi="Verdana" w:eastAsia="Verdana" w:cs="Verdana"/>
          <w:sz w:val="22"/>
          <w:szCs w:val="22"/>
        </w:rPr>
      </w:pPr>
    </w:p>
    <w:p w:rsidR="7D39AFAF" w:rsidP="2EBFB0CD" w:rsidRDefault="7D39AFAF" w14:paraId="12E989D9" w14:textId="08E9A1CF">
      <w:pPr>
        <w:ind w:left="720"/>
        <w:jc w:val="center"/>
        <w:rPr>
          <w:rFonts w:ascii="Verdana" w:hAnsi="Verdana" w:eastAsia="Verdana" w:cs="Verdana"/>
          <w:sz w:val="22"/>
          <w:szCs w:val="22"/>
        </w:rPr>
      </w:pPr>
      <w:r w:rsidRPr="2EBFB0CD" w:rsidR="6B1A6B95">
        <w:rPr>
          <w:rFonts w:ascii="Verdana" w:hAnsi="Verdana" w:eastAsia="Verdana" w:cs="Verdana"/>
          <w:sz w:val="22"/>
          <w:szCs w:val="22"/>
        </w:rPr>
        <w:t xml:space="preserve">Sukhmani </w:t>
      </w:r>
      <w:r w:rsidRPr="2EBFB0CD" w:rsidR="6B1A6B95">
        <w:rPr>
          <w:rFonts w:ascii="Verdana" w:hAnsi="Verdana" w:eastAsia="Verdana" w:cs="Verdana"/>
          <w:sz w:val="22"/>
          <w:szCs w:val="22"/>
        </w:rPr>
        <w:t>Thukral</w:t>
      </w:r>
    </w:p>
    <w:p w:rsidR="7D39AFAF" w:rsidP="2EBFB0CD" w:rsidRDefault="7D39AFAF" w14:paraId="1C578BD4" w14:textId="35BDF5DB" w14:noSpellErr="1">
      <w:pPr>
        <w:ind w:left="720"/>
        <w:jc w:val="center"/>
        <w:rPr>
          <w:rFonts w:ascii="Verdana" w:hAnsi="Verdana" w:eastAsia="Verdana" w:cs="Verdana"/>
          <w:sz w:val="22"/>
          <w:szCs w:val="22"/>
        </w:rPr>
      </w:pPr>
      <w:hyperlink r:id="Rec75d1671c774d66">
        <w:r w:rsidRPr="2EBFB0CD" w:rsidR="6B1A6B95">
          <w:rPr>
            <w:rStyle w:val="Hyperlink"/>
            <w:rFonts w:ascii="Verdana" w:hAnsi="Verdana" w:eastAsia="Verdana" w:cs="Verdana"/>
            <w:sz w:val="22"/>
            <w:szCs w:val="22"/>
          </w:rPr>
          <w:t>thukralsukhmani@cityuniversity.edu</w:t>
        </w:r>
      </w:hyperlink>
    </w:p>
    <w:p w:rsidR="3FFA89C9" w:rsidP="2EBFB0CD" w:rsidRDefault="3FFA89C9" w14:paraId="045E3578" w14:textId="16FDDCA7">
      <w:pPr>
        <w:ind w:left="720"/>
        <w:jc w:val="center"/>
        <w:rPr>
          <w:rFonts w:ascii="Verdana" w:hAnsi="Verdana" w:eastAsia="Verdana" w:cs="Verdana"/>
          <w:sz w:val="22"/>
          <w:szCs w:val="22"/>
        </w:rPr>
      </w:pPr>
    </w:p>
    <w:p w:rsidR="7D39AFAF" w:rsidP="2EBFB0CD" w:rsidRDefault="7D39AFAF" w14:paraId="2CD553BC" w14:textId="500CAB8F" w14:noSpellErr="1">
      <w:pPr>
        <w:ind w:left="720"/>
        <w:jc w:val="center"/>
        <w:rPr>
          <w:rFonts w:ascii="Verdana" w:hAnsi="Verdana" w:eastAsia="Verdana" w:cs="Verdana"/>
          <w:sz w:val="22"/>
          <w:szCs w:val="22"/>
        </w:rPr>
      </w:pPr>
      <w:r w:rsidRPr="2EBFB0CD" w:rsidR="6B1A6B95">
        <w:rPr>
          <w:rFonts w:ascii="Verdana" w:hAnsi="Verdana" w:eastAsia="Verdana" w:cs="Verdana"/>
          <w:sz w:val="22"/>
          <w:szCs w:val="22"/>
        </w:rPr>
        <w:t>Priyanka Jaina</w:t>
      </w:r>
    </w:p>
    <w:p w:rsidR="7D39AFAF" w:rsidP="2EBFB0CD" w:rsidRDefault="7D39AFAF" w14:paraId="4553909C" w14:textId="4824F486" w14:noSpellErr="1">
      <w:pPr>
        <w:ind w:left="720"/>
        <w:jc w:val="center"/>
        <w:rPr>
          <w:rFonts w:ascii="Verdana" w:hAnsi="Verdana" w:eastAsia="Verdana" w:cs="Verdana"/>
          <w:sz w:val="22"/>
          <w:szCs w:val="22"/>
        </w:rPr>
      </w:pPr>
      <w:hyperlink r:id="R41ab97453c134e20">
        <w:r w:rsidRPr="2EBFB0CD" w:rsidR="6B1A6B95">
          <w:rPr>
            <w:rStyle w:val="Hyperlink"/>
            <w:rFonts w:ascii="Verdana" w:hAnsi="Verdana" w:eastAsia="Verdana" w:cs="Verdana"/>
            <w:sz w:val="22"/>
            <w:szCs w:val="22"/>
          </w:rPr>
          <w:t>jainapriyanka@cityuniversity.edu</w:t>
        </w:r>
      </w:hyperlink>
    </w:p>
    <w:p w:rsidR="00D23A88" w:rsidP="2EBFB0CD" w:rsidRDefault="00C8049E" w14:paraId="3DC317AA" w14:textId="365AF0FB" w14:noSpellErr="1">
      <w:pPr>
        <w:ind w:left="720"/>
        <w:jc w:val="center"/>
        <w:rPr>
          <w:rFonts w:ascii="Verdana" w:hAnsi="Verdana" w:eastAsia="Verdana" w:cs="Verdana"/>
          <w:noProof/>
          <w:sz w:val="22"/>
          <w:szCs w:val="22"/>
        </w:rPr>
      </w:pPr>
      <w:r>
        <w:br/>
      </w:r>
      <w:r w:rsidRPr="2EBFB0CD" w:rsidR="77156091">
        <w:rPr>
          <w:rFonts w:ascii="Verdana" w:hAnsi="Verdana" w:eastAsia="Verdana" w:cs="Verdana"/>
          <w:noProof/>
          <w:sz w:val="22"/>
          <w:szCs w:val="22"/>
        </w:rPr>
        <w:t>School of Technology &amp; Computing</w:t>
      </w:r>
    </w:p>
    <w:p w:rsidR="001745B6" w:rsidP="2EBFB0CD" w:rsidRDefault="00E42E0D" w14:paraId="5BCB7588" w14:textId="4F24F6C1" w14:noSpellErr="1">
      <w:pPr>
        <w:ind w:left="720"/>
        <w:jc w:val="center"/>
        <w:rPr>
          <w:rFonts w:ascii="Verdana" w:hAnsi="Verdana" w:eastAsia="Verdana" w:cs="Verdana"/>
          <w:noProof/>
          <w:sz w:val="22"/>
          <w:szCs w:val="22"/>
        </w:rPr>
      </w:pPr>
      <w:r w:rsidRPr="2EBFB0CD" w:rsidR="7241D2F4">
        <w:rPr>
          <w:rFonts w:ascii="Verdana" w:hAnsi="Verdana" w:eastAsia="Verdana" w:cs="Verdana"/>
          <w:noProof/>
          <w:sz w:val="22"/>
          <w:szCs w:val="22"/>
        </w:rPr>
        <w:t>City University of Seattle</w:t>
      </w:r>
    </w:p>
    <w:p w:rsidR="00027130" w:rsidP="2EBFB0CD" w:rsidRDefault="00027130" w14:paraId="229E6312" w14:textId="3EB64A42" w14:noSpellErr="1">
      <w:pPr>
        <w:ind w:left="720"/>
        <w:jc w:val="center"/>
        <w:rPr>
          <w:rFonts w:ascii="Verdana" w:hAnsi="Verdana" w:eastAsia="Verdana" w:cs="Verdana"/>
          <w:noProof/>
          <w:sz w:val="22"/>
          <w:szCs w:val="22"/>
        </w:rPr>
      </w:pPr>
      <w:r w:rsidRPr="2EBFB0CD" w:rsidR="080E4526">
        <w:rPr>
          <w:rFonts w:ascii="Verdana" w:hAnsi="Verdana" w:eastAsia="Verdana" w:cs="Verdana"/>
          <w:noProof/>
          <w:sz w:val="22"/>
          <w:szCs w:val="22"/>
        </w:rPr>
        <w:t>Seattle, WA 98121, USA</w:t>
      </w:r>
    </w:p>
    <w:p w:rsidR="00C8049E" w:rsidP="3FFA89C9" w:rsidRDefault="00C8049E" w14:paraId="726014A4" w14:textId="77777777">
      <w:pPr>
        <w:rPr>
          <w:rFonts w:ascii="Verdana" w:hAnsi="Verdana" w:eastAsia="Verdana" w:cs="Verdana"/>
        </w:rPr>
      </w:pPr>
    </w:p>
    <w:p w:rsidRPr="00872EAB" w:rsidR="00C8049E" w:rsidP="3FFA89C9" w:rsidRDefault="00C8049E" w14:paraId="6B04C3FF" w14:textId="77777777">
      <w:pPr>
        <w:jc w:val="center"/>
        <w:rPr>
          <w:rFonts w:ascii="Verdana" w:hAnsi="Verdana" w:eastAsia="Verdana" w:cs="Verdana"/>
          <w:sz w:val="22"/>
          <w:szCs w:val="22"/>
        </w:rPr>
      </w:pPr>
    </w:p>
    <w:p w:rsidR="00096951" w:rsidP="3FFA89C9" w:rsidRDefault="00C8049E" w14:paraId="70643A86" w14:textId="77777777">
      <w:pPr>
        <w:jc w:val="center"/>
        <w:rPr>
          <w:rFonts w:ascii="Verdana" w:hAnsi="Verdana" w:eastAsia="Verdana" w:cs="Verdana"/>
          <w:b/>
          <w:bCs/>
          <w:kern w:val="36"/>
          <w:sz w:val="22"/>
          <w:szCs w:val="22"/>
        </w:rPr>
      </w:pPr>
      <w:r w:rsidRPr="3FFA89C9">
        <w:rPr>
          <w:rFonts w:ascii="Verdana" w:hAnsi="Verdana" w:eastAsia="Verdana" w:cs="Verdana"/>
          <w:b/>
          <w:bCs/>
          <w:kern w:val="36"/>
          <w:sz w:val="22"/>
          <w:szCs w:val="22"/>
        </w:rPr>
        <w:t xml:space="preserve">Abstract </w:t>
      </w:r>
    </w:p>
    <w:p w:rsidR="00760F85" w:rsidP="3FFA89C9" w:rsidRDefault="00760F85" w14:paraId="3DB9C223" w14:textId="77777777">
      <w:pPr>
        <w:jc w:val="center"/>
        <w:rPr>
          <w:rFonts w:ascii="Verdana" w:hAnsi="Verdana" w:eastAsia="Verdana" w:cs="Verdana"/>
          <w:b/>
          <w:bCs/>
          <w:kern w:val="36"/>
          <w:sz w:val="22"/>
          <w:szCs w:val="22"/>
        </w:rPr>
      </w:pPr>
    </w:p>
    <w:p w:rsidRPr="00760F85" w:rsidR="00227701" w:rsidP="288F0E82" w:rsidRDefault="00096951" w14:paraId="04C2009F" w14:textId="3A334919">
      <w:pPr>
        <w:jc w:val="both"/>
        <w:rPr>
          <w:rFonts w:ascii="Verdana" w:hAnsi="Verdana" w:eastAsia="Verdana" w:cs="Verdana"/>
          <w:sz w:val="18"/>
          <w:szCs w:val="18"/>
        </w:rPr>
      </w:pPr>
      <w:r w:rsidRPr="288F0E82">
        <w:rPr>
          <w:rFonts w:ascii="Verdana" w:hAnsi="Verdana" w:eastAsia="Verdana" w:cs="Verdana"/>
          <w:sz w:val="18"/>
          <w:szCs w:val="18"/>
        </w:rPr>
        <w:t>Self-driving cars depend on immediate sensor data analysis to guarantee safety, accuracy, and effectiveness in their decision processes. Nonetheless, traditional hardware architectures frequently encounter significant obstacles in fulfilling the rigorous requirements of low latency, high throughput, and power efficiency essential for autonomous driving. Historically, these constraints have impeded autonomous systems from processing large volumes of sensor data in real time, raising risks and restricting performance capabilities</w:t>
      </w:r>
      <w:r w:rsidRPr="288F0E82" w:rsidR="00760F85">
        <w:rPr>
          <w:rFonts w:ascii="Verdana" w:hAnsi="Verdana" w:eastAsia="Verdana" w:cs="Verdana"/>
          <w:sz w:val="18"/>
          <w:szCs w:val="18"/>
        </w:rPr>
        <w:t xml:space="preserve">. </w:t>
      </w:r>
      <w:r w:rsidRPr="288F0E82">
        <w:rPr>
          <w:rFonts w:ascii="Verdana" w:hAnsi="Verdana" w:eastAsia="Verdana" w:cs="Verdana"/>
          <w:sz w:val="18"/>
          <w:szCs w:val="18"/>
        </w:rPr>
        <w:t>Tesla’s Full Self-Driving (FSD) chip signifies a major change in hardware engineering, providing a tailored solution tailored for AI inference within vision and control systems. This study examines the complexities of the FSD chip's design, emphasizing its unique instruction set that reduces computational overhead; its SRAM-based memory, which guarantees quick data access; and its dedicated AI accelerators, tailored for effective neural network processing. Moreover, the research investigates the chip's functionality in practical settings, assessing its latency, energy efficiency, and fault resilience.</w:t>
      </w:r>
      <w:r w:rsidRPr="288F0E82" w:rsidR="00760F85">
        <w:rPr>
          <w:rFonts w:ascii="Verdana" w:hAnsi="Verdana" w:eastAsia="Verdana" w:cs="Verdana"/>
          <w:sz w:val="18"/>
          <w:szCs w:val="18"/>
        </w:rPr>
        <w:t xml:space="preserve"> </w:t>
      </w:r>
      <w:r w:rsidRPr="288F0E82">
        <w:rPr>
          <w:rFonts w:ascii="Verdana" w:hAnsi="Verdana" w:eastAsia="Verdana" w:cs="Verdana"/>
          <w:sz w:val="18"/>
          <w:szCs w:val="18"/>
        </w:rPr>
        <w:t>This study seeks to clarify how Tesla’s FSD chip tackles essential issues encountered by traditional hardware, including elevated latency and power inefficiency, and how it has facilitated major progress in safety and responsiveness in self-driving cars. The FSD chip establishes a new standard for hardware design, demonstrating how custom silicon can transform the abilities of autonomous systems and facilitate the wider acceptance of self-driving technology.</w:t>
      </w:r>
      <w:r w:rsidRPr="288F0E82" w:rsidR="00227701">
        <w:rPr>
          <w:rFonts w:ascii="Verdana" w:hAnsi="Verdana" w:eastAsia="Verdana" w:cs="Verdana"/>
          <w:sz w:val="18"/>
          <w:szCs w:val="18"/>
        </w:rPr>
        <w:t> </w:t>
      </w:r>
      <w:r>
        <w:br/>
      </w:r>
    </w:p>
    <w:p w:rsidRPr="000C6CAB" w:rsidR="195E92FF" w:rsidP="288F0E82" w:rsidRDefault="02E6C0DE" w14:paraId="44865561" w14:textId="251CC41D">
      <w:pPr>
        <w:jc w:val="both"/>
        <w:rPr>
          <w:rFonts w:ascii="Verdana" w:hAnsi="Verdana" w:eastAsia="Verdana" w:cs="Verdana"/>
          <w:sz w:val="18"/>
          <w:szCs w:val="18"/>
        </w:rPr>
        <w:sectPr w:rsidRPr="000C6CAB" w:rsidR="195E92FF" w:rsidSect="00B45C66">
          <w:footerReference w:type="default" r:id="rId15"/>
          <w:pgSz w:w="12240" w:h="15840" w:orient="portrait" w:code="1"/>
          <w:pgMar w:top="1440" w:right="1440" w:bottom="1440" w:left="1440" w:header="576" w:footer="576" w:gutter="0"/>
          <w:cols w:space="720"/>
          <w:docGrid w:linePitch="360"/>
        </w:sectPr>
      </w:pPr>
      <w:r w:rsidRPr="288F0E82">
        <w:rPr>
          <w:rFonts w:ascii="Verdana" w:hAnsi="Verdana" w:eastAsia="Verdana" w:cs="Verdana"/>
          <w:b/>
          <w:color w:val="000000" w:themeColor="text1"/>
          <w:sz w:val="18"/>
          <w:szCs w:val="18"/>
        </w:rPr>
        <w:t>Keywords:</w:t>
      </w:r>
      <w:r w:rsidRPr="288F0E82">
        <w:rPr>
          <w:rFonts w:ascii="Verdana" w:hAnsi="Verdana" w:eastAsia="Verdana" w:cs="Verdana"/>
          <w:color w:val="000000" w:themeColor="text1"/>
          <w:sz w:val="18"/>
          <w:szCs w:val="18"/>
        </w:rPr>
        <w:t xml:space="preserve"> </w:t>
      </w:r>
      <w:r w:rsidRPr="288F0E82" w:rsidR="000C6CAB">
        <w:rPr>
          <w:rFonts w:ascii="Verdana" w:hAnsi="Verdana" w:eastAsia="Verdana" w:cs="Verdana"/>
          <w:sz w:val="18"/>
          <w:szCs w:val="18"/>
        </w:rPr>
        <w:t>Autonomous Vehicles, Tesla Full Self-Driving (FSD) Chip, Real-Time Data Processing, AI Inference Optimization, SRAM-Based Memory Architecture, Neural Network Accelerators, Low Latency Computin</w:t>
      </w:r>
      <w:r w:rsidR="00126553">
        <w:rPr>
          <w:rFonts w:ascii="Verdana" w:hAnsi="Verdana" w:eastAsia="Verdana" w:cs="Verdana"/>
          <w:sz w:val="18"/>
          <w:szCs w:val="18"/>
        </w:rPr>
        <w:t>g.</w:t>
      </w:r>
    </w:p>
    <w:p w:rsidR="288F0E82" w:rsidP="288F0E82" w:rsidRDefault="288F0E82" w14:paraId="2724DE8E" w14:textId="31E6E39B">
      <w:pPr>
        <w:jc w:val="both"/>
        <w:rPr>
          <w:rFonts w:ascii="Verdana" w:hAnsi="Verdana" w:eastAsia="Verdana" w:cs="Verdana"/>
          <w:sz w:val="22"/>
          <w:szCs w:val="22"/>
        </w:rPr>
      </w:pPr>
    </w:p>
    <w:p w:rsidR="005A57F5" w:rsidP="3FFA89C9" w:rsidRDefault="386D6DAE" w14:paraId="23036C03" w14:textId="3F056396">
      <w:pPr>
        <w:pStyle w:val="ListParagraph"/>
        <w:numPr>
          <w:ilvl w:val="0"/>
          <w:numId w:val="11"/>
        </w:numPr>
        <w:jc w:val="both"/>
        <w:rPr>
          <w:rFonts w:ascii="Verdana" w:hAnsi="Verdana" w:eastAsia="Verdana" w:cs="Verdana"/>
          <w:b/>
          <w:sz w:val="18"/>
          <w:szCs w:val="18"/>
        </w:rPr>
      </w:pPr>
      <w:r w:rsidRPr="288F0E82">
        <w:rPr>
          <w:rFonts w:ascii="Verdana" w:hAnsi="Verdana" w:eastAsia="Verdana" w:cs="Verdana"/>
          <w:b/>
          <w:sz w:val="18"/>
          <w:szCs w:val="18"/>
        </w:rPr>
        <w:t>I</w:t>
      </w:r>
      <w:r w:rsidRPr="288F0E82" w:rsidR="4B1391F1">
        <w:rPr>
          <w:rFonts w:ascii="Verdana" w:hAnsi="Verdana" w:eastAsia="Verdana" w:cs="Verdana"/>
          <w:b/>
          <w:sz w:val="18"/>
          <w:szCs w:val="18"/>
        </w:rPr>
        <w:t>NTRODUCTION</w:t>
      </w:r>
    </w:p>
    <w:p w:rsidR="007225A2" w:rsidP="3FFA89C9" w:rsidRDefault="007225A2" w14:paraId="426E5312" w14:textId="77777777">
      <w:pPr>
        <w:jc w:val="both"/>
        <w:rPr>
          <w:rFonts w:ascii="Verdana" w:hAnsi="Verdana" w:eastAsia="Verdana" w:cs="Verdana"/>
          <w:b/>
          <w:sz w:val="18"/>
          <w:szCs w:val="18"/>
        </w:rPr>
      </w:pPr>
    </w:p>
    <w:p w:rsidRPr="007225A2" w:rsidR="007225A2" w:rsidP="3FFA89C9" w:rsidRDefault="007225A2" w14:paraId="6A0FAA41" w14:textId="321DBCCE">
      <w:pPr>
        <w:jc w:val="both"/>
        <w:rPr>
          <w:rFonts w:ascii="Verdana" w:hAnsi="Verdana" w:eastAsia="Verdana" w:cs="Verdana"/>
          <w:sz w:val="18"/>
          <w:szCs w:val="18"/>
        </w:rPr>
      </w:pPr>
      <w:r w:rsidRPr="288F0E82">
        <w:rPr>
          <w:rFonts w:ascii="Verdana" w:hAnsi="Verdana" w:eastAsia="Verdana" w:cs="Verdana"/>
          <w:sz w:val="18"/>
          <w:szCs w:val="18"/>
        </w:rPr>
        <w:t xml:space="preserve">Immediate processing of information from lidar, radar, and cameras is essential for self-driving cars to execute decisions in an instant. Prior to the creation of Tesla's FSD chip, self-driving vehicle technology depended significantly on general-purpose CPUs and GPUs. These elements frequently encountered issues like significant latency, higher power usage, and restricted fault tolerance, which obstructed their capacity to satisfy the strict demands of autonomous driving. </w:t>
      </w:r>
      <w:r w:rsidRPr="288F0E82" w:rsidR="7BB7AA5E">
        <w:rPr>
          <w:rFonts w:ascii="Verdana" w:hAnsi="Verdana" w:eastAsia="Verdana" w:cs="Verdana"/>
          <w:sz w:val="18"/>
          <w:szCs w:val="18"/>
        </w:rPr>
        <w:t>Research</w:t>
      </w:r>
      <w:r w:rsidRPr="288F0E82">
        <w:rPr>
          <w:rFonts w:ascii="Verdana" w:hAnsi="Verdana" w:eastAsia="Verdana" w:cs="Verdana"/>
          <w:sz w:val="18"/>
          <w:szCs w:val="18"/>
        </w:rPr>
        <w:t xml:space="preserve"> emphasized that conventional hardware architectures frequently faced challenges in preserving real-time data consistency, resulting in performance bottlenecks and heightened risks in decision-making [7].</w:t>
      </w:r>
    </w:p>
    <w:p w:rsidRPr="007225A2" w:rsidR="007225A2" w:rsidP="3FFA89C9" w:rsidRDefault="007225A2" w14:paraId="035177BA" w14:textId="7A7FDDD1">
      <w:pPr>
        <w:jc w:val="both"/>
        <w:rPr>
          <w:rFonts w:ascii="Verdana" w:hAnsi="Verdana" w:eastAsia="Verdana" w:cs="Verdana"/>
          <w:sz w:val="18"/>
          <w:szCs w:val="18"/>
        </w:rPr>
      </w:pPr>
      <w:r w:rsidRPr="288F0E82">
        <w:rPr>
          <w:rFonts w:ascii="Verdana" w:hAnsi="Verdana" w:eastAsia="Verdana" w:cs="Verdana"/>
          <w:sz w:val="18"/>
          <w:szCs w:val="18"/>
        </w:rPr>
        <w:t>Tesla's FSD chip design tackles these issues via hardware optimizations. The chip’s architecture enhances speed, power efficiency, and fault tolerance in autonomous systems by utilizing a tailored instruction set, SRAM memory, and dedicated AI accelerators. This paper examines these innovations and their function in addressing the constraints of traditional hardware, specifically highlighting their use in Tesla’s self-driving cars.</w:t>
      </w:r>
    </w:p>
    <w:p w:rsidR="7A49A81B" w:rsidP="3FFA89C9" w:rsidRDefault="70AF72C9" w14:paraId="6BE7C7FE" w14:textId="191F336C">
      <w:pPr>
        <w:ind w:left="1440"/>
        <w:jc w:val="both"/>
        <w:rPr>
          <w:rFonts w:ascii="Verdana" w:hAnsi="Verdana" w:eastAsia="Verdana" w:cs="Verdana"/>
          <w:b/>
          <w:sz w:val="18"/>
          <w:szCs w:val="18"/>
        </w:rPr>
      </w:pPr>
      <w:r w:rsidRPr="288F0E82">
        <w:rPr>
          <w:rFonts w:ascii="Verdana" w:hAnsi="Verdana" w:eastAsia="Verdana" w:cs="Verdana"/>
          <w:sz w:val="18"/>
          <w:szCs w:val="18"/>
        </w:rPr>
        <w:t xml:space="preserve"> </w:t>
      </w:r>
    </w:p>
    <w:p w:rsidR="007225A2" w:rsidP="3FFA89C9" w:rsidRDefault="007225A2" w14:paraId="46AA717F" w14:textId="77777777">
      <w:pPr>
        <w:pStyle w:val="ListParagraph"/>
        <w:numPr>
          <w:ilvl w:val="0"/>
          <w:numId w:val="11"/>
        </w:numPr>
        <w:jc w:val="both"/>
        <w:rPr>
          <w:rFonts w:ascii="Verdana" w:hAnsi="Verdana" w:eastAsia="Verdana" w:cs="Verdana"/>
          <w:b/>
          <w:sz w:val="18"/>
          <w:szCs w:val="18"/>
        </w:rPr>
      </w:pPr>
      <w:r w:rsidRPr="288F0E82">
        <w:rPr>
          <w:rFonts w:ascii="Verdana" w:hAnsi="Verdana" w:eastAsia="Verdana" w:cs="Verdana"/>
          <w:b/>
          <w:sz w:val="18"/>
          <w:szCs w:val="18"/>
        </w:rPr>
        <w:t>OBJECTIVES</w:t>
      </w:r>
    </w:p>
    <w:p w:rsidR="2F45DECD" w:rsidP="3FFA89C9" w:rsidRDefault="2F45DECD" w14:paraId="45B9345F" w14:textId="1922A53C">
      <w:pPr>
        <w:jc w:val="both"/>
        <w:rPr>
          <w:rFonts w:ascii="Verdana" w:hAnsi="Verdana" w:eastAsia="Verdana" w:cs="Verdana"/>
          <w:b/>
          <w:sz w:val="18"/>
          <w:szCs w:val="18"/>
        </w:rPr>
      </w:pPr>
    </w:p>
    <w:p w:rsidR="219DB038" w:rsidP="3FFA89C9" w:rsidRDefault="219DB038" w14:paraId="14B83813" w14:textId="2D16AE34">
      <w:pPr>
        <w:jc w:val="both"/>
        <w:rPr>
          <w:rFonts w:ascii="Verdana" w:hAnsi="Verdana" w:eastAsia="Verdana" w:cs="Verdana"/>
          <w:sz w:val="18"/>
          <w:szCs w:val="18"/>
        </w:rPr>
      </w:pPr>
      <w:r w:rsidRPr="288F0E82">
        <w:rPr>
          <w:rFonts w:ascii="Verdana" w:hAnsi="Verdana" w:eastAsia="Verdana" w:cs="Verdana"/>
          <w:sz w:val="18"/>
          <w:szCs w:val="18"/>
        </w:rPr>
        <w:t>The following are the objectives for this research as summarized in image 1.</w:t>
      </w:r>
    </w:p>
    <w:p w:rsidR="00760F85" w:rsidP="3FFA89C9" w:rsidRDefault="00760F85" w14:paraId="778F17D1" w14:textId="77777777">
      <w:pPr>
        <w:pStyle w:val="ListParagraph"/>
        <w:ind w:left="1440"/>
        <w:jc w:val="both"/>
        <w:rPr>
          <w:rFonts w:ascii="Verdana" w:hAnsi="Verdana" w:eastAsia="Verdana" w:cs="Verdana"/>
          <w:b/>
          <w:sz w:val="18"/>
          <w:szCs w:val="18"/>
        </w:rPr>
      </w:pPr>
    </w:p>
    <w:p w:rsidRPr="007225A2" w:rsidR="007225A2" w:rsidP="78560965" w:rsidRDefault="007225A2" w14:paraId="2C31AF48" w14:textId="5EDE9CD5">
      <w:pPr>
        <w:pStyle w:val="ListParagraph"/>
        <w:numPr>
          <w:ilvl w:val="0"/>
          <w:numId w:val="16"/>
        </w:numPr>
        <w:rPr>
          <w:rFonts w:ascii="Verdana" w:hAnsi="Verdana" w:eastAsia="Verdana" w:cs="Verdana"/>
          <w:b/>
          <w:sz w:val="18"/>
          <w:szCs w:val="18"/>
        </w:rPr>
      </w:pPr>
      <w:r w:rsidRPr="78560965">
        <w:rPr>
          <w:rFonts w:ascii="Verdana" w:hAnsi="Verdana" w:eastAsia="Verdana" w:cs="Verdana"/>
          <w:b/>
          <w:sz w:val="18"/>
          <w:szCs w:val="18"/>
        </w:rPr>
        <w:t>Instruction</w:t>
      </w:r>
      <w:r w:rsidRPr="78560965" w:rsidR="550E3D65">
        <w:rPr>
          <w:rFonts w:ascii="Verdana" w:hAnsi="Verdana" w:eastAsia="Verdana" w:cs="Verdana"/>
          <w:b/>
          <w:bCs/>
          <w:sz w:val="18"/>
          <w:szCs w:val="18"/>
        </w:rPr>
        <w:t xml:space="preserve"> </w:t>
      </w:r>
      <w:r w:rsidRPr="78560965">
        <w:rPr>
          <w:rFonts w:ascii="Verdana" w:hAnsi="Verdana" w:eastAsia="Verdana" w:cs="Verdana"/>
          <w:b/>
          <w:sz w:val="18"/>
          <w:szCs w:val="18"/>
        </w:rPr>
        <w:t>Set Enhancement:</w:t>
      </w:r>
    </w:p>
    <w:p w:rsidRPr="007225A2" w:rsidR="007225A2" w:rsidP="3FFA89C9" w:rsidRDefault="007225A2" w14:paraId="63D24D1B" w14:textId="13D93FCE">
      <w:pPr>
        <w:jc w:val="both"/>
        <w:rPr>
          <w:rFonts w:ascii="Verdana" w:hAnsi="Verdana" w:eastAsia="Verdana" w:cs="Verdana"/>
          <w:sz w:val="18"/>
          <w:szCs w:val="18"/>
        </w:rPr>
      </w:pPr>
      <w:r w:rsidRPr="288F0E82">
        <w:rPr>
          <w:rFonts w:ascii="Verdana" w:hAnsi="Verdana" w:eastAsia="Verdana" w:cs="Verdana"/>
          <w:sz w:val="18"/>
          <w:szCs w:val="18"/>
        </w:rPr>
        <w:t xml:space="preserve">Investigate Tesla’s tailored instruction set and its significance in enhancing the efficiency of AI inference for control and vision systems. This goal </w:t>
      </w:r>
      <w:r w:rsidRPr="288F0E82" w:rsidR="01E83BD9">
        <w:rPr>
          <w:rFonts w:ascii="Verdana" w:hAnsi="Verdana" w:eastAsia="Verdana" w:cs="Verdana"/>
          <w:sz w:val="18"/>
          <w:szCs w:val="18"/>
        </w:rPr>
        <w:t>a</w:t>
      </w:r>
      <w:r w:rsidRPr="288F0E82">
        <w:rPr>
          <w:rFonts w:ascii="Verdana" w:hAnsi="Verdana" w:eastAsia="Verdana" w:cs="Verdana"/>
          <w:sz w:val="18"/>
          <w:szCs w:val="18"/>
        </w:rPr>
        <w:t xml:space="preserve">nalyzes how these guidelines decrease </w:t>
      </w:r>
      <w:r w:rsidRPr="288F0E82" w:rsidR="6F7F514F">
        <w:rPr>
          <w:rFonts w:ascii="Verdana" w:hAnsi="Verdana" w:eastAsia="Verdana" w:cs="Verdana"/>
          <w:sz w:val="18"/>
          <w:szCs w:val="18"/>
        </w:rPr>
        <w:t>c</w:t>
      </w:r>
      <w:r w:rsidRPr="288F0E82">
        <w:rPr>
          <w:rFonts w:ascii="Verdana" w:hAnsi="Verdana" w:eastAsia="Verdana" w:cs="Verdana"/>
          <w:sz w:val="18"/>
          <w:szCs w:val="18"/>
        </w:rPr>
        <w:t>omputational burden and facilitate quick choices in immediate situations.</w:t>
      </w:r>
    </w:p>
    <w:p w:rsidRPr="007225A2" w:rsidR="007225A2" w:rsidP="3FFA89C9" w:rsidRDefault="007225A2" w14:paraId="15E4E6E5" w14:textId="77777777">
      <w:pPr>
        <w:jc w:val="both"/>
        <w:rPr>
          <w:rFonts w:ascii="Verdana" w:hAnsi="Verdana" w:eastAsia="Verdana" w:cs="Verdana"/>
          <w:sz w:val="18"/>
          <w:szCs w:val="18"/>
        </w:rPr>
      </w:pPr>
    </w:p>
    <w:p w:rsidRPr="007225A2" w:rsidR="007225A2" w:rsidP="3FFA89C9" w:rsidRDefault="007225A2" w14:paraId="097A89C1" w14:textId="2DA5EAB6">
      <w:pPr>
        <w:pStyle w:val="ListParagraph"/>
        <w:numPr>
          <w:ilvl w:val="0"/>
          <w:numId w:val="16"/>
        </w:numPr>
        <w:jc w:val="both"/>
        <w:rPr>
          <w:rFonts w:ascii="Verdana" w:hAnsi="Verdana" w:eastAsia="Verdana" w:cs="Verdana"/>
          <w:b/>
          <w:sz w:val="18"/>
          <w:szCs w:val="18"/>
        </w:rPr>
      </w:pPr>
      <w:r w:rsidRPr="288F0E82">
        <w:rPr>
          <w:rFonts w:ascii="Verdana" w:hAnsi="Verdana" w:eastAsia="Verdana" w:cs="Verdana"/>
          <w:b/>
          <w:sz w:val="18"/>
          <w:szCs w:val="18"/>
        </w:rPr>
        <w:t>Architecture of Memory and I/O:</w:t>
      </w:r>
    </w:p>
    <w:p w:rsidRPr="007225A2" w:rsidR="007225A2" w:rsidP="3FFA89C9" w:rsidRDefault="007225A2" w14:paraId="4733BB26" w14:textId="77777777">
      <w:pPr>
        <w:jc w:val="both"/>
        <w:rPr>
          <w:rFonts w:ascii="Verdana" w:hAnsi="Verdana" w:eastAsia="Verdana" w:cs="Verdana"/>
          <w:sz w:val="18"/>
          <w:szCs w:val="18"/>
        </w:rPr>
      </w:pPr>
      <w:r w:rsidRPr="288F0E82">
        <w:rPr>
          <w:rFonts w:ascii="Verdana" w:hAnsi="Verdana" w:eastAsia="Verdana" w:cs="Verdana"/>
          <w:sz w:val="18"/>
          <w:szCs w:val="18"/>
        </w:rPr>
        <w:t>Examine Tesla's implementation of SRAM-based architecture, concentrating on its role in facilitating low-latency data access and optimizing input/output processes. This involves investigating how memory architecture reduces lag in handling sensor information.</w:t>
      </w:r>
    </w:p>
    <w:p w:rsidRPr="007225A2" w:rsidR="007225A2" w:rsidP="3FFA89C9" w:rsidRDefault="007225A2" w14:paraId="269F68D0" w14:textId="77777777">
      <w:pPr>
        <w:jc w:val="both"/>
        <w:rPr>
          <w:rFonts w:ascii="Verdana" w:hAnsi="Verdana" w:eastAsia="Verdana" w:cs="Verdana"/>
          <w:sz w:val="18"/>
          <w:szCs w:val="18"/>
        </w:rPr>
      </w:pPr>
    </w:p>
    <w:p w:rsidRPr="007225A2" w:rsidR="007225A2" w:rsidP="3FFA89C9" w:rsidRDefault="007225A2" w14:paraId="1B3C3773" w14:textId="12E9155E">
      <w:pPr>
        <w:pStyle w:val="ListParagraph"/>
        <w:numPr>
          <w:ilvl w:val="0"/>
          <w:numId w:val="16"/>
        </w:numPr>
        <w:jc w:val="both"/>
        <w:rPr>
          <w:rFonts w:ascii="Verdana" w:hAnsi="Verdana" w:eastAsia="Verdana" w:cs="Verdana"/>
          <w:b/>
          <w:sz w:val="18"/>
          <w:szCs w:val="18"/>
        </w:rPr>
      </w:pPr>
      <w:r w:rsidRPr="288F0E82">
        <w:rPr>
          <w:rFonts w:ascii="Verdana" w:hAnsi="Verdana" w:eastAsia="Verdana" w:cs="Verdana"/>
          <w:b/>
          <w:sz w:val="18"/>
          <w:szCs w:val="18"/>
        </w:rPr>
        <w:t>Dedicated AI Accelerators:</w:t>
      </w:r>
    </w:p>
    <w:p w:rsidR="007225A2" w:rsidP="3FFA89C9" w:rsidRDefault="007225A2" w14:paraId="5F1CD84C" w14:textId="77777777">
      <w:pPr>
        <w:jc w:val="both"/>
        <w:rPr>
          <w:rFonts w:ascii="Verdana" w:hAnsi="Verdana" w:eastAsia="Verdana" w:cs="Verdana"/>
          <w:sz w:val="18"/>
          <w:szCs w:val="18"/>
        </w:rPr>
      </w:pPr>
      <w:r w:rsidRPr="288F0E82">
        <w:rPr>
          <w:rFonts w:ascii="Verdana" w:hAnsi="Verdana" w:eastAsia="Verdana" w:cs="Verdana"/>
          <w:sz w:val="18"/>
          <w:szCs w:val="18"/>
        </w:rPr>
        <w:t>Examine the architecture and performance of AI accelerators in the FSD chip, concentrating on their enhancement for neural network inference. This includes evaluating how these accelerators enhance performance while preserving power efficiency.</w:t>
      </w:r>
    </w:p>
    <w:p w:rsidRPr="007225A2" w:rsidR="007225A2" w:rsidP="3FFA89C9" w:rsidRDefault="007225A2" w14:paraId="4B7D4D78" w14:textId="11AB9660">
      <w:pPr>
        <w:jc w:val="center"/>
        <w:rPr>
          <w:rFonts w:ascii="Verdana" w:hAnsi="Verdana" w:eastAsia="Verdana" w:cs="Verdana"/>
          <w:b/>
          <w:sz w:val="18"/>
          <w:szCs w:val="18"/>
        </w:rPr>
      </w:pPr>
      <w:r w:rsidRPr="288F0E82">
        <w:rPr>
          <w:rFonts w:ascii="Verdana" w:hAnsi="Verdana" w:eastAsia="Verdana" w:cs="Verdana"/>
          <w:b/>
          <w:sz w:val="18"/>
          <w:szCs w:val="18"/>
        </w:rPr>
        <w:t>D. Performance Indicators:</w:t>
      </w:r>
    </w:p>
    <w:p w:rsidR="007225A2" w:rsidP="3FFA89C9" w:rsidRDefault="007225A2" w14:paraId="2111CE23" w14:textId="77777777">
      <w:pPr>
        <w:jc w:val="both"/>
        <w:rPr>
          <w:rFonts w:ascii="Verdana" w:hAnsi="Verdana" w:eastAsia="Verdana" w:cs="Verdana"/>
          <w:sz w:val="18"/>
          <w:szCs w:val="18"/>
        </w:rPr>
      </w:pPr>
      <w:r w:rsidRPr="288F0E82">
        <w:rPr>
          <w:rFonts w:ascii="Verdana" w:hAnsi="Verdana" w:eastAsia="Verdana" w:cs="Verdana"/>
          <w:sz w:val="18"/>
          <w:szCs w:val="18"/>
        </w:rPr>
        <w:t>Assess the performance of the FSD chip using benchmarks, concentrating on latency, power efficiency, and fault tolerance. This encompasses comparisons with conventional hardware solutions and recognition of significant enhancements.</w:t>
      </w:r>
    </w:p>
    <w:p w:rsidRPr="007225A2" w:rsidR="007225A2" w:rsidP="3FFA89C9" w:rsidRDefault="007225A2" w14:paraId="24FBE238" w14:textId="77777777">
      <w:pPr>
        <w:jc w:val="both"/>
        <w:rPr>
          <w:rFonts w:ascii="Verdana" w:hAnsi="Verdana" w:eastAsia="Verdana" w:cs="Verdana"/>
          <w:sz w:val="18"/>
          <w:szCs w:val="18"/>
        </w:rPr>
      </w:pPr>
    </w:p>
    <w:p w:rsidRPr="007225A2" w:rsidR="007225A2" w:rsidP="3FFA89C9" w:rsidRDefault="007225A2" w14:paraId="3118BAF5" w14:textId="12D4AD86">
      <w:pPr>
        <w:pStyle w:val="ListParagraph"/>
        <w:numPr>
          <w:ilvl w:val="0"/>
          <w:numId w:val="18"/>
        </w:numPr>
        <w:jc w:val="both"/>
        <w:rPr>
          <w:rFonts w:ascii="Verdana" w:hAnsi="Verdana" w:eastAsia="Verdana" w:cs="Verdana"/>
          <w:b/>
          <w:sz w:val="18"/>
          <w:szCs w:val="18"/>
        </w:rPr>
      </w:pPr>
      <w:r w:rsidRPr="78560965">
        <w:rPr>
          <w:rFonts w:ascii="Verdana" w:hAnsi="Verdana" w:eastAsia="Verdana" w:cs="Verdana"/>
          <w:b/>
          <w:sz w:val="18"/>
          <w:szCs w:val="18"/>
        </w:rPr>
        <w:t>Integration and</w:t>
      </w:r>
      <w:r w:rsidR="14A8D371">
        <w:tab/>
      </w:r>
      <w:r w:rsidRPr="78560965">
        <w:rPr>
          <w:rFonts w:ascii="Verdana" w:hAnsi="Verdana" w:eastAsia="Verdana" w:cs="Verdana"/>
          <w:b/>
          <w:sz w:val="18"/>
          <w:szCs w:val="18"/>
        </w:rPr>
        <w:t>Application Scenarios:</w:t>
      </w:r>
    </w:p>
    <w:p w:rsidRPr="007225A2" w:rsidR="007225A2" w:rsidP="3FFA89C9" w:rsidRDefault="007225A2" w14:paraId="4CE031F8" w14:textId="1CC922D8">
      <w:pPr>
        <w:jc w:val="both"/>
        <w:rPr>
          <w:rFonts w:ascii="Verdana" w:hAnsi="Verdana" w:eastAsia="Verdana" w:cs="Verdana"/>
          <w:sz w:val="18"/>
          <w:szCs w:val="18"/>
        </w:rPr>
      </w:pPr>
      <w:r w:rsidRPr="288F0E82">
        <w:rPr>
          <w:rFonts w:ascii="Verdana" w:hAnsi="Verdana" w:eastAsia="Verdana" w:cs="Verdana"/>
          <w:sz w:val="18"/>
          <w:szCs w:val="18"/>
        </w:rPr>
        <w:t>Investigate how the FSD chip is incorporated into Tesla vehicles, assessing its contribution to improving safety, efficiency, and general driving performance. This goal also examines its influence on aspects such as lane detection, object recognition, and decision-making algorithms.</w:t>
      </w:r>
    </w:p>
    <w:p w:rsidRPr="00F303E7" w:rsidR="005A57F5" w:rsidP="3FFA89C9" w:rsidRDefault="005A57F5" w14:paraId="146249A1" w14:textId="042A0C8B">
      <w:pPr>
        <w:jc w:val="both"/>
        <w:rPr>
          <w:rFonts w:ascii="Verdana" w:hAnsi="Verdana" w:eastAsia="Verdana" w:cs="Verdana"/>
          <w:sz w:val="18"/>
          <w:szCs w:val="18"/>
        </w:rPr>
      </w:pPr>
    </w:p>
    <w:p w:rsidR="2F45DECD" w:rsidP="3FFA89C9" w:rsidRDefault="11609F70" w14:paraId="108D8E3E" w14:textId="439A0F96">
      <w:pPr>
        <w:jc w:val="center"/>
        <w:rPr>
          <w:rFonts w:ascii="Verdana" w:hAnsi="Verdana" w:eastAsia="Verdana" w:cs="Verdana"/>
          <w:sz w:val="18"/>
          <w:szCs w:val="18"/>
        </w:rPr>
      </w:pPr>
      <w:r>
        <w:rPr>
          <w:noProof/>
        </w:rPr>
        <w:drawing>
          <wp:inline distT="0" distB="0" distL="0" distR="0" wp14:anchorId="13EA33CB" wp14:editId="57154206">
            <wp:extent cx="2838450" cy="1971675"/>
            <wp:effectExtent l="0" t="0" r="0" b="0"/>
            <wp:docPr id="282408473" name="Picture 282408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08473"/>
                    <pic:cNvPicPr/>
                  </pic:nvPicPr>
                  <pic:blipFill>
                    <a:blip r:embed="rId16">
                      <a:extLst>
                        <a:ext uri="{28A0092B-C50C-407E-A947-70E740481C1C}">
                          <a14:useLocalDpi xmlns:a14="http://schemas.microsoft.com/office/drawing/2010/main" val="0"/>
                        </a:ext>
                      </a:extLst>
                    </a:blip>
                    <a:stretch>
                      <a:fillRect/>
                    </a:stretch>
                  </pic:blipFill>
                  <pic:spPr>
                    <a:xfrm>
                      <a:off x="0" y="0"/>
                      <a:ext cx="2838450" cy="1971675"/>
                    </a:xfrm>
                    <a:prstGeom prst="rect">
                      <a:avLst/>
                    </a:prstGeom>
                  </pic:spPr>
                </pic:pic>
              </a:graphicData>
            </a:graphic>
          </wp:inline>
        </w:drawing>
      </w:r>
      <w:r w:rsidRPr="288F0E82" w:rsidR="4DAB9294">
        <w:rPr>
          <w:rFonts w:ascii="Verdana" w:hAnsi="Verdana" w:eastAsia="Verdana" w:cs="Verdana"/>
          <w:sz w:val="18"/>
          <w:szCs w:val="18"/>
        </w:rPr>
        <w:t>[Image 1]</w:t>
      </w:r>
      <w:r w:rsidRPr="288F0E82" w:rsidR="68C3AFE4">
        <w:rPr>
          <w:rFonts w:ascii="Verdana" w:hAnsi="Verdana" w:eastAsia="Verdana" w:cs="Verdana"/>
          <w:sz w:val="18"/>
          <w:szCs w:val="18"/>
        </w:rPr>
        <w:t>[8]</w:t>
      </w:r>
    </w:p>
    <w:p w:rsidR="3FFA89C9" w:rsidP="3FFA89C9" w:rsidRDefault="3FFA89C9" w14:paraId="1E3E2227" w14:textId="45B98469">
      <w:pPr>
        <w:jc w:val="center"/>
        <w:rPr>
          <w:rFonts w:ascii="Verdana" w:hAnsi="Verdana" w:eastAsia="Verdana" w:cs="Verdana"/>
          <w:sz w:val="18"/>
          <w:szCs w:val="18"/>
        </w:rPr>
      </w:pPr>
    </w:p>
    <w:p w:rsidR="2EBFB0CD" w:rsidP="2EBFB0CD" w:rsidRDefault="2EBFB0CD" w14:paraId="4EA5AD3C" w14:textId="5A418C8A">
      <w:pPr>
        <w:jc w:val="center"/>
        <w:rPr>
          <w:rFonts w:ascii="Verdana" w:hAnsi="Verdana" w:eastAsia="Verdana" w:cs="Verdana"/>
          <w:sz w:val="18"/>
          <w:szCs w:val="18"/>
        </w:rPr>
      </w:pPr>
    </w:p>
    <w:p w:rsidR="00613577" w:rsidP="00613577" w:rsidRDefault="00613577" w14:paraId="0D5FF1A9" w14:textId="6218FFBB">
      <w:pPr>
        <w:numPr>
          <w:ilvl w:val="0"/>
          <w:numId w:val="38"/>
        </w:numPr>
        <w:spacing w:before="100" w:beforeAutospacing="1" w:after="100" w:afterAutospacing="1"/>
        <w:jc w:val="center"/>
        <w:rPr>
          <w:rFonts w:ascii="Verdana" w:hAnsi="Verdana" w:eastAsia="Verdana" w:cs="Verdana"/>
          <w:sz w:val="18"/>
          <w:szCs w:val="18"/>
        </w:rPr>
      </w:pPr>
      <w:r w:rsidRPr="2EBFB0CD" w:rsidR="47D4F993">
        <w:rPr>
          <w:rStyle w:val="Strong"/>
          <w:rFonts w:ascii="Verdana" w:hAnsi="Verdana" w:eastAsia="Verdana" w:cs="Verdana"/>
          <w:sz w:val="18"/>
          <w:szCs w:val="18"/>
        </w:rPr>
        <w:t>Initial Challenges and Mitigation with Tesla FSD Chip</w:t>
      </w:r>
      <w:r w:rsidRPr="2EBFB0CD" w:rsidR="47D4F993">
        <w:rPr>
          <w:rFonts w:ascii="Verdana" w:hAnsi="Verdana" w:eastAsia="Verdana" w:cs="Verdana"/>
          <w:sz w:val="18"/>
          <w:szCs w:val="18"/>
        </w:rPr>
        <w:t> </w:t>
      </w:r>
    </w:p>
    <w:p w:rsidR="2EBFB0CD" w:rsidP="2EBFB0CD" w:rsidRDefault="2EBFB0CD" w14:paraId="1DCB245D" w14:textId="7CB3C522">
      <w:pPr>
        <w:pStyle w:val="NormalWeb"/>
        <w:jc w:val="both"/>
        <w:rPr>
          <w:rFonts w:ascii="Verdana" w:hAnsi="Verdana" w:eastAsia="Verdana" w:cs="Verdana"/>
          <w:sz w:val="18"/>
          <w:szCs w:val="18"/>
        </w:rPr>
      </w:pPr>
    </w:p>
    <w:p w:rsidRPr="00BD0E54" w:rsidR="00613577" w:rsidP="2EBFB0CD" w:rsidRDefault="00613577" w14:paraId="4120C3D0" w14:textId="5D27357A" w14:noSpellErr="1">
      <w:pPr>
        <w:pStyle w:val="NormalWeb"/>
        <w:jc w:val="both"/>
        <w:rPr>
          <w:rFonts w:ascii="Verdana" w:hAnsi="Verdana" w:eastAsia="Verdana" w:cs="Verdana"/>
          <w:sz w:val="18"/>
          <w:szCs w:val="18"/>
        </w:rPr>
      </w:pPr>
      <w:r w:rsidRPr="2EBFB0CD" w:rsidR="47D4F993">
        <w:rPr>
          <w:rFonts w:ascii="Verdana" w:hAnsi="Verdana" w:eastAsia="Verdana" w:cs="Verdana"/>
          <w:sz w:val="18"/>
          <w:szCs w:val="18"/>
        </w:rPr>
        <w:t xml:space="preserve">Prior to Tesla's launch of the FSD chip, dependence on standard CPUs and GPUs led to </w:t>
      </w:r>
      <w:r w:rsidRPr="2EBFB0CD" w:rsidR="47D4F993">
        <w:rPr>
          <w:rFonts w:ascii="Verdana" w:hAnsi="Verdana" w:eastAsia="Verdana" w:cs="Verdana"/>
          <w:sz w:val="18"/>
          <w:szCs w:val="18"/>
        </w:rPr>
        <w:t>numerous</w:t>
      </w:r>
      <w:r w:rsidRPr="2EBFB0CD" w:rsidR="47D4F993">
        <w:rPr>
          <w:rFonts w:ascii="Verdana" w:hAnsi="Verdana" w:eastAsia="Verdana" w:cs="Verdana"/>
          <w:sz w:val="18"/>
          <w:szCs w:val="18"/>
        </w:rPr>
        <w:t xml:space="preserve"> significant issues as per image 2:  </w:t>
      </w:r>
    </w:p>
    <w:p w:rsidRPr="00BD0E54" w:rsidR="00613577" w:rsidP="2EBFB0CD" w:rsidRDefault="00613577" w14:paraId="2104E013" w14:textId="77777777" w14:noSpellErr="1">
      <w:pPr>
        <w:numPr>
          <w:ilvl w:val="0"/>
          <w:numId w:val="39"/>
        </w:numPr>
        <w:tabs>
          <w:tab w:val="clear" w:pos="720"/>
          <w:tab w:val="num" w:pos="360"/>
        </w:tabs>
        <w:ind w:left="360"/>
        <w:jc w:val="both"/>
        <w:rPr>
          <w:rFonts w:ascii="Verdana" w:hAnsi="Verdana" w:eastAsia="Verdana" w:cs="Verdana"/>
          <w:sz w:val="18"/>
          <w:szCs w:val="18"/>
        </w:rPr>
      </w:pPr>
      <w:r w:rsidRPr="2EBFB0CD" w:rsidR="47D4F993">
        <w:rPr>
          <w:rFonts w:ascii="Verdana" w:hAnsi="Verdana" w:eastAsia="Verdana" w:cs="Verdana"/>
          <w:b w:val="1"/>
          <w:bCs w:val="1"/>
          <w:sz w:val="18"/>
          <w:szCs w:val="18"/>
        </w:rPr>
        <w:t>Elevated Delay: </w:t>
      </w:r>
      <w:r w:rsidRPr="2EBFB0CD" w:rsidR="47D4F993">
        <w:rPr>
          <w:rFonts w:ascii="Verdana" w:hAnsi="Verdana" w:eastAsia="Verdana" w:cs="Verdana"/>
          <w:sz w:val="18"/>
          <w:szCs w:val="18"/>
        </w:rPr>
        <w:t> </w:t>
      </w:r>
    </w:p>
    <w:p w:rsidRPr="00BD0E54" w:rsidR="00613577" w:rsidP="2EBFB0CD" w:rsidRDefault="00613577" w14:paraId="68B0E963" w14:textId="016887AF" w14:noSpellErr="1">
      <w:pPr>
        <w:pStyle w:val="NormalWeb"/>
        <w:spacing w:before="0" w:beforeAutospacing="off"/>
        <w:ind w:left="360"/>
        <w:jc w:val="both"/>
        <w:rPr>
          <w:rFonts w:ascii="Verdana" w:hAnsi="Verdana" w:eastAsia="Verdana" w:cs="Verdana"/>
          <w:sz w:val="18"/>
          <w:szCs w:val="18"/>
        </w:rPr>
      </w:pPr>
      <w:r w:rsidRPr="2EBFB0CD" w:rsidR="47D4F993">
        <w:rPr>
          <w:rFonts w:ascii="Verdana" w:hAnsi="Verdana" w:eastAsia="Verdana" w:cs="Verdana"/>
          <w:sz w:val="18"/>
          <w:szCs w:val="18"/>
        </w:rPr>
        <w:t xml:space="preserve">General-purpose processors were inefficient at managing the high data flow from </w:t>
      </w:r>
      <w:r w:rsidRPr="2EBFB0CD" w:rsidR="47D4F993">
        <w:rPr>
          <w:rFonts w:ascii="Verdana" w:hAnsi="Verdana" w:eastAsia="Verdana" w:cs="Verdana"/>
          <w:sz w:val="18"/>
          <w:szCs w:val="18"/>
        </w:rPr>
        <w:t>numerous</w:t>
      </w:r>
      <w:r w:rsidRPr="2EBFB0CD" w:rsidR="47D4F993">
        <w:rPr>
          <w:rFonts w:ascii="Verdana" w:hAnsi="Verdana" w:eastAsia="Verdana" w:cs="Verdana"/>
          <w:sz w:val="18"/>
          <w:szCs w:val="18"/>
        </w:rPr>
        <w:t xml:space="preserve"> sensors, resulting in delays in processing and making decisions. This presented a major safety danger for self-driving cars.  </w:t>
      </w:r>
    </w:p>
    <w:p w:rsidRPr="00BD0E54" w:rsidR="00613577" w:rsidP="2EBFB0CD" w:rsidRDefault="00613577" w14:paraId="65F65B8C" w14:textId="77777777" w14:noSpellErr="1">
      <w:pPr>
        <w:numPr>
          <w:ilvl w:val="0"/>
          <w:numId w:val="40"/>
        </w:numPr>
        <w:tabs>
          <w:tab w:val="clear" w:pos="720"/>
          <w:tab w:val="num" w:pos="360"/>
        </w:tabs>
        <w:ind w:left="360"/>
        <w:jc w:val="both"/>
        <w:rPr>
          <w:rFonts w:ascii="Verdana" w:hAnsi="Verdana" w:eastAsia="Verdana" w:cs="Verdana"/>
          <w:sz w:val="18"/>
          <w:szCs w:val="18"/>
        </w:rPr>
      </w:pPr>
      <w:r w:rsidRPr="2EBFB0CD" w:rsidR="47D4F993">
        <w:rPr>
          <w:rFonts w:ascii="Verdana" w:hAnsi="Verdana" w:eastAsia="Verdana" w:cs="Verdana"/>
          <w:b w:val="1"/>
          <w:bCs w:val="1"/>
          <w:sz w:val="18"/>
          <w:szCs w:val="18"/>
        </w:rPr>
        <w:t>Power Ineffectiveness: </w:t>
      </w:r>
      <w:r w:rsidRPr="2EBFB0CD" w:rsidR="47D4F993">
        <w:rPr>
          <w:rFonts w:ascii="Verdana" w:hAnsi="Verdana" w:eastAsia="Verdana" w:cs="Verdana"/>
          <w:sz w:val="18"/>
          <w:szCs w:val="18"/>
        </w:rPr>
        <w:t> </w:t>
      </w:r>
    </w:p>
    <w:p w:rsidRPr="00BD0E54" w:rsidR="00613577" w:rsidP="2EBFB0CD" w:rsidRDefault="00613577" w14:paraId="514C72C6" w14:textId="3FC1BF44" w14:noSpellErr="1">
      <w:pPr>
        <w:pStyle w:val="NormalWeb"/>
        <w:spacing w:before="0" w:beforeAutospacing="off"/>
        <w:ind w:left="360"/>
        <w:jc w:val="both"/>
        <w:rPr>
          <w:rFonts w:ascii="Verdana" w:hAnsi="Verdana" w:eastAsia="Verdana" w:cs="Verdana"/>
          <w:sz w:val="18"/>
          <w:szCs w:val="18"/>
        </w:rPr>
      </w:pPr>
      <w:r w:rsidRPr="2EBFB0CD" w:rsidR="47D4F993">
        <w:rPr>
          <w:rFonts w:ascii="Verdana" w:hAnsi="Verdana" w:eastAsia="Verdana" w:cs="Verdana"/>
          <w:sz w:val="18"/>
          <w:szCs w:val="18"/>
        </w:rPr>
        <w:t xml:space="preserve">Traditional architectures used significant power, hindering the scalability of autonomous driving </w:t>
      </w:r>
      <w:r w:rsidRPr="2EBFB0CD" w:rsidR="47D4F993">
        <w:rPr>
          <w:rFonts w:ascii="Verdana" w:hAnsi="Verdana" w:eastAsia="Verdana" w:cs="Verdana"/>
          <w:sz w:val="18"/>
          <w:szCs w:val="18"/>
        </w:rPr>
        <w:t>technologies</w:t>
      </w:r>
      <w:r w:rsidRPr="2EBFB0CD" w:rsidR="47D4F993">
        <w:rPr>
          <w:rFonts w:ascii="Verdana" w:hAnsi="Verdana" w:eastAsia="Verdana" w:cs="Verdana"/>
          <w:sz w:val="18"/>
          <w:szCs w:val="18"/>
        </w:rPr>
        <w:t xml:space="preserve"> and decreasing the battery range of electric vehicles.  </w:t>
      </w:r>
    </w:p>
    <w:p w:rsidRPr="00BD0E54" w:rsidR="00613577" w:rsidP="2EBFB0CD" w:rsidRDefault="00613577" w14:paraId="7CDC05DF" w14:textId="77777777" w14:noSpellErr="1">
      <w:pPr>
        <w:numPr>
          <w:ilvl w:val="0"/>
          <w:numId w:val="41"/>
        </w:numPr>
        <w:tabs>
          <w:tab w:val="clear" w:pos="720"/>
          <w:tab w:val="num" w:pos="360"/>
        </w:tabs>
        <w:ind w:left="360"/>
        <w:jc w:val="both"/>
        <w:rPr>
          <w:rFonts w:ascii="Verdana" w:hAnsi="Verdana" w:eastAsia="Verdana" w:cs="Verdana"/>
          <w:sz w:val="18"/>
          <w:szCs w:val="18"/>
        </w:rPr>
      </w:pPr>
      <w:r w:rsidRPr="2EBFB0CD" w:rsidR="47D4F993">
        <w:rPr>
          <w:rFonts w:ascii="Verdana" w:hAnsi="Verdana" w:eastAsia="Verdana" w:cs="Verdana"/>
          <w:b w:val="1"/>
          <w:bCs w:val="1"/>
          <w:sz w:val="18"/>
          <w:szCs w:val="18"/>
        </w:rPr>
        <w:t>Data Constraints: </w:t>
      </w:r>
      <w:r w:rsidRPr="2EBFB0CD" w:rsidR="47D4F993">
        <w:rPr>
          <w:rFonts w:ascii="Verdana" w:hAnsi="Verdana" w:eastAsia="Verdana" w:cs="Verdana"/>
          <w:sz w:val="18"/>
          <w:szCs w:val="18"/>
        </w:rPr>
        <w:t> </w:t>
      </w:r>
    </w:p>
    <w:p w:rsidRPr="00BD0E54" w:rsidR="00613577" w:rsidP="2EBFB0CD" w:rsidRDefault="00613577" w14:paraId="0EA74560" w14:textId="09E9F0E8" w14:noSpellErr="1">
      <w:pPr>
        <w:pStyle w:val="NormalWeb"/>
        <w:spacing w:before="0" w:beforeAutospacing="off"/>
        <w:ind w:left="360"/>
        <w:jc w:val="both"/>
        <w:rPr>
          <w:rFonts w:ascii="Verdana" w:hAnsi="Verdana" w:eastAsia="Verdana" w:cs="Verdana"/>
          <w:sz w:val="18"/>
          <w:szCs w:val="18"/>
        </w:rPr>
      </w:pPr>
      <w:r w:rsidRPr="2EBFB0CD" w:rsidR="47D4F993">
        <w:rPr>
          <w:rFonts w:ascii="Verdana" w:hAnsi="Verdana" w:eastAsia="Verdana" w:cs="Verdana"/>
          <w:sz w:val="18"/>
          <w:szCs w:val="18"/>
        </w:rPr>
        <w:t xml:space="preserve">The lack of optimized memory and I/O architectures </w:t>
      </w:r>
      <w:r w:rsidRPr="2EBFB0CD" w:rsidR="47D4F993">
        <w:rPr>
          <w:rFonts w:ascii="Verdana" w:hAnsi="Verdana" w:eastAsia="Verdana" w:cs="Verdana"/>
          <w:sz w:val="18"/>
          <w:szCs w:val="18"/>
        </w:rPr>
        <w:t>frequently</w:t>
      </w:r>
      <w:r w:rsidRPr="2EBFB0CD" w:rsidR="47D4F993">
        <w:rPr>
          <w:rFonts w:ascii="Verdana" w:hAnsi="Verdana" w:eastAsia="Verdana" w:cs="Verdana"/>
          <w:sz w:val="18"/>
          <w:szCs w:val="18"/>
        </w:rPr>
        <w:t xml:space="preserve"> led to delayed access to real-time sensor information, which further hindered system responsiveness.  </w:t>
      </w:r>
    </w:p>
    <w:p w:rsidRPr="00BD0E54" w:rsidR="00613577" w:rsidP="2EBFB0CD" w:rsidRDefault="00613577" w14:paraId="421D1E22" w14:textId="77777777" w14:noSpellErr="1">
      <w:pPr>
        <w:numPr>
          <w:ilvl w:val="0"/>
          <w:numId w:val="42"/>
        </w:numPr>
        <w:tabs>
          <w:tab w:val="clear" w:pos="720"/>
          <w:tab w:val="num" w:pos="360"/>
        </w:tabs>
        <w:ind w:left="360"/>
        <w:jc w:val="both"/>
        <w:rPr>
          <w:rFonts w:ascii="Verdana" w:hAnsi="Verdana" w:eastAsia="Verdana" w:cs="Verdana"/>
          <w:sz w:val="18"/>
          <w:szCs w:val="18"/>
        </w:rPr>
      </w:pPr>
      <w:r w:rsidRPr="2EBFB0CD" w:rsidR="47D4F993">
        <w:rPr>
          <w:rFonts w:ascii="Verdana" w:hAnsi="Verdana" w:eastAsia="Verdana" w:cs="Verdana"/>
          <w:b w:val="1"/>
          <w:bCs w:val="1"/>
          <w:sz w:val="18"/>
          <w:szCs w:val="18"/>
        </w:rPr>
        <w:t>Problems with Fault Tolerance: </w:t>
      </w:r>
      <w:r w:rsidRPr="2EBFB0CD" w:rsidR="47D4F993">
        <w:rPr>
          <w:rFonts w:ascii="Verdana" w:hAnsi="Verdana" w:eastAsia="Verdana" w:cs="Verdana"/>
          <w:sz w:val="18"/>
          <w:szCs w:val="18"/>
        </w:rPr>
        <w:t> </w:t>
      </w:r>
    </w:p>
    <w:p w:rsidRPr="00BD0E54" w:rsidR="00613577" w:rsidP="2EBFB0CD" w:rsidRDefault="00613577" w14:paraId="671703FC" w14:textId="588D98D7" w14:noSpellErr="1">
      <w:pPr>
        <w:pStyle w:val="NormalWeb"/>
        <w:spacing w:before="0" w:beforeAutospacing="off"/>
        <w:ind w:left="360"/>
        <w:jc w:val="both"/>
        <w:rPr>
          <w:rFonts w:ascii="Verdana" w:hAnsi="Verdana" w:eastAsia="Verdana" w:cs="Verdana"/>
          <w:sz w:val="18"/>
          <w:szCs w:val="18"/>
        </w:rPr>
      </w:pPr>
      <w:r w:rsidRPr="2EBFB0CD" w:rsidR="47D4F993">
        <w:rPr>
          <w:rFonts w:ascii="Verdana" w:hAnsi="Verdana" w:eastAsia="Verdana" w:cs="Verdana"/>
          <w:sz w:val="18"/>
          <w:szCs w:val="18"/>
        </w:rPr>
        <w:t xml:space="preserve">Conventional hardware did not </w:t>
      </w:r>
      <w:r w:rsidRPr="2EBFB0CD" w:rsidR="47D4F993">
        <w:rPr>
          <w:rFonts w:ascii="Verdana" w:hAnsi="Verdana" w:eastAsia="Verdana" w:cs="Verdana"/>
          <w:sz w:val="18"/>
          <w:szCs w:val="18"/>
        </w:rPr>
        <w:t>possess</w:t>
      </w:r>
      <w:r w:rsidRPr="2EBFB0CD" w:rsidR="47D4F993">
        <w:rPr>
          <w:rFonts w:ascii="Verdana" w:hAnsi="Verdana" w:eastAsia="Verdana" w:cs="Verdana"/>
          <w:sz w:val="18"/>
          <w:szCs w:val="18"/>
        </w:rPr>
        <w:t xml:space="preserve"> strong methods for detecting and correcting errors, essential for safety-critical systems such as autonomous vehicles.  </w:t>
      </w:r>
    </w:p>
    <w:p w:rsidRPr="00BD0E54" w:rsidR="00483977" w:rsidP="288F0E82" w:rsidRDefault="56626822" w14:paraId="287B46DB" w14:textId="0B099D00">
      <w:pPr>
        <w:pStyle w:val="NormalWeb"/>
        <w:ind w:left="360"/>
        <w:rPr>
          <w:rFonts w:ascii="Verdana" w:hAnsi="Verdana" w:eastAsia="Verdana" w:cs="Verdana"/>
          <w:sz w:val="18"/>
          <w:szCs w:val="18"/>
        </w:rPr>
      </w:pPr>
      <w:r>
        <w:rPr>
          <w:noProof/>
        </w:rPr>
        <w:drawing>
          <wp:inline distT="0" distB="0" distL="0" distR="0" wp14:anchorId="64053CF9" wp14:editId="738BF576">
            <wp:extent cx="2834640" cy="2032635"/>
            <wp:effectExtent l="0" t="0" r="0" b="0"/>
            <wp:docPr id="1916421425" name="Picture 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834640" cy="2032635"/>
                    </a:xfrm>
                    <a:prstGeom prst="rect">
                      <a:avLst/>
                    </a:prstGeom>
                  </pic:spPr>
                </pic:pic>
              </a:graphicData>
            </a:graphic>
          </wp:inline>
        </w:drawing>
      </w:r>
    </w:p>
    <w:p w:rsidRPr="00BD0E54" w:rsidR="00613577" w:rsidP="00613577" w:rsidRDefault="00483977" w14:paraId="2DEF2ACA" w14:textId="4ED0A12A">
      <w:pPr>
        <w:pStyle w:val="NormalWeb"/>
        <w:rPr>
          <w:rFonts w:ascii="Verdana" w:hAnsi="Verdana" w:eastAsia="Verdana" w:cs="Verdana"/>
          <w:sz w:val="18"/>
          <w:szCs w:val="18"/>
        </w:rPr>
      </w:pPr>
      <w:r w:rsidRPr="2EBFB0CD" w:rsidR="4E7D9E59">
        <w:rPr>
          <w:rFonts w:ascii="Verdana" w:hAnsi="Verdana" w:eastAsia="Verdana" w:cs="Verdana"/>
          <w:sz w:val="18"/>
          <w:szCs w:val="18"/>
        </w:rPr>
        <w:t xml:space="preserve">                        </w:t>
      </w:r>
      <w:r w:rsidRPr="2EBFB0CD" w:rsidR="69AE63F5">
        <w:rPr>
          <w:rFonts w:ascii="Verdana" w:hAnsi="Verdana" w:eastAsia="Verdana" w:cs="Verdana"/>
          <w:sz w:val="18"/>
          <w:szCs w:val="18"/>
        </w:rPr>
        <w:t xml:space="preserve">  </w:t>
      </w:r>
      <w:r w:rsidRPr="2EBFB0CD" w:rsidR="47D4F993">
        <w:rPr>
          <w:rFonts w:ascii="Verdana" w:hAnsi="Verdana" w:eastAsia="Verdana" w:cs="Verdana"/>
          <w:sz w:val="18"/>
          <w:szCs w:val="18"/>
        </w:rPr>
        <w:t>[Image 2][8] </w:t>
      </w:r>
    </w:p>
    <w:p w:rsidR="2EBFB0CD" w:rsidP="2EBFB0CD" w:rsidRDefault="2EBFB0CD" w14:paraId="1D675D06" w14:textId="75B43630">
      <w:pPr>
        <w:pStyle w:val="NormalWeb"/>
        <w:rPr>
          <w:rFonts w:ascii="Verdana" w:hAnsi="Verdana" w:eastAsia="Verdana" w:cs="Verdana"/>
          <w:sz w:val="18"/>
          <w:szCs w:val="18"/>
        </w:rPr>
      </w:pPr>
    </w:p>
    <w:p w:rsidRPr="00BD0E54" w:rsidR="00613577" w:rsidP="2EBFB0CD" w:rsidRDefault="00613577" w14:paraId="576EAD09" w14:textId="21B7D26B" w14:noSpellErr="1">
      <w:pPr>
        <w:pStyle w:val="NormalWeb"/>
        <w:jc w:val="both"/>
        <w:rPr>
          <w:rFonts w:ascii="Verdana" w:hAnsi="Verdana" w:eastAsia="Verdana" w:cs="Verdana"/>
          <w:sz w:val="18"/>
          <w:szCs w:val="18"/>
        </w:rPr>
      </w:pPr>
      <w:r w:rsidRPr="2EBFB0CD" w:rsidR="47D4F993">
        <w:rPr>
          <w:rFonts w:ascii="Verdana" w:hAnsi="Verdana" w:eastAsia="Verdana" w:cs="Verdana"/>
          <w:sz w:val="18"/>
          <w:szCs w:val="18"/>
        </w:rPr>
        <w:t>The Tesla FSD chip addresses these challenges by integrating the following features as depicted in Image 3:  </w:t>
      </w:r>
    </w:p>
    <w:p w:rsidRPr="00BD0E54" w:rsidR="00613577" w:rsidP="2EBFB0CD" w:rsidRDefault="00613577" w14:paraId="4BF1183F" w14:textId="77777777" w14:noSpellErr="1">
      <w:pPr>
        <w:numPr>
          <w:ilvl w:val="0"/>
          <w:numId w:val="43"/>
        </w:numPr>
        <w:spacing w:before="100" w:beforeAutospacing="on" w:after="100" w:afterAutospacing="on"/>
        <w:jc w:val="both"/>
        <w:rPr>
          <w:rFonts w:ascii="Verdana" w:hAnsi="Verdana" w:eastAsia="Verdana" w:cs="Verdana"/>
          <w:sz w:val="18"/>
          <w:szCs w:val="18"/>
        </w:rPr>
      </w:pPr>
      <w:r w:rsidRPr="2EBFB0CD" w:rsidR="47D4F993">
        <w:rPr>
          <w:rFonts w:ascii="Verdana" w:hAnsi="Verdana" w:eastAsia="Verdana" w:cs="Verdana"/>
          <w:b w:val="1"/>
          <w:bCs w:val="1"/>
          <w:sz w:val="18"/>
          <w:szCs w:val="18"/>
        </w:rPr>
        <w:t>Custom Guidelines:</w:t>
      </w:r>
      <w:r w:rsidRPr="2EBFB0CD" w:rsidR="47D4F993">
        <w:rPr>
          <w:rFonts w:ascii="Verdana" w:hAnsi="Verdana" w:eastAsia="Verdana" w:cs="Verdana"/>
          <w:sz w:val="18"/>
          <w:szCs w:val="18"/>
        </w:rPr>
        <w:t xml:space="preserve"> Designed for AI tasks, </w:t>
      </w:r>
      <w:r w:rsidRPr="2EBFB0CD" w:rsidR="47D4F993">
        <w:rPr>
          <w:rFonts w:ascii="Verdana" w:hAnsi="Verdana" w:eastAsia="Verdana" w:cs="Verdana"/>
          <w:sz w:val="18"/>
          <w:szCs w:val="18"/>
        </w:rPr>
        <w:t>facilitating</w:t>
      </w:r>
      <w:r w:rsidRPr="2EBFB0CD" w:rsidR="47D4F993">
        <w:rPr>
          <w:rFonts w:ascii="Verdana" w:hAnsi="Verdana" w:eastAsia="Verdana" w:cs="Verdana"/>
          <w:sz w:val="18"/>
          <w:szCs w:val="18"/>
        </w:rPr>
        <w:t xml:space="preserve"> quicker neural network inference and lowering latency.  </w:t>
      </w:r>
    </w:p>
    <w:p w:rsidRPr="00BD0E54" w:rsidR="00613577" w:rsidP="2EBFB0CD" w:rsidRDefault="00613577" w14:paraId="7B3C0AE4" w14:textId="77777777" w14:noSpellErr="1">
      <w:pPr>
        <w:numPr>
          <w:ilvl w:val="0"/>
          <w:numId w:val="43"/>
        </w:numPr>
        <w:spacing w:before="100" w:beforeAutospacing="on" w:after="100" w:afterAutospacing="on"/>
        <w:jc w:val="both"/>
        <w:rPr>
          <w:rFonts w:ascii="Verdana" w:hAnsi="Verdana" w:eastAsia="Verdana" w:cs="Verdana"/>
          <w:sz w:val="18"/>
          <w:szCs w:val="18"/>
        </w:rPr>
      </w:pPr>
      <w:r w:rsidRPr="2EBFB0CD" w:rsidR="47D4F993">
        <w:rPr>
          <w:rFonts w:ascii="Verdana" w:hAnsi="Verdana" w:eastAsia="Verdana" w:cs="Verdana"/>
          <w:b w:val="1"/>
          <w:bCs w:val="1"/>
          <w:sz w:val="18"/>
          <w:szCs w:val="18"/>
        </w:rPr>
        <w:t>SRAM Memory:</w:t>
      </w:r>
      <w:r w:rsidRPr="2EBFB0CD" w:rsidR="47D4F993">
        <w:rPr>
          <w:rFonts w:ascii="Verdana" w:hAnsi="Verdana" w:eastAsia="Verdana" w:cs="Verdana"/>
          <w:sz w:val="18"/>
          <w:szCs w:val="18"/>
        </w:rPr>
        <w:t xml:space="preserve"> Providing quick access to essential data, reducing delays in making decisions.  </w:t>
      </w:r>
    </w:p>
    <w:p w:rsidRPr="00BD0E54" w:rsidR="00613577" w:rsidP="2EBFB0CD" w:rsidRDefault="00613577" w14:paraId="497ABD25" w14:textId="77777777" w14:noSpellErr="1">
      <w:pPr>
        <w:numPr>
          <w:ilvl w:val="0"/>
          <w:numId w:val="43"/>
        </w:numPr>
        <w:spacing w:before="100" w:beforeAutospacing="on" w:after="100" w:afterAutospacing="on"/>
        <w:jc w:val="both"/>
        <w:rPr>
          <w:rFonts w:ascii="Verdana" w:hAnsi="Verdana" w:eastAsia="Verdana" w:cs="Verdana"/>
          <w:sz w:val="18"/>
          <w:szCs w:val="18"/>
        </w:rPr>
      </w:pPr>
      <w:r w:rsidRPr="2EBFB0CD" w:rsidR="47D4F993">
        <w:rPr>
          <w:rFonts w:ascii="Verdana" w:hAnsi="Verdana" w:eastAsia="Verdana" w:cs="Verdana"/>
          <w:b w:val="1"/>
          <w:bCs w:val="1"/>
          <w:sz w:val="18"/>
          <w:szCs w:val="18"/>
        </w:rPr>
        <w:t>AI Accelerators:</w:t>
      </w:r>
      <w:r w:rsidRPr="2EBFB0CD" w:rsidR="47D4F993">
        <w:rPr>
          <w:rFonts w:ascii="Verdana" w:hAnsi="Verdana" w:eastAsia="Verdana" w:cs="Verdana"/>
          <w:sz w:val="18"/>
          <w:szCs w:val="18"/>
        </w:rPr>
        <w:t xml:space="preserve"> Specialized hardware components designed for neural network processing, </w:t>
      </w:r>
      <w:r w:rsidRPr="2EBFB0CD" w:rsidR="47D4F993">
        <w:rPr>
          <w:rFonts w:ascii="Verdana" w:hAnsi="Verdana" w:eastAsia="Verdana" w:cs="Verdana"/>
          <w:sz w:val="18"/>
          <w:szCs w:val="18"/>
        </w:rPr>
        <w:t>greatly enhancing</w:t>
      </w:r>
      <w:r w:rsidRPr="2EBFB0CD" w:rsidR="47D4F993">
        <w:rPr>
          <w:rFonts w:ascii="Verdana" w:hAnsi="Verdana" w:eastAsia="Verdana" w:cs="Verdana"/>
          <w:sz w:val="18"/>
          <w:szCs w:val="18"/>
        </w:rPr>
        <w:t xml:space="preserve"> efficiency and lowering power usage.  </w:t>
      </w:r>
    </w:p>
    <w:p w:rsidRPr="00BD0E54" w:rsidR="00613577" w:rsidP="2EBFB0CD" w:rsidRDefault="00613577" w14:paraId="7F499F34" w14:textId="21D4E594" w14:noSpellErr="1">
      <w:pPr>
        <w:numPr>
          <w:ilvl w:val="0"/>
          <w:numId w:val="43"/>
        </w:numPr>
        <w:spacing w:before="100" w:beforeAutospacing="on" w:after="100" w:afterAutospacing="on"/>
        <w:jc w:val="both"/>
        <w:rPr>
          <w:rFonts w:ascii="Verdana" w:hAnsi="Verdana" w:eastAsia="Verdana" w:cs="Verdana"/>
          <w:sz w:val="18"/>
          <w:szCs w:val="18"/>
        </w:rPr>
      </w:pPr>
      <w:r w:rsidRPr="2EBFB0CD" w:rsidR="47D4F993">
        <w:rPr>
          <w:rFonts w:ascii="Verdana" w:hAnsi="Verdana" w:eastAsia="Verdana" w:cs="Verdana"/>
          <w:b w:val="1"/>
          <w:bCs w:val="1"/>
          <w:sz w:val="18"/>
          <w:szCs w:val="18"/>
        </w:rPr>
        <w:t>Strong Fault Tolerance:</w:t>
      </w:r>
      <w:r w:rsidRPr="2EBFB0CD" w:rsidR="47D4F993">
        <w:rPr>
          <w:rFonts w:ascii="Verdana" w:hAnsi="Verdana" w:eastAsia="Verdana" w:cs="Verdana"/>
          <w:sz w:val="18"/>
          <w:szCs w:val="18"/>
        </w:rPr>
        <w:t xml:space="preserve"> Improved error identification and correction systems to guarantee dependable performance in diverse situations [7].  </w:t>
      </w:r>
    </w:p>
    <w:p w:rsidR="00BD0E54" w:rsidP="288F0E82" w:rsidRDefault="196E14FB" w14:paraId="493AB3E3" w14:textId="358D4CE3">
      <w:pPr>
        <w:spacing w:before="100" w:beforeAutospacing="1" w:after="100" w:afterAutospacing="1"/>
        <w:jc w:val="both"/>
        <w:rPr>
          <w:rFonts w:ascii="Verdana" w:hAnsi="Verdana" w:eastAsia="Verdana" w:cs="Verdana"/>
          <w:sz w:val="18"/>
          <w:szCs w:val="18"/>
        </w:rPr>
      </w:pPr>
      <w:r>
        <w:t xml:space="preserve">      </w:t>
      </w:r>
      <w:r w:rsidR="103F9463">
        <w:rPr>
          <w:noProof/>
        </w:rPr>
        <w:drawing>
          <wp:inline distT="0" distB="0" distL="0" distR="0" wp14:anchorId="5DAA14FD" wp14:editId="5A1D50AC">
            <wp:extent cx="2456642" cy="1972113"/>
            <wp:effectExtent l="0" t="0" r="0" b="0"/>
            <wp:docPr id="185124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642" cy="1972113"/>
                    </a:xfrm>
                    <a:prstGeom prst="rect">
                      <a:avLst/>
                    </a:prstGeom>
                  </pic:spPr>
                </pic:pic>
              </a:graphicData>
            </a:graphic>
          </wp:inline>
        </w:drawing>
      </w:r>
    </w:p>
    <w:p w:rsidR="00613577" w:rsidP="00613577" w:rsidRDefault="00BD0E54" w14:paraId="466D7BA9" w14:textId="23FDD7D7">
      <w:pPr>
        <w:pStyle w:val="NormalWeb"/>
        <w:rPr>
          <w:rFonts w:ascii="Verdana" w:hAnsi="Verdana" w:eastAsia="Verdana" w:cs="Verdana"/>
          <w:sz w:val="18"/>
          <w:szCs w:val="18"/>
        </w:rPr>
      </w:pPr>
      <w:r w:rsidRPr="288F0E82">
        <w:rPr>
          <w:rFonts w:ascii="Verdana" w:hAnsi="Verdana" w:eastAsia="Verdana" w:cs="Verdana"/>
          <w:sz w:val="18"/>
          <w:szCs w:val="18"/>
        </w:rPr>
        <w:t xml:space="preserve">                            </w:t>
      </w:r>
      <w:r w:rsidRPr="288F0E82" w:rsidR="00613577">
        <w:rPr>
          <w:rFonts w:ascii="Verdana" w:hAnsi="Verdana" w:eastAsia="Verdana" w:cs="Verdana"/>
          <w:sz w:val="18"/>
          <w:szCs w:val="18"/>
        </w:rPr>
        <w:t>[Image 3][8] </w:t>
      </w:r>
    </w:p>
    <w:p w:rsidR="00613577" w:rsidP="00BD0E54" w:rsidRDefault="00613577" w14:paraId="62D83714" w14:textId="77777777">
      <w:pPr>
        <w:pStyle w:val="ListParagraph"/>
        <w:spacing w:after="160"/>
        <w:ind w:left="1440"/>
        <w:jc w:val="both"/>
        <w:rPr>
          <w:rFonts w:ascii="Verdana" w:hAnsi="Verdana" w:eastAsia="Verdana" w:cs="Verdana"/>
          <w:b/>
          <w:sz w:val="18"/>
          <w:szCs w:val="18"/>
        </w:rPr>
      </w:pPr>
    </w:p>
    <w:p w:rsidR="005A57F5" w:rsidP="00BD0E54" w:rsidRDefault="00760F85" w14:paraId="74CC7740" w14:textId="151A3467">
      <w:pPr>
        <w:pStyle w:val="ListParagraph"/>
        <w:numPr>
          <w:ilvl w:val="0"/>
          <w:numId w:val="38"/>
        </w:numPr>
        <w:spacing w:after="160"/>
        <w:jc w:val="center"/>
        <w:rPr>
          <w:rFonts w:ascii="Verdana" w:hAnsi="Verdana" w:eastAsia="Verdana" w:cs="Verdana"/>
          <w:b/>
          <w:sz w:val="18"/>
          <w:szCs w:val="18"/>
        </w:rPr>
      </w:pPr>
      <w:r w:rsidRPr="288F0E82">
        <w:rPr>
          <w:rFonts w:ascii="Verdana" w:hAnsi="Verdana" w:eastAsia="Verdana" w:cs="Verdana"/>
          <w:b/>
          <w:sz w:val="18"/>
          <w:szCs w:val="18"/>
        </w:rPr>
        <w:t>METHODOLOGY</w:t>
      </w:r>
    </w:p>
    <w:p w:rsidR="00760F85" w:rsidP="3FFA89C9" w:rsidRDefault="00760F85" w14:paraId="0DA52E28" w14:textId="77777777">
      <w:pPr>
        <w:pStyle w:val="ListParagraph"/>
        <w:spacing w:after="160"/>
        <w:ind w:left="1440"/>
        <w:jc w:val="both"/>
        <w:rPr>
          <w:rFonts w:ascii="Verdana" w:hAnsi="Verdana" w:eastAsia="Verdana" w:cs="Verdana"/>
          <w:b/>
          <w:sz w:val="18"/>
          <w:szCs w:val="18"/>
        </w:rPr>
      </w:pPr>
    </w:p>
    <w:p w:rsidRPr="00760F85" w:rsidR="00760F85" w:rsidP="3FFA89C9" w:rsidRDefault="00760F85" w14:paraId="00CEF463" w14:textId="224321E8">
      <w:pPr>
        <w:pStyle w:val="ListParagraph"/>
        <w:numPr>
          <w:ilvl w:val="0"/>
          <w:numId w:val="29"/>
        </w:numPr>
        <w:spacing w:after="160"/>
        <w:jc w:val="both"/>
        <w:rPr>
          <w:rFonts w:ascii="Verdana" w:hAnsi="Verdana" w:eastAsia="Verdana" w:cs="Verdana"/>
          <w:b/>
          <w:sz w:val="18"/>
          <w:szCs w:val="18"/>
        </w:rPr>
      </w:pPr>
      <w:r w:rsidRPr="288F0E82">
        <w:rPr>
          <w:rFonts w:ascii="Verdana" w:hAnsi="Verdana" w:eastAsia="Verdana" w:cs="Verdana"/>
          <w:b/>
          <w:sz w:val="18"/>
          <w:szCs w:val="18"/>
        </w:rPr>
        <w:t xml:space="preserve">Literature Survey: </w:t>
      </w:r>
    </w:p>
    <w:p w:rsidRPr="00760F85" w:rsidR="00760F85" w:rsidP="3FFA89C9" w:rsidRDefault="00760F85" w14:paraId="00AEF567" w14:textId="6E41E063">
      <w:pPr>
        <w:pStyle w:val="ListParagraph"/>
        <w:numPr>
          <w:ilvl w:val="0"/>
          <w:numId w:val="30"/>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Examine current studies and technical papers regarding the Tesla FSD chip [1, 2]. </w:t>
      </w:r>
    </w:p>
    <w:p w:rsidR="00760F85" w:rsidP="3FFA89C9" w:rsidRDefault="00760F85" w14:paraId="22499791" w14:textId="704A265B">
      <w:pPr>
        <w:pStyle w:val="ListParagraph"/>
        <w:numPr>
          <w:ilvl w:val="0"/>
          <w:numId w:val="30"/>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Examine research on AI accelerators and SRAM-oriented structures in autonomous systems [3, 5]. </w:t>
      </w:r>
    </w:p>
    <w:p w:rsidRPr="00760F85" w:rsidR="000C6CAB" w:rsidP="3FFA89C9" w:rsidRDefault="000C6CAB" w14:paraId="00D2E733" w14:textId="77777777">
      <w:pPr>
        <w:pStyle w:val="ListParagraph"/>
        <w:spacing w:after="160"/>
        <w:ind w:left="360"/>
        <w:jc w:val="both"/>
        <w:rPr>
          <w:rFonts w:ascii="Verdana" w:hAnsi="Verdana" w:eastAsia="Verdana" w:cs="Verdana"/>
          <w:sz w:val="18"/>
          <w:szCs w:val="18"/>
        </w:rPr>
      </w:pPr>
    </w:p>
    <w:p w:rsidRPr="00760F85" w:rsidR="00760F85" w:rsidP="3FFA89C9" w:rsidRDefault="00760F85" w14:paraId="7F8C67E9" w14:textId="3DB47759">
      <w:pPr>
        <w:pStyle w:val="ListParagraph"/>
        <w:numPr>
          <w:ilvl w:val="0"/>
          <w:numId w:val="29"/>
        </w:numPr>
        <w:spacing w:after="160"/>
        <w:jc w:val="both"/>
        <w:rPr>
          <w:rFonts w:ascii="Verdana" w:hAnsi="Verdana" w:eastAsia="Verdana" w:cs="Verdana"/>
          <w:b/>
          <w:sz w:val="18"/>
          <w:szCs w:val="18"/>
        </w:rPr>
      </w:pPr>
      <w:r w:rsidRPr="288F0E82">
        <w:rPr>
          <w:rFonts w:ascii="Verdana" w:hAnsi="Verdana" w:eastAsia="Verdana" w:cs="Verdana"/>
          <w:b/>
          <w:sz w:val="18"/>
          <w:szCs w:val="18"/>
        </w:rPr>
        <w:t>Architectural Evaluation:</w:t>
      </w:r>
    </w:p>
    <w:p w:rsidRPr="00760F85" w:rsidR="00760F85" w:rsidP="3FFA89C9" w:rsidRDefault="00760F85" w14:paraId="3C9F4E57" w14:textId="737FA786">
      <w:pPr>
        <w:pStyle w:val="ListParagraph"/>
        <w:numPr>
          <w:ilvl w:val="0"/>
          <w:numId w:val="31"/>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Examine the customization of Tesla's instruction set for real-time AI inference [2]. </w:t>
      </w:r>
    </w:p>
    <w:p w:rsidRPr="00760F85" w:rsidR="00760F85" w:rsidP="3FFA89C9" w:rsidRDefault="00760F85" w14:paraId="3351B70B" w14:textId="034ABBD7">
      <w:pPr>
        <w:pStyle w:val="ListParagraph"/>
        <w:numPr>
          <w:ilvl w:val="0"/>
          <w:numId w:val="31"/>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Analyze the SRAM-focused memory architecture and its effects on latency [4, 6]. </w:t>
      </w:r>
    </w:p>
    <w:p w:rsidR="00760F85" w:rsidP="3FFA89C9" w:rsidRDefault="00760F85" w14:paraId="3D66A2BC" w14:textId="6514D9D4">
      <w:pPr>
        <w:pStyle w:val="ListParagraph"/>
        <w:numPr>
          <w:ilvl w:val="0"/>
          <w:numId w:val="31"/>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Assess the architecture and performance of AI accelerators [3, 6]. </w:t>
      </w:r>
    </w:p>
    <w:p w:rsidRPr="00760F85" w:rsidR="000C6CAB" w:rsidP="3FFA89C9" w:rsidRDefault="000C6CAB" w14:paraId="3FF810C3" w14:textId="77777777">
      <w:pPr>
        <w:pStyle w:val="ListParagraph"/>
        <w:spacing w:after="160"/>
        <w:ind w:left="360"/>
        <w:jc w:val="both"/>
        <w:rPr>
          <w:rFonts w:ascii="Verdana" w:hAnsi="Verdana" w:eastAsia="Verdana" w:cs="Verdana"/>
          <w:sz w:val="18"/>
          <w:szCs w:val="18"/>
        </w:rPr>
      </w:pPr>
    </w:p>
    <w:p w:rsidRPr="00760F85" w:rsidR="00760F85" w:rsidP="3FFA89C9" w:rsidRDefault="00760F85" w14:paraId="695A0CE5" w14:textId="6BF59918">
      <w:pPr>
        <w:pStyle w:val="ListParagraph"/>
        <w:numPr>
          <w:ilvl w:val="0"/>
          <w:numId w:val="29"/>
        </w:numPr>
        <w:spacing w:after="160"/>
        <w:jc w:val="both"/>
        <w:rPr>
          <w:rFonts w:ascii="Verdana" w:hAnsi="Verdana" w:eastAsia="Verdana" w:cs="Verdana"/>
          <w:b/>
          <w:sz w:val="18"/>
          <w:szCs w:val="18"/>
        </w:rPr>
      </w:pPr>
      <w:r w:rsidRPr="288F0E82">
        <w:rPr>
          <w:rFonts w:ascii="Verdana" w:hAnsi="Verdana" w:eastAsia="Verdana" w:cs="Verdana"/>
          <w:b/>
          <w:sz w:val="18"/>
          <w:szCs w:val="18"/>
        </w:rPr>
        <w:t xml:space="preserve">Assessment of Performance: </w:t>
      </w:r>
    </w:p>
    <w:p w:rsidRPr="00760F85" w:rsidR="00760F85" w:rsidP="3FFA89C9" w:rsidRDefault="00760F85" w14:paraId="22A369C3" w14:textId="47FF20F5">
      <w:pPr>
        <w:pStyle w:val="ListParagraph"/>
        <w:numPr>
          <w:ilvl w:val="0"/>
          <w:numId w:val="32"/>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Utilize case studies and benchmarks to evaluate the latency, power efficiency, and fault tolerance of the FSD chip [4, 6, 7]. </w:t>
      </w:r>
    </w:p>
    <w:p w:rsidR="00760F85" w:rsidP="3FFA89C9" w:rsidRDefault="00760F85" w14:paraId="611137E1" w14:textId="21A03EC8">
      <w:pPr>
        <w:pStyle w:val="ListParagraph"/>
        <w:numPr>
          <w:ilvl w:val="0"/>
          <w:numId w:val="32"/>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Contrast Tesla’s approach with other autonomous vehicle hardware systems [5, 6]. </w:t>
      </w:r>
    </w:p>
    <w:p w:rsidRPr="00760F85" w:rsidR="000C6CAB" w:rsidP="3FFA89C9" w:rsidRDefault="000C6CAB" w14:paraId="0598FFEC" w14:textId="77777777">
      <w:pPr>
        <w:pStyle w:val="ListParagraph"/>
        <w:spacing w:after="160"/>
        <w:ind w:left="360"/>
        <w:jc w:val="both"/>
        <w:rPr>
          <w:rFonts w:ascii="Verdana" w:hAnsi="Verdana" w:eastAsia="Verdana" w:cs="Verdana"/>
          <w:sz w:val="18"/>
          <w:szCs w:val="18"/>
        </w:rPr>
      </w:pPr>
    </w:p>
    <w:p w:rsidRPr="00760F85" w:rsidR="00760F85" w:rsidP="3FFA89C9" w:rsidRDefault="00760F85" w14:paraId="5C987A12" w14:textId="1B954817">
      <w:pPr>
        <w:pStyle w:val="ListParagraph"/>
        <w:numPr>
          <w:ilvl w:val="0"/>
          <w:numId w:val="29"/>
        </w:numPr>
        <w:spacing w:after="160"/>
        <w:jc w:val="both"/>
        <w:rPr>
          <w:rFonts w:ascii="Verdana" w:hAnsi="Verdana" w:eastAsia="Verdana" w:cs="Verdana"/>
          <w:b/>
          <w:sz w:val="18"/>
          <w:szCs w:val="18"/>
        </w:rPr>
      </w:pPr>
      <w:r w:rsidRPr="288F0E82">
        <w:rPr>
          <w:rFonts w:ascii="Verdana" w:hAnsi="Verdana" w:eastAsia="Verdana" w:cs="Verdana"/>
          <w:b/>
          <w:sz w:val="18"/>
          <w:szCs w:val="18"/>
        </w:rPr>
        <w:t xml:space="preserve">Integration in the Real World: </w:t>
      </w:r>
    </w:p>
    <w:p w:rsidRPr="00760F85" w:rsidR="00760F85" w:rsidP="3FFA89C9" w:rsidRDefault="00760F85" w14:paraId="0BE56ECF" w14:textId="48FB4E21">
      <w:pPr>
        <w:pStyle w:val="ListParagraph"/>
        <w:numPr>
          <w:ilvl w:val="0"/>
          <w:numId w:val="33"/>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Examine Tesla's application of the FSD chip in its cars [1, 2]. </w:t>
      </w:r>
    </w:p>
    <w:p w:rsidR="0D811324" w:rsidP="288F0E82" w:rsidRDefault="0D811324" w14:paraId="4EC69970" w14:textId="64C3BF40">
      <w:pPr>
        <w:pStyle w:val="ListParagraph"/>
        <w:numPr>
          <w:ilvl w:val="0"/>
          <w:numId w:val="33"/>
        </w:numPr>
        <w:spacing w:after="160"/>
        <w:jc w:val="both"/>
        <w:rPr>
          <w:rFonts w:ascii="Verdana" w:hAnsi="Verdana" w:eastAsia="Verdana" w:cs="Verdana"/>
          <w:sz w:val="18"/>
          <w:szCs w:val="18"/>
        </w:rPr>
      </w:pPr>
      <w:r w:rsidRPr="288F0E82">
        <w:rPr>
          <w:rFonts w:ascii="Verdana" w:hAnsi="Verdana" w:eastAsia="Verdana" w:cs="Verdana"/>
          <w:sz w:val="18"/>
          <w:szCs w:val="18"/>
        </w:rPr>
        <w:t xml:space="preserve">Assess the effect on driving safety, efficiency, and total system performance [1, 4]. </w:t>
      </w:r>
    </w:p>
    <w:p w:rsidR="288F0E82" w:rsidP="288F0E82" w:rsidRDefault="288F0E82" w14:paraId="7AADBACD" w14:textId="7777C027">
      <w:pPr>
        <w:pStyle w:val="ListParagraph"/>
        <w:spacing w:after="160"/>
        <w:ind w:left="360"/>
        <w:jc w:val="both"/>
        <w:rPr>
          <w:rFonts w:ascii="Verdana" w:hAnsi="Verdana" w:eastAsia="Verdana" w:cs="Verdana"/>
          <w:sz w:val="18"/>
          <w:szCs w:val="18"/>
        </w:rPr>
      </w:pPr>
    </w:p>
    <w:p w:rsidRPr="00D367C8" w:rsidR="00D367C8" w:rsidP="00D367C8" w:rsidRDefault="00B36D99" w14:paraId="7B43692A" w14:textId="3D0E396A">
      <w:pPr>
        <w:pStyle w:val="ListParagraph"/>
        <w:numPr>
          <w:ilvl w:val="0"/>
          <w:numId w:val="38"/>
        </w:numPr>
        <w:spacing w:after="160"/>
        <w:jc w:val="center"/>
        <w:rPr>
          <w:rFonts w:ascii="Verdana" w:hAnsi="Verdana" w:eastAsia="Verdana" w:cs="Verdana"/>
          <w:b/>
          <w:bCs/>
          <w:color w:val="000000" w:themeColor="text1"/>
          <w:sz w:val="18"/>
          <w:szCs w:val="18"/>
          <w:lang w:val="en-IN"/>
        </w:rPr>
      </w:pPr>
      <w:r w:rsidRPr="00B36D99">
        <w:rPr>
          <w:rFonts w:ascii="Verdana" w:hAnsi="Verdana" w:eastAsia="Verdana" w:cs="Verdana"/>
          <w:b/>
          <w:bCs/>
          <w:color w:val="000000" w:themeColor="text1"/>
          <w:sz w:val="18"/>
          <w:szCs w:val="18"/>
          <w:lang w:val="en-IN"/>
        </w:rPr>
        <w:t>Literature Review</w:t>
      </w:r>
    </w:p>
    <w:p w:rsidRPr="00D367C8" w:rsidR="00D367C8" w:rsidP="2EBFB0CD" w:rsidRDefault="00D367C8" w14:paraId="37B6B9B0" w14:textId="19D41336" w14:noSpellErr="1">
      <w:pPr>
        <w:spacing w:after="160"/>
        <w:jc w:val="both"/>
        <w:rPr>
          <w:rFonts w:ascii="Verdana" w:hAnsi="Verdana" w:eastAsia="Verdana" w:cs="Verdana"/>
          <w:color w:val="000000" w:themeColor="text1"/>
          <w:sz w:val="18"/>
          <w:szCs w:val="18"/>
          <w:lang w:val="en-IN"/>
        </w:rPr>
      </w:pPr>
      <w:r w:rsidRPr="2EBFB0CD" w:rsidR="255FD399">
        <w:rPr>
          <w:rFonts w:ascii="Verdana" w:hAnsi="Verdana" w:eastAsia="Verdana" w:cs="Verdana"/>
          <w:color w:val="000000" w:themeColor="text1" w:themeTint="FF" w:themeShade="FF"/>
          <w:sz w:val="18"/>
          <w:szCs w:val="18"/>
          <w:lang w:val="en-IN"/>
        </w:rPr>
        <w:t xml:space="preserve">The progress in real-time data processing for self-driving cars has experienced notable improvements, especially in the creation of specialized hardware and optimization methods. Tesla's Full Self-Driving (FSD) chip symbolizes a significant milestone in this development, incorporating a tailored neural network accelerator intended to improve the speed and effectiveness of decision-making in autonomous systems [17]. In contrast to standard GPUs, the Tesla FSD chip utilizes a specialized architecture designed to handle large volumes of sensor data instantaneously, guaranteeing swift inference and enhanced safety protocols [18]. </w:t>
      </w:r>
    </w:p>
    <w:p w:rsidRPr="00D367C8" w:rsidR="00D367C8" w:rsidP="2EBFB0CD" w:rsidRDefault="00D367C8" w14:paraId="7357A338" w14:textId="56947037" w14:noSpellErr="1">
      <w:pPr>
        <w:spacing w:after="160"/>
        <w:jc w:val="both"/>
        <w:rPr>
          <w:rFonts w:ascii="Verdana" w:hAnsi="Verdana" w:eastAsia="Verdana" w:cs="Verdana"/>
          <w:color w:val="000000" w:themeColor="text1"/>
          <w:sz w:val="18"/>
          <w:szCs w:val="18"/>
          <w:lang w:val="en-IN"/>
        </w:rPr>
      </w:pPr>
      <w:r w:rsidRPr="2EBFB0CD" w:rsidR="255FD399">
        <w:rPr>
          <w:rFonts w:ascii="Verdana" w:hAnsi="Verdana" w:eastAsia="Verdana" w:cs="Verdana"/>
          <w:color w:val="000000" w:themeColor="text1" w:themeTint="FF" w:themeShade="FF"/>
          <w:sz w:val="18"/>
          <w:szCs w:val="18"/>
          <w:lang w:val="en-IN"/>
        </w:rPr>
        <w:t xml:space="preserve">Numerous studies have examined the computational efficiency of Tesla's proprietary AI chips, emphasizing their importance in lowering latency and power usage while sustaining high-performance standards [19]. Utilizing domain-specific accelerators, these chips enhance deep learning tasks, enabling better object recognition and route planning in self-driving cars. In addition, studies on encoding consistency and real-time speed data processing have highlighted the necessity for strong optimization methods to improve the dependability of autonomous systems across different operational environments [20]. </w:t>
      </w:r>
    </w:p>
    <w:p w:rsidRPr="00D367C8" w:rsidR="00D367C8" w:rsidP="2EBFB0CD" w:rsidRDefault="00D367C8" w14:paraId="041D7F14" w14:textId="77777777" w14:noSpellErr="1">
      <w:pPr>
        <w:spacing w:after="160"/>
        <w:jc w:val="both"/>
        <w:rPr>
          <w:rFonts w:ascii="Verdana" w:hAnsi="Verdana" w:eastAsia="Verdana" w:cs="Verdana"/>
          <w:color w:val="000000" w:themeColor="text1"/>
          <w:sz w:val="18"/>
          <w:szCs w:val="18"/>
          <w:lang w:val="en-IN"/>
        </w:rPr>
      </w:pPr>
      <w:r w:rsidRPr="2EBFB0CD" w:rsidR="255FD399">
        <w:rPr>
          <w:rFonts w:ascii="Verdana" w:hAnsi="Verdana" w:eastAsia="Verdana" w:cs="Verdana"/>
          <w:color w:val="000000" w:themeColor="text1" w:themeTint="FF" w:themeShade="FF"/>
          <w:sz w:val="18"/>
          <w:szCs w:val="18"/>
          <w:lang w:val="en-IN"/>
        </w:rPr>
        <w:t xml:space="preserve">The convergence of hardware development and software enhancement is continually influencing the future of self-driving technology, emphasizing the need for improved processing speed, dependability, and safety. With the advancement of specialized AI hardware, the incorporation of advanced real-time data processing techniques is likely to enhance the abilities of autonomous vehicles even more. </w:t>
      </w:r>
    </w:p>
    <w:p w:rsidRPr="00B36D99" w:rsidR="00B36D99" w:rsidP="00B36D99" w:rsidRDefault="00B36D99" w14:paraId="7A92AFAE" w14:textId="7AC6F3A4">
      <w:pPr>
        <w:spacing w:after="160"/>
        <w:rPr>
          <w:rFonts w:ascii="Verdana" w:hAnsi="Verdana" w:eastAsia="Verdana" w:cs="Verdana"/>
          <w:b/>
          <w:bCs/>
          <w:color w:val="000000" w:themeColor="text1"/>
          <w:sz w:val="18"/>
          <w:szCs w:val="18"/>
          <w:lang w:val="en-IN"/>
        </w:rPr>
      </w:pPr>
    </w:p>
    <w:p w:rsidR="77D64716" w:rsidP="2EBFB0CD" w:rsidRDefault="77D64716" w14:paraId="09659E80" w14:textId="4C5BDD3E" w14:noSpellErr="1">
      <w:pPr>
        <w:pStyle w:val="ListParagraph"/>
        <w:numPr>
          <w:ilvl w:val="0"/>
          <w:numId w:val="38"/>
        </w:numPr>
        <w:spacing w:after="160"/>
        <w:jc w:val="left"/>
        <w:rPr>
          <w:rFonts w:ascii="Verdana" w:hAnsi="Verdana" w:eastAsia="Verdana" w:cs="Verdana"/>
          <w:color w:val="000000" w:themeColor="text1"/>
          <w:sz w:val="18"/>
          <w:szCs w:val="18"/>
          <w:lang w:val="en-IN"/>
        </w:rPr>
      </w:pPr>
      <w:r w:rsidRPr="2EBFB0CD" w:rsidR="2DBE52BF">
        <w:rPr>
          <w:rFonts w:ascii="Verdana" w:hAnsi="Verdana" w:eastAsia="Verdana" w:cs="Verdana"/>
          <w:b w:val="1"/>
          <w:bCs w:val="1"/>
          <w:sz w:val="18"/>
          <w:szCs w:val="18"/>
          <w:lang w:val="en-IN"/>
        </w:rPr>
        <w:t>Architectural Analysis</w:t>
      </w:r>
    </w:p>
    <w:p w:rsidR="2EF64F28" w:rsidP="2EF64F28" w:rsidRDefault="2EF64F28" w14:paraId="6DF5EFE3" w14:textId="1708D721">
      <w:pPr>
        <w:pStyle w:val="ListParagraph"/>
        <w:spacing w:after="160"/>
        <w:ind w:left="360"/>
        <w:jc w:val="center"/>
        <w:rPr>
          <w:rFonts w:ascii="Verdana" w:hAnsi="Verdana" w:eastAsia="Verdana" w:cs="Verdana"/>
          <w:color w:val="000000" w:themeColor="text1"/>
          <w:sz w:val="18"/>
          <w:szCs w:val="18"/>
          <w:lang w:val="en-IN"/>
        </w:rPr>
      </w:pPr>
    </w:p>
    <w:p w:rsidR="5F1A7990" w:rsidP="2EBFB0CD" w:rsidRDefault="5F1A7990" w14:paraId="69756F90" w14:textId="618F9717" w14:noSpellErr="1">
      <w:pPr>
        <w:pStyle w:val="ListParagraph"/>
        <w:spacing w:after="160"/>
        <w:ind w:left="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Tesla’s Full Self-Driving (FSD) chip is a specially engineered system-on-chip (SoC) tailored for real-time data processing in self-driving cars. In contrast to traditional GPUs and CPUs, the FSD chip incorporates a specialized instruction set architecture (ISA) that boosts the efficiency of deep neural network (DNN) processing, lowering latency and increasing computational throughput</w:t>
      </w:r>
      <w:r w:rsidRPr="2EBFB0CD" w:rsidR="1FEA86F4">
        <w:rPr>
          <w:rFonts w:ascii="Verdana" w:hAnsi="Verdana" w:eastAsia="Verdana" w:cs="Verdana"/>
          <w:color w:val="000000" w:themeColor="text1" w:themeTint="FF" w:themeShade="FF"/>
          <w:sz w:val="18"/>
          <w:szCs w:val="18"/>
          <w:lang w:val="en-IN"/>
        </w:rPr>
        <w:t xml:space="preserve"> as shown in the below diagram</w:t>
      </w:r>
      <w:r w:rsidRPr="2EBFB0CD" w:rsidR="1D722FD7">
        <w:rPr>
          <w:rFonts w:ascii="Verdana" w:hAnsi="Verdana" w:eastAsia="Verdana" w:cs="Verdana"/>
          <w:color w:val="000000" w:themeColor="text1" w:themeTint="FF" w:themeShade="FF"/>
          <w:sz w:val="18"/>
          <w:szCs w:val="18"/>
          <w:lang w:val="en-IN"/>
        </w:rPr>
        <w:t xml:space="preserve">. This part explores Tesla's strategy for ISA customization, highlighting its importance in </w:t>
      </w:r>
      <w:r w:rsidRPr="2EBFB0CD" w:rsidR="1D722FD7">
        <w:rPr>
          <w:rFonts w:ascii="Verdana" w:hAnsi="Verdana" w:eastAsia="Verdana" w:cs="Verdana"/>
          <w:color w:val="000000" w:themeColor="text1" w:themeTint="FF" w:themeShade="FF"/>
          <w:sz w:val="18"/>
          <w:szCs w:val="18"/>
          <w:lang w:val="en-IN"/>
        </w:rPr>
        <w:t>facilitating</w:t>
      </w:r>
      <w:r w:rsidRPr="2EBFB0CD" w:rsidR="1D722FD7">
        <w:rPr>
          <w:rFonts w:ascii="Verdana" w:hAnsi="Verdana" w:eastAsia="Verdana" w:cs="Verdana"/>
          <w:color w:val="000000" w:themeColor="text1" w:themeTint="FF" w:themeShade="FF"/>
          <w:sz w:val="18"/>
          <w:szCs w:val="18"/>
          <w:lang w:val="en-IN"/>
        </w:rPr>
        <w:t xml:space="preserve"> real-time processing for autonomous driving applications. </w:t>
      </w:r>
    </w:p>
    <w:p w:rsidR="2EF64F28" w:rsidP="2EBFB0CD" w:rsidRDefault="2EF64F28" w14:paraId="2A282EB3" w14:textId="7C60FD09">
      <w:pPr>
        <w:pStyle w:val="ListParagraph"/>
        <w:spacing w:after="160"/>
        <w:ind w:left="360"/>
        <w:jc w:val="both"/>
        <w:rPr>
          <w:rFonts w:ascii="Verdana" w:hAnsi="Verdana" w:eastAsia="Verdana" w:cs="Verdana"/>
          <w:color w:val="000000" w:themeColor="text1"/>
          <w:sz w:val="18"/>
          <w:szCs w:val="18"/>
          <w:lang w:val="en-IN"/>
        </w:rPr>
      </w:pPr>
    </w:p>
    <w:p w:rsidR="00CB7E89" w:rsidP="288F0E82" w:rsidRDefault="2423FE1C" w14:paraId="2CB6371E" w14:textId="6313A3C0">
      <w:pPr>
        <w:spacing w:after="160"/>
        <w:rPr>
          <w:rFonts w:ascii="Verdana" w:hAnsi="Verdana" w:eastAsia="Verdana" w:cs="Verdana"/>
          <w:color w:val="000000" w:themeColor="text1"/>
          <w:sz w:val="18"/>
          <w:szCs w:val="18"/>
          <w:lang w:val="en-IN"/>
        </w:rPr>
      </w:pPr>
      <w:r>
        <w:rPr>
          <w:noProof/>
        </w:rPr>
        <w:drawing>
          <wp:inline distT="0" distB="0" distL="0" distR="0" wp14:anchorId="037DEFC5" wp14:editId="15B4F4BA">
            <wp:extent cx="2834640" cy="2190115"/>
            <wp:effectExtent l="0" t="0" r="0" b="0"/>
            <wp:docPr id="2090562326" name="Picture 1" descr="A diagram of a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4640" cy="2190115"/>
                    </a:xfrm>
                    <a:prstGeom prst="rect">
                      <a:avLst/>
                    </a:prstGeom>
                  </pic:spPr>
                </pic:pic>
              </a:graphicData>
            </a:graphic>
          </wp:inline>
        </w:drawing>
      </w:r>
    </w:p>
    <w:p w:rsidR="00CB7E89" w:rsidP="2EBFB0CD" w:rsidRDefault="00CB7E89" w14:paraId="65D4C0D8" w14:textId="79F0AE8D">
      <w:pPr>
        <w:pStyle w:val="ListParagraph"/>
        <w:spacing w:after="160"/>
        <w:ind w:left="360"/>
        <w:jc w:val="left"/>
        <w:rPr>
          <w:rFonts w:ascii="Verdana" w:hAnsi="Verdana" w:eastAsia="Verdana" w:cs="Verdana"/>
          <w:color w:val="000000" w:themeColor="text1"/>
          <w:sz w:val="18"/>
          <w:szCs w:val="18"/>
          <w:lang w:val="en-IN"/>
        </w:rPr>
      </w:pPr>
      <w:r w:rsidRPr="2EBFB0CD" w:rsidR="31CB7707">
        <w:rPr>
          <w:rFonts w:ascii="Verdana" w:hAnsi="Verdana" w:eastAsia="Verdana" w:cs="Verdana"/>
          <w:color w:val="000000" w:themeColor="text1" w:themeTint="FF" w:themeShade="FF"/>
          <w:sz w:val="18"/>
          <w:szCs w:val="18"/>
          <w:lang w:val="en-IN"/>
        </w:rPr>
        <w:t xml:space="preserve">           </w:t>
      </w:r>
      <w:r w:rsidRPr="2EBFB0CD" w:rsidR="239CEB6E">
        <w:rPr>
          <w:rFonts w:ascii="Verdana" w:hAnsi="Verdana" w:eastAsia="Verdana" w:cs="Verdana"/>
          <w:color w:val="000000" w:themeColor="text1" w:themeTint="FF" w:themeShade="FF"/>
          <w:sz w:val="18"/>
          <w:szCs w:val="18"/>
          <w:lang w:val="en-IN"/>
        </w:rPr>
        <w:t xml:space="preserve">     </w:t>
      </w:r>
      <w:r w:rsidRPr="2EBFB0CD" w:rsidR="31CB7707">
        <w:rPr>
          <w:rFonts w:ascii="Verdana" w:hAnsi="Verdana" w:eastAsia="Verdana" w:cs="Verdana"/>
          <w:color w:val="000000" w:themeColor="text1" w:themeTint="FF" w:themeShade="FF"/>
          <w:sz w:val="18"/>
          <w:szCs w:val="18"/>
          <w:lang w:val="en-IN"/>
        </w:rPr>
        <w:t xml:space="preserve">  </w:t>
      </w:r>
      <w:r w:rsidRPr="2EBFB0CD" w:rsidR="142D0A44">
        <w:rPr>
          <w:rFonts w:ascii="Verdana" w:hAnsi="Verdana" w:eastAsia="Verdana" w:cs="Verdana"/>
          <w:color w:val="000000" w:themeColor="text1" w:themeTint="FF" w:themeShade="FF"/>
          <w:sz w:val="18"/>
          <w:szCs w:val="18"/>
          <w:lang w:val="en-IN"/>
        </w:rPr>
        <w:t>[</w:t>
      </w:r>
      <w:r w:rsidRPr="2EBFB0CD" w:rsidR="7543F29E">
        <w:rPr>
          <w:rFonts w:ascii="Verdana" w:hAnsi="Verdana" w:eastAsia="Verdana" w:cs="Verdana"/>
          <w:color w:val="000000" w:themeColor="text1" w:themeTint="FF" w:themeShade="FF"/>
          <w:sz w:val="18"/>
          <w:szCs w:val="18"/>
          <w:lang w:val="en-IN"/>
        </w:rPr>
        <w:t xml:space="preserve"> </w:t>
      </w:r>
      <w:r w:rsidRPr="2EBFB0CD" w:rsidR="72B240DE">
        <w:rPr>
          <w:rFonts w:ascii="Verdana" w:hAnsi="Verdana" w:eastAsia="Verdana" w:cs="Verdana"/>
          <w:color w:val="000000" w:themeColor="text1" w:themeTint="FF" w:themeShade="FF"/>
          <w:sz w:val="18"/>
          <w:szCs w:val="18"/>
          <w:lang w:val="en-IN"/>
        </w:rPr>
        <w:t>Image 4</w:t>
      </w:r>
      <w:r w:rsidRPr="2EBFB0CD" w:rsidR="0CC5D66C">
        <w:rPr>
          <w:rFonts w:ascii="Verdana" w:hAnsi="Verdana" w:eastAsia="Verdana" w:cs="Verdana"/>
          <w:color w:val="000000" w:themeColor="text1" w:themeTint="FF" w:themeShade="FF"/>
          <w:sz w:val="18"/>
          <w:szCs w:val="18"/>
          <w:lang w:val="en-IN"/>
        </w:rPr>
        <w:t>]</w:t>
      </w:r>
      <w:r w:rsidRPr="2EBFB0CD" w:rsidR="31CB7707">
        <w:rPr>
          <w:rFonts w:ascii="Verdana" w:hAnsi="Verdana" w:eastAsia="Verdana" w:cs="Verdana"/>
          <w:color w:val="000000" w:themeColor="text1" w:themeTint="FF" w:themeShade="FF"/>
          <w:sz w:val="18"/>
          <w:szCs w:val="18"/>
          <w:lang w:val="en-IN"/>
        </w:rPr>
        <w:t xml:space="preserve"> [9]</w:t>
      </w:r>
    </w:p>
    <w:p w:rsidR="288F0E82" w:rsidP="288F0E82" w:rsidRDefault="288F0E82" w14:paraId="7AD7267F" w14:textId="45DD9DD0">
      <w:pPr>
        <w:pStyle w:val="ListParagraph"/>
        <w:spacing w:after="160"/>
        <w:ind w:left="360"/>
        <w:rPr>
          <w:rFonts w:ascii="Verdana" w:hAnsi="Verdana" w:eastAsia="Verdana" w:cs="Verdana"/>
          <w:color w:val="000000" w:themeColor="text1"/>
          <w:sz w:val="18"/>
          <w:szCs w:val="18"/>
          <w:lang w:val="en-IN"/>
        </w:rPr>
      </w:pPr>
    </w:p>
    <w:p w:rsidR="5F1A7990" w:rsidP="2EBFB0CD" w:rsidRDefault="5F1A7990" w14:paraId="2F96CAD2" w14:textId="39E7262C">
      <w:pPr>
        <w:pStyle w:val="Normal"/>
        <w:spacing w:after="160"/>
        <w:ind w:left="0"/>
        <w:rPr>
          <w:rFonts w:ascii="Verdana" w:hAnsi="Verdana" w:eastAsia="Verdana" w:cs="Verdana"/>
          <w:b w:val="1"/>
          <w:bCs w:val="1"/>
          <w:color w:val="000000" w:themeColor="text1"/>
          <w:sz w:val="18"/>
          <w:szCs w:val="18"/>
          <w:lang w:val="en-IN"/>
        </w:rPr>
      </w:pPr>
      <w:r w:rsidRPr="2EBFB0CD" w:rsidR="1D722FD7">
        <w:rPr>
          <w:rFonts w:ascii="Verdana" w:hAnsi="Verdana" w:eastAsia="Verdana" w:cs="Verdana"/>
          <w:b w:val="1"/>
          <w:bCs w:val="1"/>
          <w:color w:val="000000" w:themeColor="text1" w:themeTint="FF" w:themeShade="FF"/>
          <w:sz w:val="18"/>
          <w:szCs w:val="18"/>
          <w:lang w:val="en-IN"/>
        </w:rPr>
        <w:t xml:space="preserve">Personalized Instruction Set for Immediate AI </w:t>
      </w:r>
      <w:r w:rsidRPr="2EBFB0CD" w:rsidR="2497B2E1">
        <w:rPr>
          <w:rFonts w:ascii="Verdana" w:hAnsi="Verdana" w:eastAsia="Verdana" w:cs="Verdana"/>
          <w:b w:val="1"/>
          <w:bCs w:val="1"/>
          <w:color w:val="000000" w:themeColor="text1" w:themeTint="FF" w:themeShade="FF"/>
          <w:sz w:val="18"/>
          <w:szCs w:val="18"/>
          <w:lang w:val="en-IN"/>
        </w:rPr>
        <w:t>Processing:</w:t>
      </w:r>
    </w:p>
    <w:p w:rsidR="5F1A7990" w:rsidP="2EBFB0CD" w:rsidRDefault="5F1A7990" w14:paraId="39873E72" w14:textId="2E5DE114" w14:noSpellErr="1">
      <w:pPr>
        <w:pStyle w:val="Normal"/>
        <w:spacing w:after="160"/>
        <w:ind w:left="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 xml:space="preserve">Conventional computing architectures find it challenging to </w:t>
      </w:r>
      <w:r w:rsidRPr="2EBFB0CD" w:rsidR="4CF77125">
        <w:rPr>
          <w:rFonts w:ascii="Verdana" w:hAnsi="Verdana" w:eastAsia="Verdana" w:cs="Verdana"/>
          <w:color w:val="000000" w:themeColor="text1" w:themeTint="FF" w:themeShade="FF"/>
          <w:sz w:val="18"/>
          <w:szCs w:val="18"/>
          <w:lang w:val="en-IN"/>
        </w:rPr>
        <w:t>fulfil</w:t>
      </w:r>
      <w:r w:rsidRPr="2EBFB0CD" w:rsidR="1D722FD7">
        <w:rPr>
          <w:rFonts w:ascii="Verdana" w:hAnsi="Verdana" w:eastAsia="Verdana" w:cs="Verdana"/>
          <w:color w:val="000000" w:themeColor="text1" w:themeTint="FF" w:themeShade="FF"/>
          <w:sz w:val="18"/>
          <w:szCs w:val="18"/>
          <w:lang w:val="en-IN"/>
        </w:rPr>
        <w:t xml:space="preserve"> the rigorous real-time demands of autonomous driving. The ISA of the FSD chip is crafted with: </w:t>
      </w:r>
    </w:p>
    <w:p w:rsidR="2EF64F28" w:rsidP="2EBFB0CD" w:rsidRDefault="2EF64F28" w14:paraId="0660E45F" w14:textId="73CA6FDD">
      <w:pPr>
        <w:pStyle w:val="ListParagraph"/>
        <w:spacing w:after="160"/>
        <w:ind w:left="360"/>
        <w:jc w:val="both"/>
        <w:rPr>
          <w:rFonts w:ascii="Verdana" w:hAnsi="Verdana" w:eastAsia="Verdana" w:cs="Verdana"/>
          <w:color w:val="000000" w:themeColor="text1"/>
          <w:sz w:val="18"/>
          <w:szCs w:val="18"/>
          <w:lang w:val="en-IN"/>
        </w:rPr>
      </w:pPr>
    </w:p>
    <w:p w:rsidR="5F1A7990" w:rsidP="2EBFB0CD" w:rsidRDefault="5F1A7990" w14:paraId="32C012E8" w14:textId="1284E41C" w14:noSpellErr="1">
      <w:pPr>
        <w:pStyle w:val="ListParagraph"/>
        <w:numPr>
          <w:ilvl w:val="0"/>
          <w:numId w:val="3"/>
        </w:numPr>
        <w:spacing w:after="16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 xml:space="preserve">Deterministic Low-Latency Execution: Guarantees that time-sensitive tasks are finished within expected time ranges. </w:t>
      </w:r>
    </w:p>
    <w:p w:rsidR="5F1A7990" w:rsidP="2EBFB0CD" w:rsidRDefault="5F1A7990" w14:paraId="519EFF60" w14:textId="2E9F139D" w14:noSpellErr="1">
      <w:pPr>
        <w:pStyle w:val="ListParagraph"/>
        <w:numPr>
          <w:ilvl w:val="0"/>
          <w:numId w:val="3"/>
        </w:numPr>
        <w:spacing w:after="16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 xml:space="preserve">Custom AI Compute Units: Tesla’s proprietary AI cores execute tensor operations directly on-chip, minimizing reliance on external memory. </w:t>
      </w:r>
    </w:p>
    <w:p w:rsidR="2EF64F28" w:rsidP="2EBFB0CD" w:rsidRDefault="5F1A7990" w14:paraId="05E21FE6" w14:textId="620D5ABF" w14:noSpellErr="1">
      <w:pPr>
        <w:pStyle w:val="ListParagraph"/>
        <w:numPr>
          <w:ilvl w:val="0"/>
          <w:numId w:val="3"/>
        </w:numPr>
        <w:spacing w:after="16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 xml:space="preserve">Enhanced Memory Structure: Quicker data retrieval for immediate processing of sensor data (LiDAR, radar, cameras) [9]. </w:t>
      </w:r>
    </w:p>
    <w:p w:rsidRPr="00AB1C97" w:rsidR="00AB1C97" w:rsidP="2EBFB0CD" w:rsidRDefault="00AB1C97" w14:paraId="55471515" w14:textId="77777777">
      <w:pPr>
        <w:pStyle w:val="ListParagraph"/>
        <w:spacing w:after="160"/>
        <w:ind w:left="360"/>
        <w:jc w:val="both"/>
        <w:rPr>
          <w:rFonts w:ascii="Verdana" w:hAnsi="Verdana" w:eastAsia="Verdana" w:cs="Verdana"/>
          <w:color w:val="000000" w:themeColor="text1"/>
          <w:sz w:val="18"/>
          <w:szCs w:val="18"/>
          <w:lang w:val="en-IN"/>
        </w:rPr>
      </w:pPr>
    </w:p>
    <w:p w:rsidR="5F1A7990" w:rsidP="2EBFB0CD" w:rsidRDefault="5F1A7990" w14:paraId="78C14EF9" w14:textId="7BA8E534" w14:noSpellErr="1">
      <w:pPr>
        <w:pStyle w:val="ListParagraph"/>
        <w:spacing w:after="160"/>
        <w:ind w:left="0"/>
        <w:jc w:val="both"/>
        <w:rPr>
          <w:rFonts w:ascii="Verdana" w:hAnsi="Verdana" w:eastAsia="Verdana" w:cs="Verdana"/>
          <w:color w:val="000000" w:themeColor="text1"/>
          <w:sz w:val="18"/>
          <w:szCs w:val="18"/>
          <w:lang w:val="en-IN"/>
        </w:rPr>
      </w:pPr>
      <w:r w:rsidRPr="2EBFB0CD" w:rsidR="1D722FD7">
        <w:rPr>
          <w:rFonts w:ascii="Verdana" w:hAnsi="Verdana" w:eastAsia="Verdana" w:cs="Verdana"/>
          <w:color w:val="000000" w:themeColor="text1" w:themeTint="FF" w:themeShade="FF"/>
          <w:sz w:val="18"/>
          <w:szCs w:val="18"/>
          <w:lang w:val="en-IN"/>
        </w:rPr>
        <w:t xml:space="preserve">An essential aspect of the architectural design is the inclusion of a dual Neural Processing Unit (NPU), with each unit providing 36.86 TOPS (Tera Operations Per Second), resulting in 72 TOPS of AI performance per chip [9]. </w:t>
      </w:r>
    </w:p>
    <w:p w:rsidR="2EF64F28" w:rsidP="2EBFB0CD" w:rsidRDefault="2EF64F28" w14:paraId="4D8345B4" w14:textId="42D653F3">
      <w:pPr>
        <w:pStyle w:val="ListParagraph"/>
        <w:spacing w:after="160"/>
        <w:ind w:left="0"/>
        <w:jc w:val="both"/>
        <w:rPr>
          <w:rFonts w:ascii="Verdana" w:hAnsi="Verdana" w:eastAsia="Verdana" w:cs="Verdana"/>
          <w:color w:val="000000" w:themeColor="text1"/>
          <w:sz w:val="18"/>
          <w:szCs w:val="18"/>
          <w:lang w:val="en-IN"/>
        </w:rPr>
      </w:pPr>
    </w:p>
    <w:p w:rsidR="02A58AEC" w:rsidP="2EBFB0CD" w:rsidRDefault="02A58AEC" w14:paraId="7CCCC686" w14:textId="75C30ED0" w14:noSpellErr="1">
      <w:pPr>
        <w:pStyle w:val="ListParagraph"/>
        <w:spacing w:after="160"/>
        <w:ind w:left="0"/>
        <w:jc w:val="both"/>
        <w:rPr>
          <w:rFonts w:ascii="Verdana" w:hAnsi="Verdana" w:eastAsia="Verdana" w:cs="Verdana"/>
          <w:b w:val="1"/>
          <w:bCs w:val="1"/>
          <w:color w:val="000000" w:themeColor="text1"/>
          <w:sz w:val="18"/>
          <w:szCs w:val="18"/>
          <w:lang w:val="en-IN"/>
        </w:rPr>
      </w:pPr>
      <w:r w:rsidRPr="2EBFB0CD" w:rsidR="147D493A">
        <w:rPr>
          <w:rFonts w:ascii="Verdana" w:hAnsi="Verdana" w:eastAsia="Verdana" w:cs="Verdana"/>
          <w:b w:val="1"/>
          <w:bCs w:val="1"/>
          <w:color w:val="000000" w:themeColor="text1" w:themeTint="FF" w:themeShade="FF"/>
          <w:sz w:val="18"/>
          <w:szCs w:val="18"/>
          <w:lang w:val="en-IN"/>
        </w:rPr>
        <w:t xml:space="preserve">Tesla’s FSD chip heavily depends on principles of parallel computing, realized through: </w:t>
      </w:r>
    </w:p>
    <w:p w:rsidR="2EF64F28" w:rsidP="2EBFB0CD" w:rsidRDefault="2EF64F28" w14:paraId="4A161973" w14:textId="4B0C7E22">
      <w:pPr>
        <w:pStyle w:val="ListParagraph"/>
        <w:spacing w:after="160"/>
        <w:ind w:left="0"/>
        <w:jc w:val="both"/>
        <w:rPr>
          <w:rFonts w:ascii="Verdana" w:hAnsi="Verdana" w:eastAsia="Verdana" w:cs="Verdana"/>
          <w:b w:val="1"/>
          <w:bCs w:val="1"/>
          <w:color w:val="000000" w:themeColor="text1"/>
          <w:sz w:val="18"/>
          <w:szCs w:val="18"/>
          <w:lang w:val="en-IN"/>
        </w:rPr>
      </w:pPr>
    </w:p>
    <w:p w:rsidR="02A58AEC" w:rsidP="2EBFB0CD" w:rsidRDefault="02A58AEC" w14:paraId="62D841E2" w14:textId="692663BE" w14:noSpellErr="1">
      <w:pPr>
        <w:pStyle w:val="ListParagraph"/>
        <w:numPr>
          <w:ilvl w:val="0"/>
          <w:numId w:val="2"/>
        </w:numPr>
        <w:spacing w:after="160"/>
        <w:jc w:val="both"/>
        <w:rPr>
          <w:rFonts w:ascii="Verdana" w:hAnsi="Verdana" w:eastAsia="Verdana" w:cs="Verdana"/>
          <w:color w:val="000000" w:themeColor="text1"/>
          <w:sz w:val="18"/>
          <w:szCs w:val="18"/>
          <w:lang w:val="en-IN"/>
        </w:rPr>
      </w:pPr>
      <w:r w:rsidRPr="2EBFB0CD" w:rsidR="147D493A">
        <w:rPr>
          <w:rFonts w:ascii="Verdana" w:hAnsi="Verdana" w:eastAsia="Verdana" w:cs="Verdana"/>
          <w:color w:val="000000" w:themeColor="text1" w:themeTint="FF" w:themeShade="FF"/>
          <w:sz w:val="18"/>
          <w:szCs w:val="18"/>
          <w:lang w:val="en-IN"/>
        </w:rPr>
        <w:t xml:space="preserve">Instruction-Level Parallelism (ILP): Several instructions are executed at the same time within each core. </w:t>
      </w:r>
    </w:p>
    <w:p w:rsidR="02A58AEC" w:rsidP="2EBFB0CD" w:rsidRDefault="02A58AEC" w14:paraId="4F855F28" w14:textId="514FE4B8" w14:noSpellErr="1">
      <w:pPr>
        <w:pStyle w:val="ListParagraph"/>
        <w:numPr>
          <w:ilvl w:val="0"/>
          <w:numId w:val="2"/>
        </w:numPr>
        <w:spacing w:after="160"/>
        <w:jc w:val="both"/>
        <w:rPr>
          <w:rFonts w:ascii="Verdana" w:hAnsi="Verdana" w:eastAsia="Verdana" w:cs="Verdana"/>
          <w:color w:val="000000" w:themeColor="text1"/>
          <w:sz w:val="18"/>
          <w:szCs w:val="18"/>
          <w:lang w:val="en-IN"/>
        </w:rPr>
      </w:pPr>
      <w:r w:rsidRPr="2EBFB0CD" w:rsidR="147D493A">
        <w:rPr>
          <w:rFonts w:ascii="Verdana" w:hAnsi="Verdana" w:eastAsia="Verdana" w:cs="Verdana"/>
          <w:color w:val="000000" w:themeColor="text1" w:themeTint="FF" w:themeShade="FF"/>
          <w:sz w:val="18"/>
          <w:szCs w:val="18"/>
          <w:lang w:val="en-IN"/>
        </w:rPr>
        <w:t xml:space="preserve">Data-Level Parallelism (DLP): Tensor cores process several data items for each instruction. </w:t>
      </w:r>
    </w:p>
    <w:p w:rsidR="02A58AEC" w:rsidP="2EBFB0CD" w:rsidRDefault="02A58AEC" w14:paraId="0D821424" w14:textId="32DD75DB" w14:noSpellErr="1">
      <w:pPr>
        <w:pStyle w:val="ListParagraph"/>
        <w:numPr>
          <w:ilvl w:val="0"/>
          <w:numId w:val="2"/>
        </w:numPr>
        <w:spacing w:after="160"/>
        <w:jc w:val="both"/>
        <w:rPr>
          <w:rFonts w:ascii="Verdana" w:hAnsi="Verdana" w:eastAsia="Verdana" w:cs="Verdana"/>
          <w:color w:val="000000" w:themeColor="text1"/>
          <w:sz w:val="18"/>
          <w:szCs w:val="18"/>
          <w:lang w:val="en-IN"/>
        </w:rPr>
      </w:pPr>
      <w:r w:rsidRPr="2EBFB0CD" w:rsidR="147D493A">
        <w:rPr>
          <w:rFonts w:ascii="Verdana" w:hAnsi="Verdana" w:eastAsia="Verdana" w:cs="Verdana"/>
          <w:color w:val="000000" w:themeColor="text1" w:themeTint="FF" w:themeShade="FF"/>
          <w:sz w:val="18"/>
          <w:szCs w:val="18"/>
          <w:lang w:val="en-IN"/>
        </w:rPr>
        <w:t xml:space="preserve">Pipelining: Distinct execution units handle various stages of neural network inference simultaneously [9]. </w:t>
      </w:r>
    </w:p>
    <w:p w:rsidR="2EF64F28" w:rsidP="2EBFB0CD" w:rsidRDefault="2EF64F28" w14:paraId="48073000" w14:textId="4FF385E5">
      <w:pPr>
        <w:pStyle w:val="ListParagraph"/>
        <w:spacing w:after="160"/>
        <w:ind w:left="0"/>
        <w:jc w:val="both"/>
        <w:rPr>
          <w:rFonts w:ascii="Verdana" w:hAnsi="Verdana" w:eastAsia="Verdana" w:cs="Verdana"/>
          <w:color w:val="000000" w:themeColor="text1"/>
          <w:sz w:val="18"/>
          <w:szCs w:val="18"/>
          <w:lang w:val="en-IN"/>
        </w:rPr>
      </w:pPr>
    </w:p>
    <w:p w:rsidR="02A58AEC" w:rsidP="2EBFB0CD" w:rsidRDefault="02A58AEC" w14:paraId="5E1598D4" w14:textId="58D79CC5" w14:noSpellErr="1">
      <w:pPr>
        <w:pStyle w:val="ListParagraph"/>
        <w:spacing w:after="160"/>
        <w:ind w:left="0"/>
        <w:jc w:val="both"/>
        <w:rPr>
          <w:rFonts w:ascii="Verdana" w:hAnsi="Verdana" w:eastAsia="Verdana" w:cs="Verdana"/>
          <w:color w:val="000000" w:themeColor="text1"/>
          <w:sz w:val="18"/>
          <w:szCs w:val="18"/>
          <w:lang w:val="en-IN"/>
        </w:rPr>
      </w:pPr>
      <w:r w:rsidRPr="2EBFB0CD" w:rsidR="147D493A">
        <w:rPr>
          <w:rFonts w:ascii="Verdana" w:hAnsi="Verdana" w:eastAsia="Verdana" w:cs="Verdana"/>
          <w:color w:val="000000" w:themeColor="text1" w:themeTint="FF" w:themeShade="FF"/>
          <w:sz w:val="18"/>
          <w:szCs w:val="18"/>
          <w:lang w:val="en-IN"/>
        </w:rPr>
        <w:t xml:space="preserve">The design </w:t>
      </w:r>
      <w:r w:rsidRPr="2EBFB0CD" w:rsidR="147D493A">
        <w:rPr>
          <w:rFonts w:ascii="Verdana" w:hAnsi="Verdana" w:eastAsia="Verdana" w:cs="Verdana"/>
          <w:color w:val="000000" w:themeColor="text1" w:themeTint="FF" w:themeShade="FF"/>
          <w:sz w:val="18"/>
          <w:szCs w:val="18"/>
          <w:lang w:val="en-IN"/>
        </w:rPr>
        <w:t>utilizes</w:t>
      </w:r>
      <w:r w:rsidRPr="2EBFB0CD" w:rsidR="147D493A">
        <w:rPr>
          <w:rFonts w:ascii="Verdana" w:hAnsi="Verdana" w:eastAsia="Verdana" w:cs="Verdana"/>
          <w:color w:val="000000" w:themeColor="text1" w:themeTint="FF" w:themeShade="FF"/>
          <w:sz w:val="18"/>
          <w:szCs w:val="18"/>
          <w:lang w:val="en-IN"/>
        </w:rPr>
        <w:t xml:space="preserve"> 8-bit quantization to enhance performance without compromising accuracy, applying the </w:t>
      </w:r>
      <w:r w:rsidRPr="2EBFB0CD" w:rsidR="147D493A">
        <w:rPr>
          <w:rFonts w:ascii="Verdana" w:hAnsi="Verdana" w:eastAsia="Verdana" w:cs="Verdana"/>
          <w:color w:val="000000" w:themeColor="text1" w:themeTint="FF" w:themeShade="FF"/>
          <w:sz w:val="18"/>
          <w:szCs w:val="18"/>
          <w:lang w:val="en-IN"/>
        </w:rPr>
        <w:t>subsequent</w:t>
      </w:r>
      <w:r w:rsidRPr="2EBFB0CD" w:rsidR="147D493A">
        <w:rPr>
          <w:rFonts w:ascii="Verdana" w:hAnsi="Verdana" w:eastAsia="Verdana" w:cs="Verdana"/>
          <w:color w:val="000000" w:themeColor="text1" w:themeTint="FF" w:themeShade="FF"/>
          <w:sz w:val="18"/>
          <w:szCs w:val="18"/>
          <w:lang w:val="en-IN"/>
        </w:rPr>
        <w:t xml:space="preserve"> mathematical approximation for lower precision calculations [10]: </w:t>
      </w:r>
    </w:p>
    <w:tbl>
      <w:tblPr>
        <w:tblStyle w:val="TableGrid"/>
        <w:tblW w:w="0" w:type="auto"/>
        <w:tblLook w:val="04A0" w:firstRow="1" w:lastRow="0" w:firstColumn="1" w:lastColumn="0" w:noHBand="0" w:noVBand="1"/>
      </w:tblPr>
      <w:tblGrid>
        <w:gridCol w:w="4454"/>
      </w:tblGrid>
      <w:tr w:rsidRPr="00AB1C97" w:rsidR="00AB1C97" w:rsidTr="00AB1C97" w14:paraId="7225E301" w14:textId="77777777">
        <w:tc>
          <w:tcPr>
            <w:tcW w:w="4454" w:type="dxa"/>
          </w:tcPr>
          <w:p w:rsidRPr="00AB1C97" w:rsidR="00AB1C97" w:rsidP="001463F9" w:rsidRDefault="00AB1C97" w14:paraId="6DB920A2" w14:textId="77777777">
            <w:pPr>
              <w:jc w:val="center"/>
              <w:rPr>
                <w:rFonts w:ascii="Verdana" w:hAnsi="Verdana" w:eastAsia="Verdana" w:cs="Verdana"/>
                <w:color w:val="000000" w:themeColor="text1"/>
                <w:sz w:val="18"/>
                <w:szCs w:val="18"/>
                <w:lang w:val="en-IN"/>
              </w:rPr>
            </w:pPr>
            <w:r w:rsidRPr="288F0E82">
              <w:rPr>
                <w:rFonts w:ascii="Verdana" w:hAnsi="Verdana" w:eastAsia="Verdana" w:cs="Verdana"/>
                <w:color w:val="000000" w:themeColor="text1"/>
                <w:sz w:val="18"/>
                <w:szCs w:val="18"/>
                <w:lang w:val="en-IN"/>
              </w:rPr>
              <w:t>Qint8 =round (Wfp32 ×S)</w:t>
            </w:r>
          </w:p>
        </w:tc>
      </w:tr>
      <w:tr w:rsidRPr="00AB1C97" w:rsidR="00AB1C97" w:rsidTr="00AB1C97" w14:paraId="57C6D6B7" w14:textId="77777777">
        <w:tc>
          <w:tcPr>
            <w:tcW w:w="4454" w:type="dxa"/>
          </w:tcPr>
          <w:p w:rsidRPr="00AB1C97" w:rsidR="00AB1C97" w:rsidP="001F1CD8" w:rsidRDefault="00AB1C97" w14:paraId="32829CD1" w14:textId="77777777">
            <w:pPr>
              <w:rPr>
                <w:rFonts w:ascii="Verdana" w:hAnsi="Verdana" w:eastAsia="Verdana" w:cs="Verdana"/>
                <w:color w:val="000000" w:themeColor="text1"/>
                <w:sz w:val="18"/>
                <w:szCs w:val="18"/>
                <w:lang w:val="en-IN"/>
              </w:rPr>
            </w:pPr>
            <w:r w:rsidRPr="288F0E82">
              <w:rPr>
                <w:rFonts w:ascii="Verdana" w:hAnsi="Verdana" w:eastAsia="Verdana" w:cs="Verdana"/>
                <w:color w:val="000000" w:themeColor="text1"/>
                <w:sz w:val="18"/>
                <w:szCs w:val="18"/>
                <w:lang w:val="en-IN"/>
              </w:rPr>
              <w:t xml:space="preserve">where </w:t>
            </w:r>
            <w:r w:rsidRPr="288F0E82">
              <w:rPr>
                <w:rFonts w:ascii="Verdana" w:hAnsi="Verdana" w:eastAsia="Verdana" w:cs="Verdana"/>
                <w:i/>
                <w:color w:val="000000" w:themeColor="text1"/>
                <w:sz w:val="18"/>
                <w:szCs w:val="18"/>
                <w:lang w:val=""/>
              </w:rPr>
              <w:t>Qint8</w:t>
            </w:r>
            <w:r w:rsidRPr="288F0E82">
              <w:rPr>
                <w:rFonts w:ascii="Verdana" w:hAnsi="Verdana" w:eastAsia="Verdana" w:cs="Verdana"/>
                <w:color w:val="000000" w:themeColor="text1"/>
                <w:sz w:val="18"/>
                <w:szCs w:val="18"/>
                <w:lang w:val="en-IN"/>
              </w:rPr>
              <w:t xml:space="preserve"> is the quantized 8-bit weight, </w:t>
            </w:r>
            <w:r w:rsidRPr="288F0E82">
              <w:rPr>
                <w:rFonts w:ascii="Verdana" w:hAnsi="Verdana" w:eastAsia="Verdana" w:cs="Verdana"/>
                <w:i/>
                <w:color w:val="000000" w:themeColor="text1"/>
                <w:sz w:val="18"/>
                <w:szCs w:val="18"/>
                <w:lang w:val=""/>
              </w:rPr>
              <w:t xml:space="preserve">Wfp32 </w:t>
            </w:r>
            <w:r w:rsidRPr="288F0E82">
              <w:rPr>
                <w:rFonts w:ascii="Verdana" w:hAnsi="Verdana" w:eastAsia="Verdana" w:cs="Verdana"/>
                <w:color w:val="000000" w:themeColor="text1"/>
                <w:sz w:val="18"/>
                <w:szCs w:val="18"/>
                <w:lang w:val="en-IN"/>
              </w:rPr>
              <w:t xml:space="preserve">is the 32-bit floating point weight, and </w:t>
            </w:r>
            <w:r w:rsidRPr="288F0E82">
              <w:rPr>
                <w:rFonts w:ascii="Verdana" w:hAnsi="Verdana" w:eastAsia="Verdana" w:cs="Verdana"/>
                <w:i/>
                <w:color w:val="000000" w:themeColor="text1"/>
                <w:sz w:val="18"/>
                <w:szCs w:val="18"/>
                <w:lang w:val=""/>
              </w:rPr>
              <w:t>S</w:t>
            </w:r>
            <w:r w:rsidRPr="288F0E82">
              <w:rPr>
                <w:rFonts w:ascii="Verdana" w:hAnsi="Verdana" w:eastAsia="Verdana" w:cs="Verdana"/>
                <w:color w:val="000000" w:themeColor="text1"/>
                <w:sz w:val="18"/>
                <w:szCs w:val="18"/>
                <w:lang w:val="en-IN"/>
              </w:rPr>
              <w:t xml:space="preserve"> is a scaling factor.</w:t>
            </w:r>
          </w:p>
        </w:tc>
      </w:tr>
    </w:tbl>
    <w:p w:rsidR="02A58AEC" w:rsidP="2EF64F28" w:rsidRDefault="02A58AEC" w14:paraId="4C2A93F7" w14:textId="6DD7406E">
      <w:pPr>
        <w:spacing w:before="240" w:after="240"/>
        <w:rPr>
          <w:rFonts w:ascii="Verdana" w:hAnsi="Verdana" w:eastAsia="Verdana" w:cs="Verdana"/>
          <w:color w:val="000000" w:themeColor="text1"/>
          <w:sz w:val="18"/>
          <w:szCs w:val="18"/>
          <w:lang w:val="en-IN"/>
        </w:rPr>
      </w:pPr>
      <w:r w:rsidRPr="288F0E82">
        <w:rPr>
          <w:rFonts w:ascii="Verdana" w:hAnsi="Verdana" w:eastAsia="Verdana" w:cs="Verdana"/>
          <w:color w:val="000000" w:themeColor="text1"/>
          <w:sz w:val="18"/>
          <w:szCs w:val="18"/>
          <w:lang w:val="en-IN"/>
        </w:rPr>
        <w:t>This allows efficient real-time processing without significant loss in precision, crucial for object detection, lane tracking, and path planning [10].</w:t>
      </w:r>
    </w:p>
    <w:p w:rsidR="7EDA5BB7" w:rsidP="2EBFB0CD" w:rsidRDefault="7EDA5BB7" w14:paraId="353A6A86" w14:textId="019442ED" w14:noSpellErr="1">
      <w:p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b w:val="1"/>
          <w:bCs w:val="1"/>
          <w:color w:val="000000" w:themeColor="text1" w:themeTint="FF" w:themeShade="FF"/>
          <w:sz w:val="18"/>
          <w:szCs w:val="18"/>
          <w:lang w:val="en-IN"/>
        </w:rPr>
        <w:t>Architectural Elements and Improvements in Real-Time Processing</w:t>
      </w:r>
      <w:r w:rsidRPr="2EBFB0CD" w:rsidR="25CCC43C">
        <w:rPr>
          <w:rFonts w:ascii="Verdana" w:hAnsi="Verdana" w:eastAsia="Verdana" w:cs="Verdana"/>
          <w:color w:val="000000" w:themeColor="text1" w:themeTint="FF" w:themeShade="FF"/>
          <w:sz w:val="18"/>
          <w:szCs w:val="18"/>
          <w:lang w:val="en-IN"/>
        </w:rPr>
        <w:t xml:space="preserve"> </w:t>
      </w:r>
    </w:p>
    <w:p w:rsidR="7EDA5BB7" w:rsidP="2EBFB0CD" w:rsidRDefault="7EDA5BB7" w14:paraId="6C5AD504" w14:textId="072B0800" w14:noSpellErr="1">
      <w:p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The Tesla FSD SoC incorporates the </w:t>
      </w:r>
      <w:r w:rsidRPr="2EBFB0CD" w:rsidR="25CCC43C">
        <w:rPr>
          <w:rFonts w:ascii="Verdana" w:hAnsi="Verdana" w:eastAsia="Verdana" w:cs="Verdana"/>
          <w:color w:val="000000" w:themeColor="text1" w:themeTint="FF" w:themeShade="FF"/>
          <w:sz w:val="18"/>
          <w:szCs w:val="18"/>
          <w:lang w:val="en-IN"/>
        </w:rPr>
        <w:t>subsequent</w:t>
      </w:r>
      <w:r w:rsidRPr="2EBFB0CD" w:rsidR="25CCC43C">
        <w:rPr>
          <w:rFonts w:ascii="Verdana" w:hAnsi="Verdana" w:eastAsia="Verdana" w:cs="Verdana"/>
          <w:color w:val="000000" w:themeColor="text1" w:themeTint="FF" w:themeShade="FF"/>
          <w:sz w:val="18"/>
          <w:szCs w:val="18"/>
          <w:lang w:val="en-IN"/>
        </w:rPr>
        <w:t xml:space="preserve"> custom components: </w:t>
      </w:r>
    </w:p>
    <w:p w:rsidR="7EDA5BB7" w:rsidP="2EBFB0CD" w:rsidRDefault="7EDA5BB7" w14:paraId="0B63E328" w14:textId="3EA528F5" w14:noSpellErr="1">
      <w:pPr>
        <w:pStyle w:val="ListParagraph"/>
        <w:numPr>
          <w:ilvl w:val="0"/>
          <w:numId w:val="1"/>
        </w:num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Neural Network Accelerator (NNA): Specialized components designed to enhance the performance of deep learning models [9]. </w:t>
      </w:r>
    </w:p>
    <w:p w:rsidR="7EDA5BB7" w:rsidP="2EBFB0CD" w:rsidRDefault="7EDA5BB7" w14:paraId="65EF6F03" w14:textId="290EEBEA" w14:noSpellErr="1">
      <w:pPr>
        <w:pStyle w:val="ListParagraph"/>
        <w:numPr>
          <w:ilvl w:val="0"/>
          <w:numId w:val="1"/>
        </w:num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Hardware-Accelerated Convolution Engines: Performs convolution tasks necessary for vision-oriented applications effectively [9]. </w:t>
      </w:r>
    </w:p>
    <w:p w:rsidR="7EDA5BB7" w:rsidP="2EBFB0CD" w:rsidRDefault="7EDA5BB7" w14:paraId="678AEEB8" w14:textId="1B674908" w14:noSpellErr="1">
      <w:pPr>
        <w:pStyle w:val="ListParagraph"/>
        <w:numPr>
          <w:ilvl w:val="0"/>
          <w:numId w:val="1"/>
        </w:num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Real-Time Decision Pipeline: Guarantees that sensor fusion and trajectory prediction occur within 10 milliseconds, ensuring </w:t>
      </w:r>
      <w:r w:rsidRPr="2EBFB0CD" w:rsidR="25CCC43C">
        <w:rPr>
          <w:rFonts w:ascii="Verdana" w:hAnsi="Verdana" w:eastAsia="Verdana" w:cs="Verdana"/>
          <w:color w:val="000000" w:themeColor="text1" w:themeTint="FF" w:themeShade="FF"/>
          <w:sz w:val="18"/>
          <w:szCs w:val="18"/>
          <w:lang w:val="en-IN"/>
        </w:rPr>
        <w:t>timely</w:t>
      </w:r>
      <w:r w:rsidRPr="2EBFB0CD" w:rsidR="25CCC43C">
        <w:rPr>
          <w:rFonts w:ascii="Verdana" w:hAnsi="Verdana" w:eastAsia="Verdana" w:cs="Verdana"/>
          <w:color w:val="000000" w:themeColor="text1" w:themeTint="FF" w:themeShade="FF"/>
          <w:sz w:val="18"/>
          <w:szCs w:val="18"/>
          <w:lang w:val="en-IN"/>
        </w:rPr>
        <w:t xml:space="preserve"> responsiveness [11]. </w:t>
      </w:r>
    </w:p>
    <w:p w:rsidR="7EDA5BB7" w:rsidP="2EBFB0CD" w:rsidRDefault="7EDA5BB7" w14:paraId="27E765D1" w14:textId="573F7F24" w14:noSpellErr="1">
      <w:p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Tesla </w:t>
      </w:r>
      <w:r w:rsidRPr="2EBFB0CD" w:rsidR="25CCC43C">
        <w:rPr>
          <w:rFonts w:ascii="Verdana" w:hAnsi="Verdana" w:eastAsia="Verdana" w:cs="Verdana"/>
          <w:color w:val="000000" w:themeColor="text1" w:themeTint="FF" w:themeShade="FF"/>
          <w:sz w:val="18"/>
          <w:szCs w:val="18"/>
          <w:lang w:val="en-IN"/>
        </w:rPr>
        <w:t>attains</w:t>
      </w:r>
      <w:r w:rsidRPr="2EBFB0CD" w:rsidR="25CCC43C">
        <w:rPr>
          <w:rFonts w:ascii="Verdana" w:hAnsi="Verdana" w:eastAsia="Verdana" w:cs="Verdana"/>
          <w:color w:val="000000" w:themeColor="text1" w:themeTint="FF" w:themeShade="FF"/>
          <w:sz w:val="18"/>
          <w:szCs w:val="18"/>
          <w:lang w:val="en-IN"/>
        </w:rPr>
        <w:t xml:space="preserve"> real-time execution by decreasing external memory accesses through on-chip SRAM caches that offer a memory bandwidth exceeding 68 GB/s, which alleviates bottlenecks in AI inference tasks [9]. </w:t>
      </w:r>
    </w:p>
    <w:p w:rsidR="7EDA5BB7" w:rsidP="2EBFB0CD" w:rsidRDefault="7EDA5BB7" w14:paraId="2537BEFD" w14:textId="1C55C0AA" w14:noSpellErr="1">
      <w:pPr>
        <w:spacing w:after="160"/>
        <w:jc w:val="both"/>
        <w:rPr>
          <w:rFonts w:ascii="Verdana" w:hAnsi="Verdana" w:eastAsia="Verdana" w:cs="Verdana"/>
          <w:b w:val="1"/>
          <w:bCs w:val="1"/>
          <w:color w:val="000000" w:themeColor="text1"/>
          <w:sz w:val="18"/>
          <w:szCs w:val="18"/>
          <w:lang w:val="en-IN"/>
        </w:rPr>
      </w:pPr>
      <w:r w:rsidRPr="2EBFB0CD" w:rsidR="25CCC43C">
        <w:rPr>
          <w:rFonts w:ascii="Verdana" w:hAnsi="Verdana" w:eastAsia="Verdana" w:cs="Verdana"/>
          <w:b w:val="1"/>
          <w:bCs w:val="1"/>
          <w:color w:val="000000" w:themeColor="text1" w:themeTint="FF" w:themeShade="FF"/>
          <w:sz w:val="18"/>
          <w:szCs w:val="18"/>
          <w:lang w:val="en-IN"/>
        </w:rPr>
        <w:t>Comparative Review and Future Perspectives</w:t>
      </w:r>
    </w:p>
    <w:p w:rsidR="00244AA2" w:rsidP="2EBFB0CD" w:rsidRDefault="7EDA5BB7" w14:paraId="3E4B39FC" w14:textId="77777777" w14:noSpellErr="1">
      <w:pPr>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In contrast to NVIDIA's Xavier and Orin SoCs, Tesla's FSD chip emphasizes edge AI processing instead of relying on cloud-based inference. This leads to lower power usage (~36W for each FSD chip) while providing autonomous functions without the need for internet access [10].</w:t>
      </w:r>
    </w:p>
    <w:p w:rsidR="7EDA5BB7" w:rsidP="2EBFB0CD" w:rsidRDefault="7EDA5BB7" w14:paraId="26AA0C12" w14:textId="26A5B631" w14:noSpellErr="1">
      <w:pPr>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 xml:space="preserve">Potential advancements in Tesla’s ISA might concentrate on: </w:t>
      </w:r>
    </w:p>
    <w:p w:rsidR="7EDA5BB7" w:rsidP="2EBFB0CD" w:rsidRDefault="7EDA5BB7" w14:paraId="3F7F6A25" w14:textId="5B618BA0" w14:noSpellErr="1">
      <w:pPr>
        <w:pStyle w:val="ListParagraph"/>
        <w:numPr>
          <w:ilvl w:val="0"/>
          <w:numId w:val="44"/>
        </w:numPr>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Enhanced precision mixed-precision calculations (FP16, INT4) for improved efficiency.</w:t>
      </w:r>
    </w:p>
    <w:p w:rsidRPr="00244AA2" w:rsidR="00244AA2" w:rsidP="2EBFB0CD" w:rsidRDefault="7EDA5BB7" w14:paraId="1B64C4CD" w14:textId="77777777" w14:noSpellErr="1">
      <w:pPr>
        <w:pStyle w:val="ListParagraph"/>
        <w:numPr>
          <w:ilvl w:val="0"/>
          <w:numId w:val="44"/>
        </w:num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Incorporation of Transformer-driven models for improved real-time decision-making [11].</w:t>
      </w:r>
    </w:p>
    <w:p w:rsidR="7EDA5BB7" w:rsidP="2EBFB0CD" w:rsidRDefault="7EDA5BB7" w14:paraId="3030869B" w14:textId="2895F1AA" w14:noSpellErr="1">
      <w:pPr>
        <w:pStyle w:val="ListParagraph"/>
        <w:numPr>
          <w:ilvl w:val="0"/>
          <w:numId w:val="44"/>
        </w:numPr>
        <w:spacing w:after="160"/>
        <w:jc w:val="both"/>
        <w:rPr>
          <w:rFonts w:ascii="Verdana" w:hAnsi="Verdana" w:eastAsia="Verdana" w:cs="Verdana"/>
          <w:color w:val="000000" w:themeColor="text1"/>
          <w:sz w:val="18"/>
          <w:szCs w:val="18"/>
          <w:lang w:val="en-IN"/>
        </w:rPr>
      </w:pPr>
      <w:r w:rsidRPr="2EBFB0CD" w:rsidR="25CCC43C">
        <w:rPr>
          <w:rFonts w:ascii="Verdana" w:hAnsi="Verdana" w:eastAsia="Verdana" w:cs="Verdana"/>
          <w:color w:val="000000" w:themeColor="text1" w:themeTint="FF" w:themeShade="FF"/>
          <w:sz w:val="18"/>
          <w:szCs w:val="18"/>
          <w:lang w:val="en-IN"/>
        </w:rPr>
        <w:t>Additional</w:t>
      </w:r>
      <w:r w:rsidRPr="2EBFB0CD" w:rsidR="25CCC43C">
        <w:rPr>
          <w:rFonts w:ascii="Verdana" w:hAnsi="Verdana" w:eastAsia="Verdana" w:cs="Verdana"/>
          <w:color w:val="000000" w:themeColor="text1" w:themeTint="FF" w:themeShade="FF"/>
          <w:sz w:val="18"/>
          <w:szCs w:val="18"/>
          <w:lang w:val="en-IN"/>
        </w:rPr>
        <w:t xml:space="preserve"> enhancement of neural network compression methods to optimize efficiency per watt [10]. </w:t>
      </w:r>
    </w:p>
    <w:p w:rsidR="2EF64F28" w:rsidP="2EBFB0CD" w:rsidRDefault="2EF64F28" w14:paraId="154B07C4" w14:textId="5E11EE8A">
      <w:pPr>
        <w:pStyle w:val="ListParagraph"/>
        <w:spacing w:after="160"/>
        <w:ind w:left="360"/>
        <w:jc w:val="both"/>
        <w:rPr>
          <w:rFonts w:ascii="Verdana" w:hAnsi="Verdana" w:eastAsia="Verdana" w:cs="Verdana"/>
          <w:color w:val="000000" w:themeColor="text1"/>
          <w:sz w:val="18"/>
          <w:szCs w:val="18"/>
          <w:lang w:val="en-IN"/>
        </w:rPr>
      </w:pPr>
    </w:p>
    <w:p w:rsidR="36FC4D13" w:rsidP="2EBFB0CD" w:rsidRDefault="312F1660" w14:paraId="2609711C" w14:textId="09FE8A36" w14:noSpellErr="1">
      <w:pPr>
        <w:pStyle w:val="ListParagraph"/>
        <w:numPr>
          <w:ilvl w:val="0"/>
          <w:numId w:val="38"/>
        </w:numPr>
        <w:spacing w:after="160"/>
        <w:jc w:val="both"/>
        <w:rPr>
          <w:rFonts w:ascii="Verdana" w:hAnsi="Verdana" w:eastAsia="Verdana" w:cs="Verdana"/>
          <w:b w:val="1"/>
          <w:bCs w:val="1"/>
          <w:sz w:val="18"/>
          <w:szCs w:val="18"/>
          <w:lang w:val="en-IN"/>
        </w:rPr>
      </w:pPr>
      <w:r w:rsidRPr="2EBFB0CD" w:rsidR="46F8AC0B">
        <w:rPr>
          <w:rFonts w:ascii="Verdana" w:hAnsi="Verdana" w:eastAsia="Verdana" w:cs="Verdana"/>
          <w:b w:val="1"/>
          <w:bCs w:val="1"/>
          <w:sz w:val="18"/>
          <w:szCs w:val="18"/>
          <w:lang w:val="en-IN"/>
        </w:rPr>
        <w:t>Performance Evaluation of Tesla FSD Chip</w:t>
      </w:r>
    </w:p>
    <w:p w:rsidR="36FC4D13" w:rsidP="2EBFB0CD" w:rsidRDefault="560C85FC" w14:paraId="3196AA7D" w14:textId="54DF1688" w14:noSpellErr="1">
      <w:pPr>
        <w:spacing w:line="300" w:lineRule="auto"/>
        <w:jc w:val="both"/>
        <w:rPr>
          <w:rFonts w:ascii="Verdana" w:hAnsi="Verdana" w:eastAsia="Verdana" w:cs="Verdana"/>
          <w:sz w:val="18"/>
          <w:szCs w:val="18"/>
          <w:lang w:val="en-IN"/>
        </w:rPr>
      </w:pPr>
      <w:r w:rsidRPr="2EBFB0CD" w:rsidR="04DECED7">
        <w:rPr>
          <w:rFonts w:ascii="Verdana" w:hAnsi="Verdana" w:eastAsia="Verdana" w:cs="Verdana"/>
          <w:sz w:val="18"/>
          <w:szCs w:val="18"/>
          <w:lang w:val="en-IN"/>
        </w:rPr>
        <w:t xml:space="preserve">The effectiveness of real-time data processing in self-driving cars is influenced by factors such as latency, power efficiency, and fault tolerance, which need to be examined to assess the performance of the Tesla Full Self-Driving (FSD) chip and how it tackles these issues in contrast to conventional hardware designs. </w:t>
      </w:r>
    </w:p>
    <w:p w:rsidR="36FC4D13" w:rsidP="288F0E82" w:rsidRDefault="15002D50" w14:paraId="450A227D" w14:textId="75299311" w14:noSpellErr="1">
      <w:pPr>
        <w:spacing w:after="160"/>
        <w:jc w:val="center"/>
        <w:rPr>
          <w:rFonts w:ascii="Verdana" w:hAnsi="Verdana" w:eastAsia="Verdana" w:cs="Verdana"/>
          <w:sz w:val="18"/>
          <w:szCs w:val="18"/>
        </w:rPr>
      </w:pPr>
      <w:r w:rsidR="64D6BB35">
        <w:drawing>
          <wp:inline wp14:editId="3F2FD4A4" wp14:anchorId="17D1F6BE">
            <wp:extent cx="2838450" cy="1762125"/>
            <wp:effectExtent l="0" t="0" r="0" b="0"/>
            <wp:docPr id="1972001953" name="Picture 1972001953" title=""/>
            <wp:cNvGraphicFramePr>
              <a:graphicFrameLocks noChangeAspect="1"/>
            </wp:cNvGraphicFramePr>
            <a:graphic>
              <a:graphicData uri="http://schemas.openxmlformats.org/drawingml/2006/picture">
                <pic:pic>
                  <pic:nvPicPr>
                    <pic:cNvPr id="0" name="Picture 1972001953"/>
                    <pic:cNvPicPr/>
                  </pic:nvPicPr>
                  <pic:blipFill>
                    <a:blip r:embed="Rca64824d9aae41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1762125"/>
                    </a:xfrm>
                    <a:prstGeom prst="rect">
                      <a:avLst/>
                    </a:prstGeom>
                  </pic:spPr>
                </pic:pic>
              </a:graphicData>
            </a:graphic>
          </wp:inline>
        </w:drawing>
      </w:r>
      <w:r w:rsidRPr="2EBFB0CD" w:rsidR="3AA7780C">
        <w:rPr>
          <w:rFonts w:ascii="Verdana" w:hAnsi="Verdana" w:eastAsia="Verdana" w:cs="Verdana"/>
          <w:sz w:val="18"/>
          <w:szCs w:val="18"/>
        </w:rPr>
        <w:t>[</w:t>
      </w:r>
      <w:r w:rsidRPr="2EBFB0CD" w:rsidR="3B73E4BB">
        <w:rPr>
          <w:rFonts w:ascii="Verdana" w:hAnsi="Verdana" w:eastAsia="Verdana" w:cs="Verdana"/>
          <w:sz w:val="18"/>
          <w:szCs w:val="18"/>
        </w:rPr>
        <w:t>Image 5</w:t>
      </w:r>
      <w:r w:rsidRPr="2EBFB0CD" w:rsidR="04E84EFC">
        <w:rPr>
          <w:rFonts w:ascii="Verdana" w:hAnsi="Verdana" w:eastAsia="Verdana" w:cs="Verdana"/>
          <w:sz w:val="18"/>
          <w:szCs w:val="18"/>
        </w:rPr>
        <w:t>]</w:t>
      </w:r>
      <w:r w:rsidRPr="2EBFB0CD" w:rsidR="3B73E4BB">
        <w:rPr>
          <w:rFonts w:ascii="Verdana" w:hAnsi="Verdana" w:eastAsia="Verdana" w:cs="Verdana"/>
          <w:sz w:val="18"/>
          <w:szCs w:val="18"/>
        </w:rPr>
        <w:t xml:space="preserve"> </w:t>
      </w:r>
      <w:r w:rsidRPr="2EBFB0CD" w:rsidR="64D6BB35">
        <w:rPr>
          <w:rFonts w:ascii="Verdana" w:hAnsi="Verdana" w:eastAsia="Verdana" w:cs="Verdana"/>
          <w:sz w:val="18"/>
          <w:szCs w:val="18"/>
        </w:rPr>
        <w:t>[8]</w:t>
      </w:r>
    </w:p>
    <w:p w:rsidR="312F1660" w:rsidP="2EBFB0CD" w:rsidRDefault="312F1660" w14:paraId="07FE51D7" w14:textId="483B2DC5" w14:noSpellErr="1">
      <w:pPr>
        <w:spacing w:line="300" w:lineRule="auto"/>
        <w:jc w:val="both"/>
        <w:rPr>
          <w:rFonts w:ascii="Verdana" w:hAnsi="Verdana" w:eastAsia="Verdana" w:cs="Verdana"/>
          <w:b w:val="1"/>
          <w:bCs w:val="1"/>
          <w:sz w:val="18"/>
          <w:szCs w:val="18"/>
          <w:lang w:val="en-IN"/>
        </w:rPr>
      </w:pPr>
      <w:r w:rsidRPr="2EBFB0CD" w:rsidR="46F8AC0B">
        <w:rPr>
          <w:rFonts w:ascii="Verdana" w:hAnsi="Verdana" w:eastAsia="Verdana" w:cs="Verdana"/>
          <w:b w:val="1"/>
          <w:bCs w:val="1"/>
          <w:sz w:val="18"/>
          <w:szCs w:val="18"/>
          <w:lang w:val="en-IN"/>
        </w:rPr>
        <w:t>Latency Analysis:</w:t>
      </w:r>
    </w:p>
    <w:p w:rsidR="312F1660" w:rsidP="2EBFB0CD" w:rsidRDefault="312F1660" w14:paraId="322B8176" w14:textId="3467862F" w14:noSpellErr="1">
      <w:pPr>
        <w:spacing w:line="300" w:lineRule="auto"/>
        <w:jc w:val="both"/>
        <w:rPr>
          <w:rFonts w:ascii="Verdana" w:hAnsi="Verdana" w:eastAsia="Verdana" w:cs="Verdana"/>
          <w:sz w:val="18"/>
          <w:szCs w:val="18"/>
          <w:lang w:val="en-IN"/>
        </w:rPr>
      </w:pPr>
      <w:r w:rsidRPr="664E7EBC" w:rsidR="46F8AC0B">
        <w:rPr>
          <w:rFonts w:ascii="Verdana" w:hAnsi="Verdana" w:eastAsia="Verdana" w:cs="Verdana"/>
          <w:sz w:val="18"/>
          <w:szCs w:val="18"/>
          <w:lang w:val="en-IN"/>
        </w:rPr>
        <w:t>A crucial performance indicator for self-driving systems is latency since any delay in processing sensor input might result in delayed or inaccurate decisions, which raises the possibility of accidents. Traditional CPU and GPU architectures were ineffective for managing concurrent AI tasks in real time because of their significant latency, which was a result of their general-purpose computing nature [7]</w:t>
      </w:r>
      <w:r w:rsidRPr="664E7EBC" w:rsidR="46F8AC0B">
        <w:rPr>
          <w:rFonts w:ascii="Verdana" w:hAnsi="Verdana" w:eastAsia="Verdana" w:cs="Verdana"/>
          <w:sz w:val="18"/>
          <w:szCs w:val="18"/>
          <w:lang w:val="en-IN"/>
        </w:rPr>
        <w:t xml:space="preserve">.  </w:t>
      </w:r>
      <w:r w:rsidRPr="664E7EBC" w:rsidR="46F8AC0B">
        <w:rPr>
          <w:rFonts w:ascii="Verdana" w:hAnsi="Verdana" w:eastAsia="Verdana" w:cs="Verdana"/>
          <w:sz w:val="18"/>
          <w:szCs w:val="18"/>
          <w:lang w:val="en-IN"/>
        </w:rPr>
        <w:t xml:space="preserve">This is addressed by the Tesla FSD chip, which incorporates a unique instruction set tailored for AI applications, lowering computational </w:t>
      </w:r>
      <w:r w:rsidRPr="664E7EBC" w:rsidR="46F8AC0B">
        <w:rPr>
          <w:rFonts w:ascii="Verdana" w:hAnsi="Verdana" w:eastAsia="Verdana" w:cs="Verdana"/>
          <w:sz w:val="18"/>
          <w:szCs w:val="18"/>
          <w:lang w:val="en-IN"/>
        </w:rPr>
        <w:t>overhead</w:t>
      </w:r>
      <w:r w:rsidRPr="664E7EBC" w:rsidR="46F8AC0B">
        <w:rPr>
          <w:rFonts w:ascii="Verdana" w:hAnsi="Verdana" w:eastAsia="Verdana" w:cs="Verdana"/>
          <w:sz w:val="18"/>
          <w:szCs w:val="18"/>
          <w:lang w:val="en-IN"/>
        </w:rPr>
        <w:t xml:space="preserve"> and speeding up inference [1]. Furthermore, compared to conventional DRAM-based architectures, the SRAM-based memory architecture provides low-latency data retrieval, which significantly reduces access delays [4]. According to benchmarks, the FSD processor from Tesla reaches inference speeds that are noticeably faster than those of the traditional hardware </w:t>
      </w:r>
      <w:r w:rsidRPr="664E7EBC" w:rsidR="46F8AC0B">
        <w:rPr>
          <w:rFonts w:ascii="Verdana" w:hAnsi="Verdana" w:eastAsia="Verdana" w:cs="Verdana"/>
          <w:sz w:val="18"/>
          <w:szCs w:val="18"/>
          <w:lang w:val="en-IN"/>
        </w:rPr>
        <w:t>utilized</w:t>
      </w:r>
      <w:r w:rsidRPr="664E7EBC" w:rsidR="46F8AC0B">
        <w:rPr>
          <w:rFonts w:ascii="Verdana" w:hAnsi="Verdana" w:eastAsia="Verdana" w:cs="Verdana"/>
          <w:sz w:val="18"/>
          <w:szCs w:val="18"/>
          <w:lang w:val="en-IN"/>
        </w:rPr>
        <w:t xml:space="preserve"> in earlier versions of autonomous driving systems [3].</w:t>
      </w:r>
    </w:p>
    <w:p w:rsidR="1D59AB33" w:rsidP="2EBFB0CD" w:rsidRDefault="1D59AB33" w14:paraId="0D1D4CFA" w14:textId="595ABCB3">
      <w:pPr>
        <w:spacing w:line="300" w:lineRule="auto"/>
        <w:jc w:val="both"/>
        <w:rPr>
          <w:rFonts w:ascii="Verdana" w:hAnsi="Verdana" w:eastAsia="Verdana" w:cs="Verdana"/>
          <w:sz w:val="18"/>
          <w:szCs w:val="18"/>
          <w:lang w:val="en-IN"/>
        </w:rPr>
      </w:pPr>
    </w:p>
    <w:p w:rsidR="312F1660" w:rsidP="2EBFB0CD" w:rsidRDefault="312F1660" w14:paraId="569DCEB2" w14:textId="1B20D2E8" w14:noSpellErr="1">
      <w:pPr>
        <w:spacing w:line="300" w:lineRule="auto"/>
        <w:jc w:val="both"/>
        <w:rPr>
          <w:rFonts w:ascii="Verdana" w:hAnsi="Verdana" w:eastAsia="Verdana" w:cs="Verdana"/>
          <w:b w:val="1"/>
          <w:bCs w:val="1"/>
          <w:sz w:val="18"/>
          <w:szCs w:val="18"/>
          <w:lang w:val="en-IN"/>
        </w:rPr>
      </w:pPr>
      <w:r w:rsidRPr="2EBFB0CD" w:rsidR="46F8AC0B">
        <w:rPr>
          <w:rFonts w:ascii="Verdana" w:hAnsi="Verdana" w:eastAsia="Verdana" w:cs="Verdana"/>
          <w:b w:val="1"/>
          <w:bCs w:val="1"/>
          <w:sz w:val="18"/>
          <w:szCs w:val="18"/>
          <w:lang w:val="en-IN"/>
        </w:rPr>
        <w:t>Power Efficiency:</w:t>
      </w:r>
    </w:p>
    <w:p w:rsidR="312F1660" w:rsidP="2EBFB0CD" w:rsidRDefault="312F1660" w14:paraId="0BD35FC9" w14:textId="6F802AE2" w14:noSpellErr="1">
      <w:pPr>
        <w:spacing w:line="300" w:lineRule="auto"/>
        <w:jc w:val="both"/>
        <w:rPr>
          <w:rFonts w:ascii="Verdana" w:hAnsi="Verdana" w:eastAsia="Verdana" w:cs="Verdana"/>
          <w:sz w:val="18"/>
          <w:szCs w:val="18"/>
          <w:lang w:val="en-IN"/>
        </w:rPr>
      </w:pPr>
      <w:r w:rsidRPr="2EBFB0CD" w:rsidR="46F8AC0B">
        <w:rPr>
          <w:rFonts w:ascii="Verdana" w:hAnsi="Verdana" w:eastAsia="Verdana" w:cs="Verdana"/>
          <w:sz w:val="18"/>
          <w:szCs w:val="18"/>
          <w:lang w:val="en-IN"/>
        </w:rPr>
        <w:t xml:space="preserve">Another important consideration is power </w:t>
      </w:r>
      <w:r w:rsidRPr="2EBFB0CD" w:rsidR="46F8AC0B">
        <w:rPr>
          <w:rFonts w:ascii="Verdana" w:hAnsi="Verdana" w:eastAsia="Verdana" w:cs="Verdana"/>
          <w:sz w:val="18"/>
          <w:szCs w:val="18"/>
          <w:lang w:val="en-IN"/>
        </w:rPr>
        <w:t>efficiency, since</w:t>
      </w:r>
      <w:r w:rsidRPr="2EBFB0CD" w:rsidR="46F8AC0B">
        <w:rPr>
          <w:rFonts w:ascii="Verdana" w:hAnsi="Verdana" w:eastAsia="Verdana" w:cs="Verdana"/>
          <w:sz w:val="18"/>
          <w:szCs w:val="18"/>
          <w:lang w:val="en-IN"/>
        </w:rPr>
        <w:t xml:space="preserve"> high energy consumption has a direct impact on electric car battery life. The power consumption of earlier GPU-based self-driving systems made them impractical for widespread adoption [5]. </w:t>
      </w:r>
      <w:r w:rsidRPr="2EBFB0CD" w:rsidR="11E1F708">
        <w:rPr>
          <w:rFonts w:ascii="Verdana" w:hAnsi="Verdana" w:eastAsia="Verdana" w:cs="Verdana"/>
          <w:sz w:val="18"/>
          <w:szCs w:val="18"/>
          <w:lang w:val="en-IN"/>
        </w:rPr>
        <w:t>To</w:t>
      </w:r>
      <w:r w:rsidRPr="2EBFB0CD" w:rsidR="46F8AC0B">
        <w:rPr>
          <w:rFonts w:ascii="Verdana" w:hAnsi="Verdana" w:eastAsia="Verdana" w:cs="Verdana"/>
          <w:sz w:val="18"/>
          <w:szCs w:val="18"/>
          <w:lang w:val="en-IN"/>
        </w:rPr>
        <w:t xml:space="preserve"> reduce the number of computations per watt, Tesla's FSD processor is built with specialized AI accelerators that are designed for neural network inference. These accelerators ensure that the vehicle's battery is not overly depleted by autonomous driving features by increasing processing efficiency while consuming less energy [2]. Additionally, the FSD chip improves traditional architectures in terms of performance while consuming less power by </w:t>
      </w:r>
      <w:r w:rsidRPr="2EBFB0CD" w:rsidR="46F8AC0B">
        <w:rPr>
          <w:rFonts w:ascii="Verdana" w:hAnsi="Verdana" w:eastAsia="Verdana" w:cs="Verdana"/>
          <w:sz w:val="18"/>
          <w:szCs w:val="18"/>
          <w:lang w:val="en-IN"/>
        </w:rPr>
        <w:t>utilizing</w:t>
      </w:r>
      <w:r w:rsidRPr="2EBFB0CD" w:rsidR="46F8AC0B">
        <w:rPr>
          <w:rFonts w:ascii="Verdana" w:hAnsi="Verdana" w:eastAsia="Verdana" w:cs="Verdana"/>
          <w:sz w:val="18"/>
          <w:szCs w:val="18"/>
          <w:lang w:val="en-IN"/>
        </w:rPr>
        <w:t xml:space="preserve"> a specially created AI inference pipeline [6].</w:t>
      </w:r>
    </w:p>
    <w:p w:rsidR="1D59AB33" w:rsidP="2EBFB0CD" w:rsidRDefault="1D59AB33" w14:paraId="338BF763" w14:textId="7841802D">
      <w:pPr>
        <w:spacing w:line="300" w:lineRule="auto"/>
        <w:jc w:val="both"/>
        <w:rPr>
          <w:rFonts w:ascii="Verdana" w:hAnsi="Verdana" w:eastAsia="Verdana" w:cs="Verdana"/>
          <w:sz w:val="18"/>
          <w:szCs w:val="18"/>
          <w:lang w:val="en-IN"/>
        </w:rPr>
      </w:pPr>
    </w:p>
    <w:p w:rsidR="312F1660" w:rsidP="2EBFB0CD" w:rsidRDefault="312F1660" w14:paraId="34FD22D2" w14:textId="5D12CDA0" w14:noSpellErr="1">
      <w:pPr>
        <w:spacing w:line="300" w:lineRule="auto"/>
        <w:jc w:val="both"/>
        <w:rPr>
          <w:rFonts w:ascii="Verdana" w:hAnsi="Verdana" w:eastAsia="Verdana" w:cs="Verdana"/>
          <w:b w:val="1"/>
          <w:bCs w:val="1"/>
          <w:sz w:val="18"/>
          <w:szCs w:val="18"/>
          <w:lang w:val="en-IN"/>
        </w:rPr>
      </w:pPr>
      <w:r w:rsidRPr="2EBFB0CD" w:rsidR="46F8AC0B">
        <w:rPr>
          <w:rFonts w:ascii="Verdana" w:hAnsi="Verdana" w:eastAsia="Verdana" w:cs="Verdana"/>
          <w:b w:val="1"/>
          <w:bCs w:val="1"/>
          <w:sz w:val="18"/>
          <w:szCs w:val="18"/>
          <w:lang w:val="en-IN"/>
        </w:rPr>
        <w:t>Fault Tolerance:</w:t>
      </w:r>
    </w:p>
    <w:p w:rsidR="312F1660" w:rsidP="2EBFB0CD" w:rsidRDefault="312F1660" w14:paraId="3D17E148" w14:textId="5294DCAE" w14:noSpellErr="1">
      <w:pPr>
        <w:spacing w:line="300" w:lineRule="auto"/>
        <w:jc w:val="both"/>
        <w:rPr>
          <w:rFonts w:ascii="Verdana" w:hAnsi="Verdana" w:eastAsia="Verdana" w:cs="Verdana"/>
          <w:sz w:val="18"/>
          <w:szCs w:val="18"/>
          <w:lang w:val="en-IN"/>
        </w:rPr>
      </w:pPr>
      <w:r w:rsidRPr="2EBFB0CD" w:rsidR="46F8AC0B">
        <w:rPr>
          <w:rFonts w:ascii="Verdana" w:hAnsi="Verdana" w:eastAsia="Verdana" w:cs="Verdana"/>
          <w:sz w:val="18"/>
          <w:szCs w:val="18"/>
          <w:lang w:val="en-IN"/>
        </w:rPr>
        <w:t xml:space="preserve">Fault tolerance is </w:t>
      </w:r>
      <w:r w:rsidRPr="2EBFB0CD" w:rsidR="46F8AC0B">
        <w:rPr>
          <w:rFonts w:ascii="Verdana" w:hAnsi="Verdana" w:eastAsia="Verdana" w:cs="Verdana"/>
          <w:sz w:val="18"/>
          <w:szCs w:val="18"/>
          <w:lang w:val="en-IN"/>
        </w:rPr>
        <w:t>an important factor</w:t>
      </w:r>
      <w:r w:rsidRPr="2EBFB0CD" w:rsidR="46F8AC0B">
        <w:rPr>
          <w:rFonts w:ascii="Verdana" w:hAnsi="Verdana" w:eastAsia="Verdana" w:cs="Verdana"/>
          <w:sz w:val="18"/>
          <w:szCs w:val="18"/>
          <w:lang w:val="en-IN"/>
        </w:rPr>
        <w:t xml:space="preserve"> in autonomous cars since safety is of the top priority. Robust error detection and correction systems are often missing from conventional hardware, which could have resulted in failures in situations that were crucial to the mission [7]. Redundant processing units included into Tesla's FSD chip ensures continuous operation even </w:t>
      </w:r>
      <w:r w:rsidRPr="2EBFB0CD" w:rsidR="46F8AC0B">
        <w:rPr>
          <w:rFonts w:ascii="Verdana" w:hAnsi="Verdana" w:eastAsia="Verdana" w:cs="Verdana"/>
          <w:sz w:val="18"/>
          <w:szCs w:val="18"/>
          <w:lang w:val="en-IN"/>
        </w:rPr>
        <w:t>in the event of</w:t>
      </w:r>
      <w:r w:rsidRPr="2EBFB0CD" w:rsidR="46F8AC0B">
        <w:rPr>
          <w:rFonts w:ascii="Verdana" w:hAnsi="Verdana" w:eastAsia="Verdana" w:cs="Verdana"/>
          <w:sz w:val="18"/>
          <w:szCs w:val="18"/>
          <w:lang w:val="en-IN"/>
        </w:rPr>
        <w:t xml:space="preserve"> a </w:t>
      </w:r>
      <w:r w:rsidRPr="2EBFB0CD" w:rsidR="46F8AC0B">
        <w:rPr>
          <w:rFonts w:ascii="Verdana" w:hAnsi="Verdana" w:eastAsia="Verdana" w:cs="Verdana"/>
          <w:sz w:val="18"/>
          <w:szCs w:val="18"/>
          <w:lang w:val="en-IN"/>
        </w:rPr>
        <w:t>component</w:t>
      </w:r>
      <w:r w:rsidRPr="2EBFB0CD" w:rsidR="46F8AC0B">
        <w:rPr>
          <w:rFonts w:ascii="Verdana" w:hAnsi="Verdana" w:eastAsia="Verdana" w:cs="Verdana"/>
          <w:sz w:val="18"/>
          <w:szCs w:val="18"/>
          <w:lang w:val="en-IN"/>
        </w:rPr>
        <w:t xml:space="preserve"> failure. Additionally, its architecture has error correction algorithms that improve the system's resistance to hardware failures by detecting and mitigating bit mistakes in real-time [1]. Self-driving cars require this kind of fault tolerance since it ensures consistent functioning under various hardware stress and environmental conditions.</w:t>
      </w:r>
    </w:p>
    <w:p w:rsidR="312F1660" w:rsidP="2EBFB0CD" w:rsidRDefault="312F1660" w14:paraId="79C93B98" w14:textId="38C1354A" w14:noSpellErr="1">
      <w:pPr>
        <w:spacing w:line="300" w:lineRule="auto"/>
        <w:jc w:val="both"/>
        <w:rPr>
          <w:rFonts w:ascii="Verdana" w:hAnsi="Verdana" w:eastAsia="Verdana" w:cs="Verdana"/>
          <w:sz w:val="18"/>
          <w:szCs w:val="18"/>
          <w:lang w:val="en-IN"/>
        </w:rPr>
      </w:pPr>
      <w:r w:rsidRPr="2EBFB0CD" w:rsidR="46F8AC0B">
        <w:rPr>
          <w:rFonts w:ascii="Verdana" w:hAnsi="Verdana" w:eastAsia="Verdana" w:cs="Verdana"/>
          <w:sz w:val="18"/>
          <w:szCs w:val="18"/>
          <w:lang w:val="en-IN"/>
        </w:rPr>
        <w:t xml:space="preserve"> </w:t>
      </w:r>
    </w:p>
    <w:p w:rsidR="312F1660" w:rsidP="2EBFB0CD" w:rsidRDefault="312F1660" w14:paraId="1FA6F532" w14:textId="453A6008" w14:noSpellErr="1">
      <w:pPr>
        <w:spacing w:line="257" w:lineRule="auto"/>
        <w:jc w:val="both"/>
        <w:rPr>
          <w:rFonts w:ascii="Verdana" w:hAnsi="Verdana" w:eastAsia="Verdana" w:cs="Verdana"/>
          <w:sz w:val="18"/>
          <w:szCs w:val="18"/>
          <w:lang w:val="en-IN"/>
        </w:rPr>
      </w:pPr>
      <w:r w:rsidRPr="2EBFB0CD" w:rsidR="46F8AC0B">
        <w:rPr>
          <w:rFonts w:ascii="Verdana" w:hAnsi="Verdana" w:eastAsia="Verdana" w:cs="Verdana"/>
          <w:sz w:val="18"/>
          <w:szCs w:val="18"/>
          <w:lang w:val="en-IN"/>
        </w:rPr>
        <w:t xml:space="preserve">Significant improvements in fault tolerance, power efficiency, and latency reduction make the Tesla FSD chip a more attractive </w:t>
      </w:r>
      <w:r w:rsidRPr="2EBFB0CD" w:rsidR="46F8AC0B">
        <w:rPr>
          <w:rFonts w:ascii="Verdana" w:hAnsi="Verdana" w:eastAsia="Verdana" w:cs="Verdana"/>
          <w:sz w:val="18"/>
          <w:szCs w:val="18"/>
          <w:lang w:val="en-IN"/>
        </w:rPr>
        <w:t>option</w:t>
      </w:r>
      <w:r w:rsidRPr="2EBFB0CD" w:rsidR="46F8AC0B">
        <w:rPr>
          <w:rFonts w:ascii="Verdana" w:hAnsi="Verdana" w:eastAsia="Verdana" w:cs="Verdana"/>
          <w:sz w:val="18"/>
          <w:szCs w:val="18"/>
          <w:lang w:val="en-IN"/>
        </w:rPr>
        <w:t xml:space="preserve"> for real-time autonomous driving applications. By integrating SRAM-based memory, specialized AI accelerators, and a specially designed AI-optimized instruction set, Tesla has solved many of the problems that conventional hardware architectures have </w:t>
      </w:r>
      <w:r w:rsidRPr="2EBFB0CD" w:rsidR="46F8AC0B">
        <w:rPr>
          <w:rFonts w:ascii="Verdana" w:hAnsi="Verdana" w:eastAsia="Verdana" w:cs="Verdana"/>
          <w:sz w:val="18"/>
          <w:szCs w:val="18"/>
          <w:lang w:val="en-IN"/>
        </w:rPr>
        <w:t>encountered</w:t>
      </w:r>
      <w:r w:rsidRPr="2EBFB0CD" w:rsidR="46F8AC0B">
        <w:rPr>
          <w:rFonts w:ascii="Verdana" w:hAnsi="Verdana" w:eastAsia="Verdana" w:cs="Verdana"/>
          <w:sz w:val="18"/>
          <w:szCs w:val="18"/>
          <w:lang w:val="en-IN"/>
        </w:rPr>
        <w:t>. Future developments in autonomous vehicle technology will be made possible by these optimizations, which make the self-driving system safer, more effective, and more responsive.</w:t>
      </w:r>
    </w:p>
    <w:p w:rsidR="1D59AB33" w:rsidP="2EBFB0CD" w:rsidRDefault="1D59AB33" w14:paraId="25240C93" w14:textId="5EF2B281">
      <w:pPr>
        <w:pStyle w:val="ListParagraph"/>
        <w:spacing w:after="160"/>
        <w:ind w:left="360"/>
        <w:jc w:val="both"/>
        <w:rPr>
          <w:rFonts w:ascii="Verdana" w:hAnsi="Verdana" w:eastAsia="Verdana" w:cs="Verdana"/>
          <w:sz w:val="18"/>
          <w:szCs w:val="18"/>
        </w:rPr>
      </w:pPr>
    </w:p>
    <w:p w:rsidR="312F1660" w:rsidP="2EBFB0CD" w:rsidRDefault="15002D50" w14:paraId="656C1069" w14:textId="39A92465">
      <w:pPr>
        <w:spacing w:after="160"/>
        <w:jc w:val="center"/>
        <w:rPr>
          <w:rFonts w:ascii="Verdana" w:hAnsi="Verdana" w:eastAsia="Verdana" w:cs="Verdana"/>
          <w:sz w:val="18"/>
          <w:szCs w:val="18"/>
        </w:rPr>
      </w:pPr>
      <w:r w:rsidR="64D6BB35">
        <w:drawing>
          <wp:inline wp14:editId="1C28EF4F" wp14:anchorId="32FC602E">
            <wp:extent cx="2838450" cy="1514475"/>
            <wp:effectExtent l="0" t="0" r="0" b="0"/>
            <wp:docPr id="1605685361" name="Picture 1605685361" title=""/>
            <wp:cNvGraphicFramePr>
              <a:graphicFrameLocks noChangeAspect="1"/>
            </wp:cNvGraphicFramePr>
            <a:graphic>
              <a:graphicData uri="http://schemas.openxmlformats.org/drawingml/2006/picture">
                <pic:pic>
                  <pic:nvPicPr>
                    <pic:cNvPr id="0" name="Picture 1605685361"/>
                    <pic:cNvPicPr/>
                  </pic:nvPicPr>
                  <pic:blipFill>
                    <a:blip r:embed="Rfb87e337110942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1514475"/>
                    </a:xfrm>
                    <a:prstGeom prst="rect">
                      <a:avLst/>
                    </a:prstGeom>
                  </pic:spPr>
                </pic:pic>
              </a:graphicData>
            </a:graphic>
          </wp:inline>
        </w:drawing>
      </w:r>
      <w:r w:rsidRPr="2EBFB0CD" w:rsidR="4D26D1D6">
        <w:rPr>
          <w:rFonts w:ascii="Verdana" w:hAnsi="Verdana" w:eastAsia="Verdana" w:cs="Verdana"/>
          <w:sz w:val="18"/>
          <w:szCs w:val="18"/>
        </w:rPr>
        <w:t xml:space="preserve">                    </w:t>
      </w:r>
    </w:p>
    <w:p w:rsidR="312F1660" w:rsidP="288F0E82" w:rsidRDefault="15002D50" w14:paraId="452E4F4D" w14:textId="6E5FB3C8">
      <w:pPr>
        <w:spacing w:after="160"/>
        <w:jc w:val="center"/>
        <w:rPr>
          <w:rFonts w:ascii="Verdana" w:hAnsi="Verdana" w:eastAsia="Verdana" w:cs="Verdana"/>
          <w:sz w:val="18"/>
          <w:szCs w:val="18"/>
        </w:rPr>
      </w:pPr>
      <w:r w:rsidRPr="2EBFB0CD" w:rsidR="6BCB7B67">
        <w:rPr>
          <w:rFonts w:ascii="Verdana" w:hAnsi="Verdana" w:eastAsia="Verdana" w:cs="Verdana"/>
          <w:sz w:val="18"/>
          <w:szCs w:val="18"/>
        </w:rPr>
        <w:t>[</w:t>
      </w:r>
      <w:r w:rsidRPr="2EBFB0CD" w:rsidR="22B5B6AE">
        <w:rPr>
          <w:rFonts w:ascii="Verdana" w:hAnsi="Verdana" w:eastAsia="Verdana" w:cs="Verdana"/>
          <w:sz w:val="18"/>
          <w:szCs w:val="18"/>
        </w:rPr>
        <w:t xml:space="preserve">Image </w:t>
      </w:r>
      <w:r w:rsidRPr="2EBFB0CD" w:rsidR="2830EA8D">
        <w:rPr>
          <w:rFonts w:ascii="Verdana" w:hAnsi="Verdana" w:eastAsia="Verdana" w:cs="Verdana"/>
          <w:sz w:val="18"/>
          <w:szCs w:val="18"/>
        </w:rPr>
        <w:t>6</w:t>
      </w:r>
      <w:r w:rsidRPr="2EBFB0CD" w:rsidR="6BFE24A5">
        <w:rPr>
          <w:rFonts w:ascii="Verdana" w:hAnsi="Verdana" w:eastAsia="Verdana" w:cs="Verdana"/>
          <w:sz w:val="18"/>
          <w:szCs w:val="18"/>
        </w:rPr>
        <w:t>]</w:t>
      </w:r>
      <w:r w:rsidRPr="2EBFB0CD" w:rsidR="22B5B6AE">
        <w:rPr>
          <w:rFonts w:ascii="Verdana" w:hAnsi="Verdana" w:eastAsia="Verdana" w:cs="Verdana"/>
          <w:sz w:val="18"/>
          <w:szCs w:val="18"/>
        </w:rPr>
        <w:t xml:space="preserve"> </w:t>
      </w:r>
      <w:r w:rsidRPr="2EBFB0CD" w:rsidR="64D6BB35">
        <w:rPr>
          <w:rFonts w:ascii="Verdana" w:hAnsi="Verdana" w:eastAsia="Verdana" w:cs="Verdana"/>
          <w:sz w:val="18"/>
          <w:szCs w:val="18"/>
        </w:rPr>
        <w:t>[8]</w:t>
      </w:r>
    </w:p>
    <w:p w:rsidR="1D59AB33" w:rsidP="2EBFB0CD" w:rsidRDefault="1D59AB33" w14:paraId="095A5720" w14:textId="44438EED">
      <w:pPr>
        <w:pStyle w:val="ListParagraph"/>
        <w:spacing w:after="160"/>
        <w:ind w:left="360"/>
        <w:jc w:val="both"/>
        <w:rPr>
          <w:rFonts w:ascii="Verdana" w:hAnsi="Verdana" w:eastAsia="Verdana" w:cs="Verdana"/>
          <w:sz w:val="18"/>
          <w:szCs w:val="18"/>
        </w:rPr>
      </w:pPr>
    </w:p>
    <w:p w:rsidR="1B0FC4D4" w:rsidP="2EBFB0CD" w:rsidRDefault="1B0FC4D4" w14:paraId="04005475" w14:textId="0244B975" w14:noSpellErr="1">
      <w:pPr>
        <w:pStyle w:val="ListParagraph"/>
        <w:numPr>
          <w:ilvl w:val="0"/>
          <w:numId w:val="38"/>
        </w:numPr>
        <w:spacing w:after="160"/>
        <w:jc w:val="both"/>
        <w:rPr>
          <w:rFonts w:ascii="Verdana" w:hAnsi="Verdana" w:eastAsia="Verdana" w:cs="Verdana"/>
          <w:b w:val="1"/>
          <w:bCs w:val="1"/>
          <w:sz w:val="18"/>
          <w:szCs w:val="18"/>
        </w:rPr>
      </w:pPr>
      <w:r w:rsidRPr="2EBFB0CD" w:rsidR="2330335C">
        <w:rPr>
          <w:rFonts w:ascii="Verdana" w:hAnsi="Verdana" w:eastAsia="Verdana" w:cs="Verdana"/>
          <w:b w:val="1"/>
          <w:bCs w:val="1"/>
          <w:sz w:val="18"/>
          <w:szCs w:val="18"/>
        </w:rPr>
        <w:t>REAL WORLD INTEGRATION</w:t>
      </w:r>
    </w:p>
    <w:p w:rsidR="78560965" w:rsidP="2EBFB0CD" w:rsidRDefault="78560965" w14:paraId="3ADCADB1" w14:textId="43B0FD97">
      <w:pPr>
        <w:pStyle w:val="ListParagraph"/>
        <w:spacing w:after="160"/>
        <w:ind w:left="900"/>
        <w:jc w:val="both"/>
        <w:rPr>
          <w:rFonts w:ascii="Verdana" w:hAnsi="Verdana" w:eastAsia="Verdana" w:cs="Verdana"/>
          <w:b w:val="1"/>
          <w:bCs w:val="1"/>
          <w:sz w:val="18"/>
          <w:szCs w:val="18"/>
        </w:rPr>
      </w:pPr>
    </w:p>
    <w:p w:rsidR="1B0FC4D4" w:rsidP="78560965" w:rsidRDefault="1B0FC4D4" w14:paraId="76C6A90F" w14:textId="1EBEA935" w14:noSpellErr="1">
      <w:pPr>
        <w:pStyle w:val="ListParagraph"/>
        <w:numPr>
          <w:ilvl w:val="0"/>
          <w:numId w:val="45"/>
        </w:numPr>
        <w:jc w:val="both"/>
        <w:rPr>
          <w:rFonts w:ascii="Verdana" w:hAnsi="Verdana" w:eastAsia="Verdana" w:cs="Verdana"/>
          <w:b w:val="1"/>
          <w:bCs w:val="1"/>
          <w:color w:val="000000" w:themeColor="text1"/>
          <w:sz w:val="18"/>
          <w:szCs w:val="18"/>
        </w:rPr>
      </w:pPr>
      <w:r w:rsidRPr="2EBFB0CD" w:rsidR="2330335C">
        <w:rPr>
          <w:rFonts w:ascii="Verdana" w:hAnsi="Verdana" w:eastAsia="Verdana" w:cs="Verdana"/>
          <w:b w:val="1"/>
          <w:bCs w:val="1"/>
          <w:color w:val="000000" w:themeColor="text1" w:themeTint="FF" w:themeShade="FF"/>
          <w:sz w:val="18"/>
          <w:szCs w:val="18"/>
        </w:rPr>
        <w:t>FSD Chip Implementation in Tesla Vehicles:</w:t>
      </w:r>
    </w:p>
    <w:p w:rsidR="1B0FC4D4" w:rsidP="78560965" w:rsidRDefault="1B0FC4D4" w14:paraId="5C4929CB" w14:textId="390F11F1" w14:noSpellErr="1">
      <w:pPr>
        <w:jc w:val="both"/>
        <w:rPr>
          <w:rFonts w:ascii="Verdana" w:hAnsi="Verdana" w:eastAsia="Verdana" w:cs="Verdana"/>
          <w:color w:val="000000" w:themeColor="text1"/>
          <w:sz w:val="18"/>
          <w:szCs w:val="18"/>
        </w:rPr>
      </w:pPr>
      <w:r w:rsidRPr="2EBFB0CD" w:rsidR="2330335C">
        <w:rPr>
          <w:rFonts w:ascii="Verdana" w:hAnsi="Verdana" w:eastAsia="Verdana" w:cs="Verdana"/>
          <w:color w:val="000000" w:themeColor="text1" w:themeTint="FF" w:themeShade="FF"/>
          <w:sz w:val="18"/>
          <w:szCs w:val="18"/>
        </w:rPr>
        <w:t xml:space="preserve">The Full Self-Driving (FSD) chip in Tesla vehicles incorporates one of the most critical features that have enabled the car to achieve advanced driving automation in its functions. Tesla began including the chip in cars with the launch of Hardware 3 (HW3) in March 2019 [12][13]. It was developed specifically to deal with the </w:t>
      </w:r>
      <w:r w:rsidRPr="2EBFB0CD" w:rsidR="2330335C">
        <w:rPr>
          <w:rFonts w:ascii="Verdana" w:hAnsi="Verdana" w:eastAsia="Verdana" w:cs="Verdana"/>
          <w:color w:val="000000" w:themeColor="text1" w:themeTint="FF" w:themeShade="FF"/>
          <w:sz w:val="18"/>
          <w:szCs w:val="18"/>
        </w:rPr>
        <w:t>mind-boggling</w:t>
      </w:r>
      <w:r w:rsidRPr="2EBFB0CD" w:rsidR="2330335C">
        <w:rPr>
          <w:rFonts w:ascii="Verdana" w:hAnsi="Verdana" w:eastAsia="Verdana" w:cs="Verdana"/>
          <w:color w:val="000000" w:themeColor="text1" w:themeTint="FF" w:themeShade="FF"/>
          <w:sz w:val="18"/>
          <w:szCs w:val="18"/>
        </w:rPr>
        <w:t xml:space="preserve"> processing </w:t>
      </w:r>
      <w:r w:rsidRPr="2EBFB0CD" w:rsidR="2330335C">
        <w:rPr>
          <w:rFonts w:ascii="Verdana" w:hAnsi="Verdana" w:eastAsia="Verdana" w:cs="Verdana"/>
          <w:color w:val="000000" w:themeColor="text1" w:themeTint="FF" w:themeShade="FF"/>
          <w:sz w:val="18"/>
          <w:szCs w:val="18"/>
        </w:rPr>
        <w:t>capacity</w:t>
      </w:r>
      <w:r w:rsidRPr="2EBFB0CD" w:rsidR="2330335C">
        <w:rPr>
          <w:rFonts w:ascii="Verdana" w:hAnsi="Verdana" w:eastAsia="Verdana" w:cs="Verdana"/>
          <w:color w:val="000000" w:themeColor="text1" w:themeTint="FF" w:themeShade="FF"/>
          <w:sz w:val="18"/>
          <w:szCs w:val="18"/>
        </w:rPr>
        <w:t xml:space="preserve"> needed to compute sensor inputs and drive decisions in real-time by the vehicle [12][13][14]</w:t>
      </w:r>
      <w:r w:rsidRPr="2EBFB0CD" w:rsidR="2330335C">
        <w:rPr>
          <w:rFonts w:ascii="Verdana" w:hAnsi="Verdana" w:eastAsia="Verdana" w:cs="Verdana"/>
          <w:color w:val="000000" w:themeColor="text1" w:themeTint="FF" w:themeShade="FF"/>
          <w:sz w:val="18"/>
          <w:szCs w:val="18"/>
        </w:rPr>
        <w:t xml:space="preserve">.  </w:t>
      </w:r>
    </w:p>
    <w:p w:rsidR="78560965" w:rsidP="78560965" w:rsidRDefault="78560965" w14:paraId="4C8EE022" w14:textId="559EBEEF">
      <w:pPr>
        <w:jc w:val="both"/>
        <w:rPr>
          <w:rFonts w:ascii="Verdana" w:hAnsi="Verdana" w:eastAsia="Verdana" w:cs="Verdana"/>
          <w:color w:val="000000" w:themeColor="text1"/>
          <w:sz w:val="18"/>
          <w:szCs w:val="18"/>
        </w:rPr>
      </w:pPr>
    </w:p>
    <w:p w:rsidR="1B0FC4D4" w:rsidP="78560965" w:rsidRDefault="1B0FC4D4" w14:paraId="4BDF339E" w14:textId="7FBC08DD" w14:noSpellErr="1">
      <w:pPr>
        <w:pStyle w:val="ListParagraph"/>
        <w:numPr>
          <w:ilvl w:val="0"/>
          <w:numId w:val="45"/>
        </w:numPr>
        <w:jc w:val="both"/>
        <w:rPr>
          <w:rFonts w:ascii="Verdana" w:hAnsi="Verdana" w:eastAsia="Verdana" w:cs="Verdana"/>
          <w:b w:val="1"/>
          <w:bCs w:val="1"/>
          <w:color w:val="000000" w:themeColor="text1"/>
          <w:sz w:val="18"/>
          <w:szCs w:val="18"/>
        </w:rPr>
      </w:pPr>
      <w:r w:rsidRPr="2EBFB0CD" w:rsidR="2330335C">
        <w:rPr>
          <w:rFonts w:ascii="Verdana" w:hAnsi="Verdana" w:eastAsia="Verdana" w:cs="Verdana"/>
          <w:b w:val="1"/>
          <w:bCs w:val="1"/>
          <w:color w:val="000000" w:themeColor="text1" w:themeTint="FF" w:themeShade="FF"/>
          <w:sz w:val="18"/>
          <w:szCs w:val="18"/>
        </w:rPr>
        <w:t>FSD Chip and its Role in Autonomous Driving</w:t>
      </w:r>
      <w:r w:rsidRPr="2EBFB0CD" w:rsidR="7DA3B640">
        <w:rPr>
          <w:rFonts w:ascii="Verdana" w:hAnsi="Verdana" w:eastAsia="Verdana" w:cs="Verdana"/>
          <w:b w:val="1"/>
          <w:bCs w:val="1"/>
          <w:color w:val="000000" w:themeColor="text1" w:themeTint="FF" w:themeShade="FF"/>
          <w:sz w:val="18"/>
          <w:szCs w:val="18"/>
        </w:rPr>
        <w:t>:</w:t>
      </w:r>
    </w:p>
    <w:p w:rsidR="1B0FC4D4" w:rsidP="78560965" w:rsidRDefault="1B0FC4D4" w14:paraId="183FE6AB" w14:textId="52A9A3F5" w14:noSpellErr="1">
      <w:pPr>
        <w:pStyle w:val="ListParagraph"/>
        <w:ind w:left="0"/>
        <w:jc w:val="both"/>
        <w:rPr>
          <w:rFonts w:ascii="Verdana" w:hAnsi="Verdana" w:eastAsia="Verdana" w:cs="Verdana"/>
          <w:color w:val="000000" w:themeColor="text1"/>
          <w:sz w:val="18"/>
          <w:szCs w:val="18"/>
        </w:rPr>
      </w:pPr>
      <w:r w:rsidRPr="2EBFB0CD" w:rsidR="2330335C">
        <w:rPr>
          <w:rFonts w:ascii="Verdana" w:hAnsi="Verdana" w:eastAsia="Verdana" w:cs="Verdana"/>
          <w:color w:val="000000" w:themeColor="text1" w:themeTint="FF" w:themeShade="FF"/>
          <w:sz w:val="18"/>
          <w:szCs w:val="18"/>
        </w:rPr>
        <w:t xml:space="preserve">The FSD chip would drive the processing of information flying around from a combination of gained cameras, the radar, and the ultrasonic sensors that are meant to point out the functions that the car needs to perform, such as lane keeping, adaptive cruise speed, automatic lane changes, and steering in a complicated environment [12][13][14]. The chip has custom-engineered AI cores that will run operations optimally tuned for neural network and deep-learning algorithms being used in an autonomous drive [12][15]. The synthesis of computer vision, sensor fusion, and machine learning algorithms will be required by Tesla's FSD chip to interpret all the raw information that is coming from the environment [12][13][15]. It makes "understanding" the environment actionable and makes decisions such as stopping at red lights, yielding to pedestrians, and </w:t>
      </w:r>
      <w:r w:rsidRPr="2EBFB0CD" w:rsidR="2330335C">
        <w:rPr>
          <w:rFonts w:ascii="Verdana" w:hAnsi="Verdana" w:eastAsia="Verdana" w:cs="Verdana"/>
          <w:color w:val="000000" w:themeColor="text1" w:themeTint="FF" w:themeShade="FF"/>
          <w:sz w:val="18"/>
          <w:szCs w:val="18"/>
        </w:rPr>
        <w:t>identifying</w:t>
      </w:r>
      <w:r w:rsidRPr="2EBFB0CD" w:rsidR="2330335C">
        <w:rPr>
          <w:rFonts w:ascii="Verdana" w:hAnsi="Verdana" w:eastAsia="Verdana" w:cs="Verdana"/>
          <w:color w:val="000000" w:themeColor="text1" w:themeTint="FF" w:themeShade="FF"/>
          <w:sz w:val="18"/>
          <w:szCs w:val="18"/>
        </w:rPr>
        <w:t xml:space="preserve"> other vehicles [12][14][15]</w:t>
      </w:r>
      <w:r w:rsidRPr="2EBFB0CD" w:rsidR="2330335C">
        <w:rPr>
          <w:rFonts w:ascii="Verdana" w:hAnsi="Verdana" w:eastAsia="Verdana" w:cs="Verdana"/>
          <w:color w:val="000000" w:themeColor="text1" w:themeTint="FF" w:themeShade="FF"/>
          <w:sz w:val="18"/>
          <w:szCs w:val="18"/>
        </w:rPr>
        <w:t xml:space="preserve">.  </w:t>
      </w:r>
      <w:r w:rsidRPr="2EBFB0CD" w:rsidR="2330335C">
        <w:rPr>
          <w:rFonts w:ascii="Verdana" w:hAnsi="Verdana" w:eastAsia="Verdana" w:cs="Verdana"/>
          <w:color w:val="000000" w:themeColor="text1" w:themeTint="FF" w:themeShade="FF"/>
          <w:sz w:val="18"/>
          <w:szCs w:val="18"/>
        </w:rPr>
        <w:t xml:space="preserve"> </w:t>
      </w:r>
    </w:p>
    <w:p w:rsidR="1B0FC4D4" w:rsidP="78560965" w:rsidRDefault="1B0FC4D4" w14:paraId="19AA141E" w14:textId="487C5975" w14:noSpellErr="1">
      <w:pPr>
        <w:pStyle w:val="ListParagraph"/>
        <w:ind w:left="0"/>
        <w:jc w:val="both"/>
        <w:rPr>
          <w:rFonts w:ascii="Verdana" w:hAnsi="Verdana" w:eastAsia="Verdana" w:cs="Verdana"/>
          <w:color w:val="000000" w:themeColor="text1"/>
          <w:sz w:val="18"/>
          <w:szCs w:val="18"/>
        </w:rPr>
      </w:pPr>
      <w:r w:rsidRPr="2EBFB0CD" w:rsidR="2330335C">
        <w:rPr>
          <w:rFonts w:ascii="Verdana" w:hAnsi="Verdana" w:eastAsia="Verdana" w:cs="Verdana"/>
          <w:color w:val="000000" w:themeColor="text1" w:themeTint="FF" w:themeShade="FF"/>
          <w:sz w:val="18"/>
          <w:szCs w:val="18"/>
        </w:rPr>
        <w:t>With HW3 and beyond, therefore, the rollout took away some clouds of dependence on external computing power for rapid, localized processing, hence improving speed and power efficiency [12][15]</w:t>
      </w:r>
      <w:r w:rsidRPr="2EBFB0CD" w:rsidR="2330335C">
        <w:rPr>
          <w:rFonts w:ascii="Verdana" w:hAnsi="Verdana" w:eastAsia="Verdana" w:cs="Verdana"/>
          <w:color w:val="000000" w:themeColor="text1" w:themeTint="FF" w:themeShade="FF"/>
          <w:sz w:val="18"/>
          <w:szCs w:val="18"/>
        </w:rPr>
        <w:t xml:space="preserve">.  </w:t>
      </w:r>
    </w:p>
    <w:p w:rsidR="78560965" w:rsidP="78560965" w:rsidRDefault="78560965" w14:paraId="35BCBA76" w14:textId="07F18850">
      <w:pPr>
        <w:pStyle w:val="ListParagraph"/>
        <w:ind w:left="0"/>
        <w:jc w:val="both"/>
        <w:rPr>
          <w:rFonts w:ascii="Verdana" w:hAnsi="Verdana" w:eastAsia="Verdana" w:cs="Verdana"/>
          <w:color w:val="000000" w:themeColor="text1"/>
          <w:sz w:val="18"/>
          <w:szCs w:val="18"/>
        </w:rPr>
      </w:pPr>
    </w:p>
    <w:p w:rsidR="1B0FC4D4" w:rsidP="78560965" w:rsidRDefault="1B0FC4D4" w14:paraId="2B719366" w14:textId="02494502" w14:noSpellErr="1">
      <w:pPr>
        <w:pStyle w:val="ListParagraph"/>
        <w:numPr>
          <w:ilvl w:val="0"/>
          <w:numId w:val="45"/>
        </w:numPr>
        <w:jc w:val="both"/>
        <w:rPr>
          <w:rFonts w:ascii="Verdana" w:hAnsi="Verdana" w:eastAsia="Verdana" w:cs="Verdana"/>
          <w:b w:val="1"/>
          <w:bCs w:val="1"/>
          <w:color w:val="000000" w:themeColor="text1"/>
          <w:sz w:val="18"/>
          <w:szCs w:val="18"/>
        </w:rPr>
      </w:pPr>
      <w:r w:rsidRPr="2EBFB0CD" w:rsidR="2330335C">
        <w:rPr>
          <w:rFonts w:ascii="Verdana" w:hAnsi="Verdana" w:eastAsia="Verdana" w:cs="Verdana"/>
          <w:b w:val="1"/>
          <w:bCs w:val="1"/>
          <w:color w:val="000000" w:themeColor="text1" w:themeTint="FF" w:themeShade="FF"/>
          <w:sz w:val="18"/>
          <w:szCs w:val="18"/>
        </w:rPr>
        <w:t>Integration in Tesla Vehicles</w:t>
      </w:r>
      <w:r w:rsidRPr="2EBFB0CD" w:rsidR="202B68C4">
        <w:rPr>
          <w:rFonts w:ascii="Verdana" w:hAnsi="Verdana" w:eastAsia="Verdana" w:cs="Verdana"/>
          <w:b w:val="1"/>
          <w:bCs w:val="1"/>
          <w:color w:val="000000" w:themeColor="text1" w:themeTint="FF" w:themeShade="FF"/>
          <w:sz w:val="18"/>
          <w:szCs w:val="18"/>
        </w:rPr>
        <w:t>:</w:t>
      </w:r>
    </w:p>
    <w:p w:rsidR="1B0FC4D4" w:rsidP="78560965" w:rsidRDefault="1B0FC4D4" w14:paraId="7B87B843" w14:textId="3889CFE0" w14:noSpellErr="1">
      <w:pPr>
        <w:pStyle w:val="ListParagraph"/>
        <w:ind w:left="0"/>
        <w:jc w:val="both"/>
        <w:rPr>
          <w:rFonts w:ascii="Verdana" w:hAnsi="Verdana" w:eastAsia="Verdana" w:cs="Verdana"/>
          <w:color w:val="000000" w:themeColor="text1"/>
          <w:sz w:val="18"/>
          <w:szCs w:val="18"/>
        </w:rPr>
      </w:pPr>
      <w:r w:rsidRPr="2EBFB0CD" w:rsidR="2330335C">
        <w:rPr>
          <w:rFonts w:ascii="Verdana" w:hAnsi="Verdana" w:eastAsia="Verdana" w:cs="Verdana"/>
          <w:color w:val="000000" w:themeColor="text1" w:themeTint="FF" w:themeShade="FF"/>
          <w:sz w:val="18"/>
          <w:szCs w:val="18"/>
        </w:rPr>
        <w:t xml:space="preserve">The FSD chip is installed in the main computer of the vehicle alongside the other devices involved in </w:t>
      </w:r>
      <w:r w:rsidRPr="2EBFB0CD" w:rsidR="2330335C">
        <w:rPr>
          <w:rFonts w:ascii="Verdana" w:hAnsi="Verdana" w:eastAsia="Verdana" w:cs="Verdana"/>
          <w:color w:val="000000" w:themeColor="text1" w:themeTint="FF" w:themeShade="FF"/>
          <w:sz w:val="18"/>
          <w:szCs w:val="18"/>
        </w:rPr>
        <w:t>facilitating</w:t>
      </w:r>
      <w:r w:rsidRPr="2EBFB0CD" w:rsidR="2330335C">
        <w:rPr>
          <w:rFonts w:ascii="Verdana" w:hAnsi="Verdana" w:eastAsia="Verdana" w:cs="Verdana"/>
          <w:color w:val="000000" w:themeColor="text1" w:themeTint="FF" w:themeShade="FF"/>
          <w:sz w:val="18"/>
          <w:szCs w:val="18"/>
        </w:rPr>
        <w:t xml:space="preserve"> Autopilot and Full Self-Driving features [12][13]. The chip's SRAM-based memory design allows fast access to data and low latency for real-time decision-making [12][14]. Tesla has also improved the capabilities of the chip over the years [12][13]. On the other hand, the recent introduction of Hardware 4 (HW4) has given HW3 a comparative increase of 3-8 times in computational power with respect to HW3 as it processes greater chunks of data at a faster pace [12][14][16]</w:t>
      </w:r>
      <w:r w:rsidRPr="2EBFB0CD" w:rsidR="2330335C">
        <w:rPr>
          <w:rFonts w:ascii="Verdana" w:hAnsi="Verdana" w:eastAsia="Verdana" w:cs="Verdana"/>
          <w:color w:val="000000" w:themeColor="text1" w:themeTint="FF" w:themeShade="FF"/>
          <w:sz w:val="18"/>
          <w:szCs w:val="18"/>
        </w:rPr>
        <w:t xml:space="preserve">.  </w:t>
      </w:r>
    </w:p>
    <w:p w:rsidR="78560965" w:rsidP="78560965" w:rsidRDefault="78560965" w14:paraId="356E9858" w14:textId="53A4DEFD">
      <w:pPr>
        <w:pStyle w:val="ListParagraph"/>
        <w:ind w:left="0"/>
        <w:jc w:val="both"/>
        <w:rPr>
          <w:rFonts w:ascii="Verdana" w:hAnsi="Verdana" w:eastAsia="Verdana" w:cs="Verdana"/>
          <w:color w:val="000000" w:themeColor="text1"/>
          <w:sz w:val="18"/>
          <w:szCs w:val="18"/>
        </w:rPr>
      </w:pPr>
    </w:p>
    <w:p w:rsidR="1B0FC4D4" w:rsidP="78560965" w:rsidRDefault="1B0FC4D4" w14:paraId="5A231373" w14:textId="497CB8EF" w14:noSpellErr="1">
      <w:pPr>
        <w:pStyle w:val="ListParagraph"/>
        <w:numPr>
          <w:ilvl w:val="0"/>
          <w:numId w:val="45"/>
        </w:numPr>
        <w:jc w:val="both"/>
        <w:rPr>
          <w:rFonts w:ascii="Verdana" w:hAnsi="Verdana" w:eastAsia="Verdana" w:cs="Verdana"/>
          <w:b w:val="1"/>
          <w:bCs w:val="1"/>
          <w:color w:val="000000" w:themeColor="text1"/>
          <w:sz w:val="18"/>
          <w:szCs w:val="18"/>
        </w:rPr>
      </w:pPr>
      <w:r w:rsidRPr="2EBFB0CD" w:rsidR="2330335C">
        <w:rPr>
          <w:rFonts w:ascii="Verdana" w:hAnsi="Verdana" w:eastAsia="Verdana" w:cs="Verdana"/>
          <w:b w:val="1"/>
          <w:bCs w:val="1"/>
          <w:color w:val="000000" w:themeColor="text1" w:themeTint="FF" w:themeShade="FF"/>
          <w:sz w:val="18"/>
          <w:szCs w:val="18"/>
        </w:rPr>
        <w:t>Future Development</w:t>
      </w:r>
      <w:r w:rsidRPr="2EBFB0CD" w:rsidR="6DD23D06">
        <w:rPr>
          <w:rFonts w:ascii="Verdana" w:hAnsi="Verdana" w:eastAsia="Verdana" w:cs="Verdana"/>
          <w:b w:val="1"/>
          <w:bCs w:val="1"/>
          <w:color w:val="000000" w:themeColor="text1" w:themeTint="FF" w:themeShade="FF"/>
          <w:sz w:val="18"/>
          <w:szCs w:val="18"/>
        </w:rPr>
        <w:t>s:</w:t>
      </w:r>
    </w:p>
    <w:p w:rsidR="1B0FC4D4" w:rsidP="78560965" w:rsidRDefault="1B0FC4D4" w14:paraId="6312E192" w14:textId="213B26CA" w14:noSpellErr="1">
      <w:pPr>
        <w:jc w:val="both"/>
        <w:rPr>
          <w:rFonts w:ascii="Verdana" w:hAnsi="Verdana" w:eastAsia="Verdana" w:cs="Verdana"/>
          <w:color w:val="000000" w:themeColor="text1"/>
          <w:sz w:val="18"/>
          <w:szCs w:val="18"/>
        </w:rPr>
      </w:pPr>
      <w:r w:rsidRPr="2EBFB0CD" w:rsidR="2330335C">
        <w:rPr>
          <w:rFonts w:ascii="Verdana" w:hAnsi="Verdana" w:eastAsia="Verdana" w:cs="Verdana"/>
          <w:color w:val="000000" w:themeColor="text1" w:themeTint="FF" w:themeShade="FF"/>
          <w:sz w:val="18"/>
          <w:szCs w:val="18"/>
        </w:rPr>
        <w:t xml:space="preserve">As Tesla continues to advance its specifications on autonomous driving technology, the FSD chip will be at the center of all these [12][13][14]. Future HW5 (2026) will </w:t>
      </w:r>
      <w:r w:rsidRPr="2EBFB0CD" w:rsidR="2330335C">
        <w:rPr>
          <w:rFonts w:ascii="Verdana" w:hAnsi="Verdana" w:eastAsia="Verdana" w:cs="Verdana"/>
          <w:color w:val="000000" w:themeColor="text1" w:themeTint="FF" w:themeShade="FF"/>
          <w:sz w:val="18"/>
          <w:szCs w:val="18"/>
        </w:rPr>
        <w:t>reportedly take</w:t>
      </w:r>
      <w:r w:rsidRPr="2EBFB0CD" w:rsidR="2330335C">
        <w:rPr>
          <w:rFonts w:ascii="Verdana" w:hAnsi="Verdana" w:eastAsia="Verdana" w:cs="Verdana"/>
          <w:color w:val="000000" w:themeColor="text1" w:themeTint="FF" w:themeShade="FF"/>
          <w:sz w:val="18"/>
          <w:szCs w:val="18"/>
        </w:rPr>
        <w:t xml:space="preserve"> these limits to the next level, having computing </w:t>
      </w:r>
      <w:r w:rsidRPr="2EBFB0CD" w:rsidR="68AB6C53">
        <w:rPr>
          <w:rFonts w:ascii="Verdana" w:hAnsi="Verdana" w:eastAsia="Verdana" w:cs="Verdana"/>
          <w:color w:val="000000" w:themeColor="text1" w:themeTint="FF" w:themeShade="FF"/>
          <w:sz w:val="18"/>
          <w:szCs w:val="18"/>
        </w:rPr>
        <w:t>power *</w:t>
      </w:r>
      <w:r w:rsidRPr="2EBFB0CD" w:rsidR="2330335C">
        <w:rPr>
          <w:rFonts w:ascii="Verdana" w:hAnsi="Verdana" w:eastAsia="Verdana" w:cs="Verdana"/>
          <w:color w:val="000000" w:themeColor="text1" w:themeTint="FF" w:themeShade="FF"/>
          <w:sz w:val="18"/>
          <w:szCs w:val="18"/>
        </w:rPr>
        <w:t>10x that of HW4, paving the way for Tesla to achieve Level 5 autonomy for fully self-driving vehicles under all conditions [12][14][16]. As software updates are done continuously and hardware upgrades are performed, Tesla's FSD chip will pioneer a frontier movement toward safer, more efficient, and autonomous vehicles [12][13][14]</w:t>
      </w:r>
      <w:r w:rsidRPr="2EBFB0CD" w:rsidR="2330335C">
        <w:rPr>
          <w:rFonts w:ascii="Verdana" w:hAnsi="Verdana" w:eastAsia="Verdana" w:cs="Verdana"/>
          <w:color w:val="000000" w:themeColor="text1" w:themeTint="FF" w:themeShade="FF"/>
          <w:sz w:val="18"/>
          <w:szCs w:val="18"/>
        </w:rPr>
        <w:t xml:space="preserve">.  </w:t>
      </w:r>
    </w:p>
    <w:p w:rsidR="78560965" w:rsidP="78560965" w:rsidRDefault="78560965" w14:paraId="5D9D2782" w14:textId="60759B06">
      <w:pPr>
        <w:spacing w:after="160"/>
        <w:jc w:val="center"/>
        <w:rPr>
          <w:rFonts w:ascii="Verdana" w:hAnsi="Verdana" w:eastAsia="Verdana" w:cs="Verdana"/>
          <w:b/>
          <w:bCs/>
          <w:sz w:val="18"/>
          <w:szCs w:val="18"/>
        </w:rPr>
      </w:pPr>
    </w:p>
    <w:p w:rsidR="000C6CAB" w:rsidP="00747874" w:rsidRDefault="000C6CAB" w14:paraId="1EAF98F7" w14:textId="0BC57429">
      <w:pPr>
        <w:pStyle w:val="ListParagraph"/>
        <w:numPr>
          <w:ilvl w:val="0"/>
          <w:numId w:val="38"/>
        </w:numPr>
        <w:spacing w:after="160"/>
        <w:jc w:val="center"/>
        <w:rPr>
          <w:rFonts w:ascii="Verdana" w:hAnsi="Verdana" w:eastAsia="Verdana" w:cs="Verdana"/>
          <w:b/>
          <w:sz w:val="18"/>
          <w:szCs w:val="18"/>
        </w:rPr>
      </w:pPr>
      <w:r w:rsidRPr="288F0E82">
        <w:rPr>
          <w:rFonts w:ascii="Verdana" w:hAnsi="Verdana" w:eastAsia="Verdana" w:cs="Verdana"/>
          <w:b/>
          <w:sz w:val="18"/>
          <w:szCs w:val="18"/>
        </w:rPr>
        <w:t>CONCLUSION</w:t>
      </w:r>
    </w:p>
    <w:p w:rsidRPr="000C6CAB" w:rsidR="000C6CAB" w:rsidP="3FFA89C9" w:rsidRDefault="000C6CAB" w14:paraId="509AF88F" w14:textId="5B9B2503">
      <w:pPr>
        <w:spacing w:after="160"/>
        <w:jc w:val="both"/>
        <w:rPr>
          <w:rFonts w:ascii="Verdana" w:hAnsi="Verdana" w:eastAsia="Verdana" w:cs="Verdana"/>
          <w:sz w:val="18"/>
          <w:szCs w:val="18"/>
        </w:rPr>
      </w:pPr>
      <w:r w:rsidRPr="288F0E82">
        <w:rPr>
          <w:rFonts w:ascii="Verdana" w:hAnsi="Verdana" w:eastAsia="Verdana" w:cs="Verdana"/>
          <w:sz w:val="18"/>
          <w:szCs w:val="18"/>
        </w:rPr>
        <w:t>This study seeks to offer an in-depth insight into Tesla’s FSD chip and its contribution to the progress of autonomous vehicle technology. By concentrating on its architectural advancements and practical performance, the research will add value to the larger domain of AI-driven real-time data processing systems.</w:t>
      </w:r>
    </w:p>
    <w:p w:rsidR="000C6CAB" w:rsidP="00747874" w:rsidRDefault="003F21D1" w14:paraId="29E40A04" w14:textId="660D1370">
      <w:pPr>
        <w:pStyle w:val="ListParagraph"/>
        <w:numPr>
          <w:ilvl w:val="0"/>
          <w:numId w:val="38"/>
        </w:numPr>
        <w:spacing w:after="160"/>
        <w:jc w:val="center"/>
        <w:rPr>
          <w:rFonts w:ascii="Verdana" w:hAnsi="Verdana" w:eastAsia="Verdana" w:cs="Verdana"/>
          <w:b/>
          <w:sz w:val="18"/>
          <w:szCs w:val="18"/>
        </w:rPr>
      </w:pPr>
      <w:r w:rsidRPr="288F0E82">
        <w:rPr>
          <w:rFonts w:ascii="Verdana" w:hAnsi="Verdana" w:eastAsia="Verdana" w:cs="Verdana"/>
          <w:b/>
          <w:sz w:val="18"/>
          <w:szCs w:val="18"/>
        </w:rPr>
        <w:t>REFERENCES</w:t>
      </w:r>
    </w:p>
    <w:p w:rsidRPr="000C6CAB" w:rsidR="000C6CAB" w:rsidP="3FFA89C9" w:rsidRDefault="000C6CAB" w14:paraId="7804AA7A" w14:textId="77777777">
      <w:pPr>
        <w:pStyle w:val="ListParagraph"/>
        <w:spacing w:after="160"/>
        <w:ind w:left="1440"/>
        <w:jc w:val="both"/>
        <w:rPr>
          <w:rFonts w:ascii="Verdana" w:hAnsi="Verdana" w:eastAsia="Verdana" w:cs="Verdana"/>
          <w:b/>
          <w:sz w:val="18"/>
          <w:szCs w:val="18"/>
        </w:rPr>
      </w:pPr>
    </w:p>
    <w:p w:rsidRPr="009E1668" w:rsidR="009E1668" w:rsidP="3FFA89C9" w:rsidRDefault="408B5F4C" w14:paraId="69F63F05" w14:textId="165FB0C0">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Csongor, R. (2019, June 17). Tesla raises the bar for Self-Driving carmakers | NVIDIA Blog. NVIDIA Blog. </w:t>
      </w:r>
      <w:hyperlink r:id="rId22">
        <w:r w:rsidRPr="003355F1">
          <w:rPr>
            <w:rFonts w:eastAsia="Verdana"/>
          </w:rPr>
          <w:t>https://blogs.nvidia.com/blog/tesla-self-driving/</w:t>
        </w:r>
      </w:hyperlink>
    </w:p>
    <w:p w:rsidRPr="003355F1" w:rsidR="7462F26D" w:rsidP="3FFA89C9" w:rsidRDefault="7462F26D" w14:paraId="13BADD86" w14:textId="302DA471">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Matroid. (2020, April 20). Andrej </w:t>
      </w:r>
      <w:proofErr w:type="spellStart"/>
      <w:r w:rsidRPr="003355F1">
        <w:rPr>
          <w:rFonts w:ascii="Verdana" w:hAnsi="Verdana" w:eastAsia="Verdana" w:cs="Verdana"/>
          <w:sz w:val="18"/>
          <w:szCs w:val="18"/>
        </w:rPr>
        <w:t>Karpathy</w:t>
      </w:r>
      <w:proofErr w:type="spellEnd"/>
      <w:r w:rsidRPr="003355F1">
        <w:rPr>
          <w:rFonts w:ascii="Verdana" w:hAnsi="Verdana" w:eastAsia="Verdana" w:cs="Verdana"/>
          <w:sz w:val="18"/>
          <w:szCs w:val="18"/>
        </w:rPr>
        <w:t xml:space="preserve"> - AI for Full-Self Driving at Tesla [Video]. YouTube. </w:t>
      </w:r>
      <w:hyperlink r:id="rId23">
        <w:r w:rsidRPr="003355F1">
          <w:rPr>
            <w:rFonts w:eastAsia="Verdana"/>
          </w:rPr>
          <w:t>https://www.youtube.com/watch?v=hx7BXih7zx8</w:t>
        </w:r>
      </w:hyperlink>
    </w:p>
    <w:p w:rsidRPr="003355F1" w:rsidR="08A5DDBB" w:rsidP="3FFA89C9" w:rsidRDefault="08A5DDBB" w14:paraId="048D8AF7" w14:textId="79120874">
      <w:pPr>
        <w:pStyle w:val="ListParagraph"/>
        <w:numPr>
          <w:ilvl w:val="0"/>
          <w:numId w:val="37"/>
        </w:numPr>
        <w:spacing w:after="160"/>
        <w:ind w:left="360"/>
        <w:jc w:val="both"/>
        <w:rPr>
          <w:rFonts w:eastAsia="Verdana"/>
        </w:rPr>
      </w:pPr>
      <w:proofErr w:type="spellStart"/>
      <w:r w:rsidRPr="003355F1">
        <w:rPr>
          <w:rFonts w:ascii="Verdana" w:hAnsi="Verdana" w:eastAsia="Verdana" w:cs="Verdana"/>
          <w:sz w:val="18"/>
          <w:szCs w:val="18"/>
        </w:rPr>
        <w:t>Jouppi</w:t>
      </w:r>
      <w:proofErr w:type="spellEnd"/>
      <w:r w:rsidRPr="003355F1">
        <w:rPr>
          <w:rFonts w:ascii="Verdana" w:hAnsi="Verdana" w:eastAsia="Verdana" w:cs="Verdana"/>
          <w:sz w:val="18"/>
          <w:szCs w:val="18"/>
        </w:rPr>
        <w:t xml:space="preserve">, N. P., Young, C., Patil, N., Patterson, D., Agrawal, G., Bajwa, R., Bates, S., Bhatia, S., Boden, N., Borchers, A., Boyle, R., Cantin, P., Chao, C., Clark, C., </w:t>
      </w:r>
      <w:proofErr w:type="spellStart"/>
      <w:r w:rsidRPr="003355F1">
        <w:rPr>
          <w:rFonts w:ascii="Verdana" w:hAnsi="Verdana" w:eastAsia="Verdana" w:cs="Verdana"/>
          <w:sz w:val="18"/>
          <w:szCs w:val="18"/>
        </w:rPr>
        <w:t>Coriell</w:t>
      </w:r>
      <w:proofErr w:type="spellEnd"/>
      <w:r w:rsidRPr="003355F1">
        <w:rPr>
          <w:rFonts w:ascii="Verdana" w:hAnsi="Verdana" w:eastAsia="Verdana" w:cs="Verdana"/>
          <w:sz w:val="18"/>
          <w:szCs w:val="18"/>
        </w:rPr>
        <w:t xml:space="preserve">, J., Daley, M., Dau, M., Dean, J., Gelb, B., . . . Yoon, D. H. (2017). In-Datacenter performance analysis of a tensor processing unit. In-Datacenter Performance Analysis of a Tensor Processing Unit. </w:t>
      </w:r>
      <w:hyperlink r:id="rId24">
        <w:r w:rsidRPr="003355F1">
          <w:rPr>
            <w:rFonts w:eastAsia="Verdana"/>
          </w:rPr>
          <w:t>https://doi.org/10.1145/3079856.3080246</w:t>
        </w:r>
      </w:hyperlink>
    </w:p>
    <w:p w:rsidR="10E2BF82" w:rsidP="3FFA89C9" w:rsidRDefault="10E2BF82" w14:paraId="6EA26772" w14:textId="5C819907">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Huang, J. &amp; NVIDIA. (n.d.). NVIDIA Self-Driving Safety Report. In NVIDIA Self-Driving Safety Report (pp. 2–6). </w:t>
      </w:r>
      <w:hyperlink r:id="rId25">
        <w:r w:rsidRPr="003355F1">
          <w:rPr>
            <w:rFonts w:eastAsia="Verdana"/>
          </w:rPr>
          <w:t>https://images.nvidia.com/aem-dam/en-zz/Solutions/auto-self-driving-safety-report.pdf</w:t>
        </w:r>
      </w:hyperlink>
    </w:p>
    <w:p w:rsidR="08A5DDBB" w:rsidP="3FFA89C9" w:rsidRDefault="08A5DDBB" w14:paraId="385789AF" w14:textId="25E0F063">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Graph processing on GPUs: Where are the bottlenecks? (2014, October 1). IEEE Conference Publication | IEEE Xplore. </w:t>
      </w:r>
      <w:hyperlink r:id="rId26">
        <w:r w:rsidRPr="003355F1">
          <w:rPr>
            <w:rFonts w:eastAsia="Verdana"/>
          </w:rPr>
          <w:t>https://ieeexplore.ieee.org/document/6983053</w:t>
        </w:r>
      </w:hyperlink>
    </w:p>
    <w:p w:rsidR="08A5DDBB" w:rsidP="3FFA89C9" w:rsidRDefault="08A5DDBB" w14:paraId="5415ACDE" w14:textId="32AF6EBB">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Channel adaptive dwell timer for vertical handoff in hybrid VLC and Wi-Fi networks. (2018, August 1). IEEE Conference Publication | IEEE Xplore. </w:t>
      </w:r>
      <w:hyperlink r:id="rId27">
        <w:r w:rsidRPr="003355F1">
          <w:rPr>
            <w:rFonts w:eastAsia="Verdana"/>
          </w:rPr>
          <w:t>https://ieeexplore.ieee.org/document/8641234</w:t>
        </w:r>
      </w:hyperlink>
    </w:p>
    <w:p w:rsidRPr="009E1668" w:rsidR="00760F85" w:rsidP="3FFA89C9" w:rsidRDefault="5DE1E07C" w14:paraId="592F11F3" w14:textId="2B192B02">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Nordhoff, S., Lee, J. D., Calvert, S. C., Berge, S., </w:t>
      </w:r>
      <w:proofErr w:type="spellStart"/>
      <w:r w:rsidRPr="003355F1">
        <w:rPr>
          <w:rFonts w:ascii="Verdana" w:hAnsi="Verdana" w:eastAsia="Verdana" w:cs="Verdana"/>
          <w:sz w:val="18"/>
          <w:szCs w:val="18"/>
        </w:rPr>
        <w:t>Hagenzieker</w:t>
      </w:r>
      <w:proofErr w:type="spellEnd"/>
      <w:r w:rsidRPr="003355F1">
        <w:rPr>
          <w:rFonts w:ascii="Verdana" w:hAnsi="Verdana" w:eastAsia="Verdana" w:cs="Verdana"/>
          <w:sz w:val="18"/>
          <w:szCs w:val="18"/>
        </w:rPr>
        <w:t xml:space="preserve">, M., &amp; </w:t>
      </w:r>
      <w:proofErr w:type="spellStart"/>
      <w:r w:rsidRPr="003355F1">
        <w:rPr>
          <w:rFonts w:ascii="Verdana" w:hAnsi="Verdana" w:eastAsia="Verdana" w:cs="Verdana"/>
          <w:sz w:val="18"/>
          <w:szCs w:val="18"/>
        </w:rPr>
        <w:t>Happee</w:t>
      </w:r>
      <w:proofErr w:type="spellEnd"/>
      <w:r w:rsidRPr="003355F1">
        <w:rPr>
          <w:rFonts w:ascii="Verdana" w:hAnsi="Verdana" w:eastAsia="Verdana" w:cs="Verdana"/>
          <w:sz w:val="18"/>
          <w:szCs w:val="18"/>
        </w:rPr>
        <w:t xml:space="preserve">, R. (2023). (Mis-)use of standard Autopilot and Full Self-Driving (FSD) Beta: Results from interviews with users of Tesla’s FSD Beta. Frontiers in Psychology, 14. </w:t>
      </w:r>
      <w:hyperlink r:id="rId28">
        <w:r w:rsidRPr="003355F1">
          <w:rPr>
            <w:rFonts w:eastAsia="Verdana"/>
          </w:rPr>
          <w:t>https://doi.org/10.3389/fpsyg.2023.1101520</w:t>
        </w:r>
      </w:hyperlink>
    </w:p>
    <w:p w:rsidRPr="003355F1" w:rsidR="5AD5D2B7" w:rsidP="3FFA89C9" w:rsidRDefault="423FB585" w14:paraId="54B789F2" w14:textId="7E1C61ED">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Napkin AI - The visual AI for business storytelling. (n.d.). Napkin AI. </w:t>
      </w:r>
      <w:hyperlink r:id="rId29">
        <w:r w:rsidRPr="003355F1">
          <w:rPr>
            <w:rFonts w:ascii="Verdana" w:hAnsi="Verdana" w:eastAsia="Verdana" w:cs="Verdana"/>
            <w:sz w:val="18"/>
            <w:szCs w:val="18"/>
          </w:rPr>
          <w:t>https://www.napkin.ai/</w:t>
        </w:r>
      </w:hyperlink>
    </w:p>
    <w:p w:rsidRPr="003355F1" w:rsidR="00BF7CB7" w:rsidP="00BF7CB7" w:rsidRDefault="2D6BBA87" w14:paraId="63719787" w14:textId="77777777">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Tesla AI Team. (2019). Tesla Full Self-Driving Computer Technical Overview. Retrieved from Tesla AI Day.</w:t>
      </w:r>
    </w:p>
    <w:p w:rsidRPr="003355F1" w:rsidR="00B310D4" w:rsidP="00B310D4" w:rsidRDefault="00BF7CB7" w14:paraId="6E8506E5" w14:textId="37B3BB74">
      <w:pPr>
        <w:pStyle w:val="ListParagraph"/>
        <w:numPr>
          <w:ilvl w:val="0"/>
          <w:numId w:val="37"/>
        </w:numPr>
        <w:spacing w:after="160"/>
        <w:ind w:left="360"/>
        <w:jc w:val="both"/>
        <w:rPr>
          <w:rFonts w:eastAsia="Verdana"/>
        </w:rPr>
      </w:pPr>
      <w:proofErr w:type="spellStart"/>
      <w:r w:rsidRPr="003355F1">
        <w:rPr>
          <w:rFonts w:ascii="Verdana" w:hAnsi="Verdana" w:eastAsia="Verdana" w:cs="Verdana"/>
          <w:sz w:val="18"/>
          <w:szCs w:val="18"/>
        </w:rPr>
        <w:t>Grzywaczewski</w:t>
      </w:r>
      <w:proofErr w:type="spellEnd"/>
      <w:r w:rsidRPr="003355F1">
        <w:rPr>
          <w:rFonts w:ascii="Verdana" w:hAnsi="Verdana" w:eastAsia="Verdana" w:cs="Verdana"/>
          <w:sz w:val="18"/>
          <w:szCs w:val="18"/>
        </w:rPr>
        <w:t>, A. (2022, August 21).</w:t>
      </w:r>
      <w:r w:rsidRPr="003355F1">
        <w:t> </w:t>
      </w:r>
      <w:r w:rsidRPr="003355F1">
        <w:rPr>
          <w:rFonts w:ascii="Verdana" w:hAnsi="Verdana" w:eastAsia="Verdana" w:cs="Verdana"/>
          <w:sz w:val="18"/>
          <w:szCs w:val="18"/>
        </w:rPr>
        <w:t xml:space="preserve">Training AI for Self-Driving Vehicles: </w:t>
      </w:r>
      <w:proofErr w:type="gramStart"/>
      <w:r w:rsidRPr="003355F1">
        <w:rPr>
          <w:rFonts w:ascii="Verdana" w:hAnsi="Verdana" w:eastAsia="Verdana" w:cs="Verdana"/>
          <w:sz w:val="18"/>
          <w:szCs w:val="18"/>
        </w:rPr>
        <w:t>the</w:t>
      </w:r>
      <w:proofErr w:type="gramEnd"/>
      <w:r w:rsidRPr="003355F1">
        <w:rPr>
          <w:rFonts w:ascii="Verdana" w:hAnsi="Verdana" w:eastAsia="Verdana" w:cs="Verdana"/>
          <w:sz w:val="18"/>
          <w:szCs w:val="18"/>
        </w:rPr>
        <w:t xml:space="preserve"> Challenge of Scale | NVIDIA Technical Blog. NVIDIA Technical Blog.</w:t>
      </w:r>
      <w:r w:rsidRPr="003355F1">
        <w:t> </w:t>
      </w:r>
      <w:hyperlink r:id="rId30">
        <w:r w:rsidRPr="003355F1" w:rsidR="35398D4D">
          <w:rPr>
            <w:rFonts w:eastAsia="Verdana"/>
          </w:rPr>
          <w:t>https://developer.nvidia.com/blog/training-self-driving-vehicles-challenge-scale/</w:t>
        </w:r>
      </w:hyperlink>
    </w:p>
    <w:p w:rsidRPr="003355F1" w:rsidR="35398D4D" w:rsidP="78560965" w:rsidRDefault="35398D4D" w14:paraId="2BCBE7F7" w14:textId="3161ED9C">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Remo. (2021, June 22).</w:t>
      </w:r>
      <w:r w:rsidRPr="003355F1">
        <w:rPr>
          <w:rFonts w:eastAsia="Verdana"/>
        </w:rPr>
        <w:t> </w:t>
      </w:r>
      <w:r w:rsidRPr="003355F1">
        <w:rPr>
          <w:rFonts w:ascii="Verdana" w:hAnsi="Verdana" w:eastAsia="Verdana" w:cs="Verdana"/>
          <w:sz w:val="18"/>
          <w:szCs w:val="18"/>
        </w:rPr>
        <w:t xml:space="preserve">Andrej </w:t>
      </w:r>
      <w:proofErr w:type="spellStart"/>
      <w:r w:rsidRPr="003355F1">
        <w:rPr>
          <w:rFonts w:ascii="Verdana" w:hAnsi="Verdana" w:eastAsia="Verdana" w:cs="Verdana"/>
          <w:sz w:val="18"/>
          <w:szCs w:val="18"/>
        </w:rPr>
        <w:t>Karpathy</w:t>
      </w:r>
      <w:proofErr w:type="spellEnd"/>
      <w:r w:rsidRPr="003355F1">
        <w:rPr>
          <w:rFonts w:ascii="Verdana" w:hAnsi="Verdana" w:eastAsia="Verdana" w:cs="Verdana"/>
          <w:sz w:val="18"/>
          <w:szCs w:val="18"/>
        </w:rPr>
        <w:t xml:space="preserve"> Tesla Autonomous Driving Talk CVPR 2021(Supercut)</w:t>
      </w:r>
      <w:r w:rsidRPr="003355F1">
        <w:rPr>
          <w:rFonts w:eastAsia="Verdana"/>
        </w:rPr>
        <w:t> </w:t>
      </w:r>
      <w:r w:rsidRPr="003355F1">
        <w:rPr>
          <w:rFonts w:ascii="Verdana" w:hAnsi="Verdana" w:eastAsia="Verdana" w:cs="Verdana"/>
          <w:sz w:val="18"/>
          <w:szCs w:val="18"/>
        </w:rPr>
        <w:t>[Video]. YouTube.</w:t>
      </w:r>
      <w:r w:rsidRPr="003355F1">
        <w:rPr>
          <w:rFonts w:eastAsia="Verdana"/>
        </w:rPr>
        <w:t> </w:t>
      </w:r>
      <w:hyperlink r:id="rId31">
        <w:r w:rsidRPr="003355F1">
          <w:rPr>
            <w:rFonts w:eastAsia="Verdana"/>
          </w:rPr>
          <w:t>https://www.youtube.com/watch?v=2blLi3T4EGw</w:t>
        </w:r>
      </w:hyperlink>
    </w:p>
    <w:p w:rsidRPr="003355F1" w:rsidR="3FF8E3EB" w:rsidP="78560965" w:rsidRDefault="3FF8E3EB" w14:paraId="549DBAE9" w14:textId="4758C544">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Lambert, F., &amp; Lambert, F. (2023, February 15). Tesla’s new self-driving (HW4) computer leaks: Here’s a teardown. </w:t>
      </w:r>
      <w:proofErr w:type="spellStart"/>
      <w:r w:rsidRPr="003355F1">
        <w:rPr>
          <w:rFonts w:ascii="Verdana" w:hAnsi="Verdana" w:eastAsia="Verdana" w:cs="Verdana"/>
          <w:sz w:val="18"/>
          <w:szCs w:val="18"/>
        </w:rPr>
        <w:t>Electrek</w:t>
      </w:r>
      <w:proofErr w:type="spellEnd"/>
      <w:r w:rsidRPr="003355F1">
        <w:rPr>
          <w:rFonts w:ascii="Verdana" w:hAnsi="Verdana" w:eastAsia="Verdana" w:cs="Verdana"/>
          <w:sz w:val="18"/>
          <w:szCs w:val="18"/>
        </w:rPr>
        <w:t xml:space="preserve">. </w:t>
      </w:r>
      <w:hyperlink r:id="rId32">
        <w:r w:rsidRPr="003355F1">
          <w:rPr>
            <w:rFonts w:ascii="Verdana" w:hAnsi="Verdana" w:eastAsia="Verdana" w:cs="Verdana"/>
            <w:sz w:val="18"/>
            <w:szCs w:val="18"/>
          </w:rPr>
          <w:t>https://electrek.co/2023/02/15/tesla-self-driving-hw4-computer-leaks-teardown/</w:t>
        </w:r>
      </w:hyperlink>
    </w:p>
    <w:p w:rsidRPr="003355F1" w:rsidR="3FF8E3EB" w:rsidP="78560965" w:rsidRDefault="3FF8E3EB" w14:paraId="6E1B0037" w14:textId="08064B0B">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Wikipedia contributors. (2025, February 21). Tesla Autopilot. Wikipedia. </w:t>
      </w:r>
      <w:hyperlink r:id="rId33">
        <w:r w:rsidRPr="003355F1">
          <w:rPr>
            <w:rFonts w:ascii="Verdana" w:hAnsi="Verdana" w:eastAsia="Verdana" w:cs="Verdana"/>
            <w:sz w:val="18"/>
            <w:szCs w:val="18"/>
          </w:rPr>
          <w:t>https://en.wikipedia.org/wiki/Tesla_Autopilot?utm_source=chatgpt.com</w:t>
        </w:r>
      </w:hyperlink>
    </w:p>
    <w:p w:rsidRPr="003355F1" w:rsidR="3FF8E3EB" w:rsidP="78560965" w:rsidRDefault="3FF8E3EB" w14:paraId="153C9A2F" w14:textId="489C2209">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Steve. (2024, January 13). Tesla Hardware 3 (Full Self-Driving Computer) detailed - </w:t>
      </w:r>
      <w:proofErr w:type="spellStart"/>
      <w:r w:rsidRPr="003355F1">
        <w:rPr>
          <w:rFonts w:ascii="Verdana" w:hAnsi="Verdana" w:eastAsia="Verdana" w:cs="Verdana"/>
          <w:sz w:val="18"/>
          <w:szCs w:val="18"/>
        </w:rPr>
        <w:t>AutoPilot</w:t>
      </w:r>
      <w:proofErr w:type="spellEnd"/>
      <w:r w:rsidRPr="003355F1">
        <w:rPr>
          <w:rFonts w:ascii="Verdana" w:hAnsi="Verdana" w:eastAsia="Verdana" w:cs="Verdana"/>
          <w:sz w:val="18"/>
          <w:szCs w:val="18"/>
        </w:rPr>
        <w:t xml:space="preserve"> review. </w:t>
      </w:r>
      <w:proofErr w:type="spellStart"/>
      <w:r w:rsidRPr="003355F1">
        <w:rPr>
          <w:rFonts w:ascii="Verdana" w:hAnsi="Verdana" w:eastAsia="Verdana" w:cs="Verdana"/>
          <w:sz w:val="18"/>
          <w:szCs w:val="18"/>
        </w:rPr>
        <w:t>AutoPilot</w:t>
      </w:r>
      <w:proofErr w:type="spellEnd"/>
      <w:r w:rsidRPr="003355F1">
        <w:rPr>
          <w:rFonts w:ascii="Verdana" w:hAnsi="Verdana" w:eastAsia="Verdana" w:cs="Verdana"/>
          <w:sz w:val="18"/>
          <w:szCs w:val="18"/>
        </w:rPr>
        <w:t xml:space="preserve"> Review. </w:t>
      </w:r>
      <w:hyperlink r:id="rId34">
        <w:r w:rsidRPr="003355F1">
          <w:rPr>
            <w:rFonts w:ascii="Verdana" w:hAnsi="Verdana" w:eastAsia="Verdana" w:cs="Verdana"/>
            <w:sz w:val="18"/>
            <w:szCs w:val="18"/>
          </w:rPr>
          <w:t>https://www.autopilotreview.com/tesla-custom-ai-chips-hardware-3/?utm_source=chatgpt.com</w:t>
        </w:r>
      </w:hyperlink>
    </w:p>
    <w:p w:rsidRPr="003355F1" w:rsidR="3FF8E3EB" w:rsidP="78560965" w:rsidRDefault="3FF8E3EB" w14:paraId="1793018A" w14:textId="663D126E">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Steve. (2025, February 1). Tesla Hardware 4 (AI4) - Full details and latest news - </w:t>
      </w:r>
      <w:proofErr w:type="spellStart"/>
      <w:r w:rsidRPr="003355F1">
        <w:rPr>
          <w:rFonts w:ascii="Verdana" w:hAnsi="Verdana" w:eastAsia="Verdana" w:cs="Verdana"/>
          <w:sz w:val="18"/>
          <w:szCs w:val="18"/>
        </w:rPr>
        <w:t>AutoPilot</w:t>
      </w:r>
      <w:proofErr w:type="spellEnd"/>
      <w:r w:rsidRPr="003355F1">
        <w:rPr>
          <w:rFonts w:ascii="Verdana" w:hAnsi="Verdana" w:eastAsia="Verdana" w:cs="Verdana"/>
          <w:sz w:val="18"/>
          <w:szCs w:val="18"/>
        </w:rPr>
        <w:t xml:space="preserve"> review. </w:t>
      </w:r>
      <w:proofErr w:type="spellStart"/>
      <w:r w:rsidRPr="003355F1">
        <w:rPr>
          <w:rFonts w:ascii="Verdana" w:hAnsi="Verdana" w:eastAsia="Verdana" w:cs="Verdana"/>
          <w:sz w:val="18"/>
          <w:szCs w:val="18"/>
        </w:rPr>
        <w:t>AutoPilot</w:t>
      </w:r>
      <w:proofErr w:type="spellEnd"/>
      <w:r w:rsidRPr="003355F1">
        <w:rPr>
          <w:rFonts w:ascii="Verdana" w:hAnsi="Verdana" w:eastAsia="Verdana" w:cs="Verdana"/>
          <w:sz w:val="18"/>
          <w:szCs w:val="18"/>
        </w:rPr>
        <w:t xml:space="preserve"> Review. </w:t>
      </w:r>
      <w:hyperlink r:id="rId35">
        <w:r w:rsidRPr="003355F1">
          <w:rPr>
            <w:rFonts w:ascii="Verdana" w:hAnsi="Verdana" w:eastAsia="Verdana" w:cs="Verdana"/>
            <w:sz w:val="18"/>
            <w:szCs w:val="18"/>
          </w:rPr>
          <w:t>https://www.autopilotreview.com/tesla-hardware-4-rolling-out-to-new-vehicles/?utm_source=chatgpt.com</w:t>
        </w:r>
      </w:hyperlink>
    </w:p>
    <w:p w:rsidRPr="003355F1" w:rsidR="00B310D4" w:rsidP="00E76888" w:rsidRDefault="3FF8E3EB" w14:paraId="31AA3CC6" w14:textId="09A5EA85">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 xml:space="preserve">Singh, K. (2024, June 17). Tesla officially announces FSD Hardware 5.0 and how it compares to Hardware 4.0 [VIDEO]. Not a Tesla App. </w:t>
      </w:r>
      <w:hyperlink r:id="rId36">
        <w:r w:rsidRPr="003355F1">
          <w:rPr>
            <w:rFonts w:ascii="Verdana" w:hAnsi="Verdana" w:eastAsia="Verdana" w:cs="Verdana"/>
            <w:sz w:val="18"/>
            <w:szCs w:val="18"/>
          </w:rPr>
          <w:t>https://www.notateslaapp.com/news/2081/tesla-officially-announces-fsd-hardware-50-and-how-it-compares-to-hardware-40?utm_source=chatgpt.com</w:t>
        </w:r>
      </w:hyperlink>
    </w:p>
    <w:p w:rsidRPr="003355F1" w:rsidR="00E76888" w:rsidP="00E76888" w:rsidRDefault="00004A55" w14:paraId="1CA94EA4" w14:textId="53B536D9">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Zhang, Y., Wang, S., Wang, Y., &amp; Xie, Y. (2020). A machine-learning framework to improve the performance and safety of autonomous vehicles. </w:t>
      </w:r>
      <w:r w:rsidRPr="003355F1">
        <w:rPr>
          <w:rFonts w:ascii="Verdana" w:hAnsi="Verdana" w:eastAsia="Verdana" w:cs="Verdana"/>
          <w:i/>
          <w:iCs/>
          <w:sz w:val="18"/>
          <w:szCs w:val="18"/>
        </w:rPr>
        <w:t>Proceedings of the 53rd Annual IEEE/ACM International Symposium on Microarchitecture (MICRO)</w:t>
      </w:r>
      <w:r w:rsidRPr="003355F1">
        <w:rPr>
          <w:rFonts w:ascii="Verdana" w:hAnsi="Verdana" w:eastAsia="Verdana" w:cs="Verdana"/>
          <w:sz w:val="18"/>
          <w:szCs w:val="18"/>
        </w:rPr>
        <w:t>. Retrieved from </w:t>
      </w:r>
      <w:hyperlink w:tgtFrame="_new" w:history="1" r:id="rId37">
        <w:r w:rsidRPr="003355F1">
          <w:rPr>
            <w:rFonts w:ascii="Verdana" w:hAnsi="Verdana" w:eastAsia="Verdana" w:cs="Verdana"/>
            <w:sz w:val="18"/>
            <w:szCs w:val="18"/>
          </w:rPr>
          <w:t>https://microarch.org/micro53/papers/738300b067.pdf</w:t>
        </w:r>
      </w:hyperlink>
    </w:p>
    <w:p w:rsidRPr="003355F1" w:rsidR="00004A55" w:rsidP="00E76888" w:rsidRDefault="006763EB" w14:paraId="7068E943" w14:textId="02DA6111">
      <w:pPr>
        <w:pStyle w:val="ListParagraph"/>
        <w:numPr>
          <w:ilvl w:val="0"/>
          <w:numId w:val="37"/>
        </w:numPr>
        <w:spacing w:after="160"/>
        <w:ind w:left="360"/>
        <w:jc w:val="both"/>
        <w:rPr>
          <w:rFonts w:ascii="Verdana" w:hAnsi="Verdana" w:eastAsia="Verdana" w:cs="Verdana"/>
          <w:sz w:val="18"/>
          <w:szCs w:val="18"/>
        </w:rPr>
      </w:pPr>
      <w:proofErr w:type="spellStart"/>
      <w:r w:rsidRPr="003355F1">
        <w:rPr>
          <w:rFonts w:ascii="Verdana" w:hAnsi="Verdana" w:eastAsia="Verdana" w:cs="Verdana"/>
          <w:sz w:val="18"/>
          <w:szCs w:val="18"/>
        </w:rPr>
        <w:t>WikiChip</w:t>
      </w:r>
      <w:proofErr w:type="spellEnd"/>
      <w:r w:rsidRPr="003355F1">
        <w:rPr>
          <w:rFonts w:ascii="Verdana" w:hAnsi="Verdana" w:eastAsia="Verdana" w:cs="Verdana"/>
          <w:sz w:val="18"/>
          <w:szCs w:val="18"/>
        </w:rPr>
        <w:t>. (n.d.). Tesla FSD chip. </w:t>
      </w:r>
      <w:proofErr w:type="spellStart"/>
      <w:r w:rsidRPr="003355F1">
        <w:rPr>
          <w:rFonts w:ascii="Verdana" w:hAnsi="Verdana" w:eastAsia="Verdana" w:cs="Verdana"/>
          <w:i/>
          <w:iCs/>
          <w:sz w:val="18"/>
          <w:szCs w:val="18"/>
        </w:rPr>
        <w:t>WikiChip</w:t>
      </w:r>
      <w:proofErr w:type="spellEnd"/>
      <w:r w:rsidRPr="003355F1">
        <w:rPr>
          <w:rFonts w:ascii="Verdana" w:hAnsi="Verdana" w:eastAsia="Verdana" w:cs="Verdana"/>
          <w:sz w:val="18"/>
          <w:szCs w:val="18"/>
        </w:rPr>
        <w:t>. Retrieved from </w:t>
      </w:r>
      <w:hyperlink w:tgtFrame="_new" w:history="1" r:id="rId38">
        <w:r w:rsidRPr="003355F1">
          <w:rPr>
            <w:rFonts w:ascii="Verdana" w:hAnsi="Verdana" w:eastAsia="Verdana" w:cs="Verdana"/>
            <w:sz w:val="18"/>
            <w:szCs w:val="18"/>
          </w:rPr>
          <w:t>https://en.wikichip.org/wiki/tesla_%28car_company%29/fsd_chip</w:t>
        </w:r>
      </w:hyperlink>
    </w:p>
    <w:p w:rsidRPr="003355F1" w:rsidR="006763EB" w:rsidP="00E76888" w:rsidRDefault="005D242C" w14:paraId="302A5339" w14:textId="62890D0E">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Autopilot Review. (n.d.). Tesla’s custom AI chips: Hardware 3. </w:t>
      </w:r>
      <w:r w:rsidRPr="003355F1">
        <w:rPr>
          <w:rFonts w:ascii="Verdana" w:hAnsi="Verdana" w:eastAsia="Verdana" w:cs="Verdana"/>
          <w:i/>
          <w:iCs/>
          <w:sz w:val="18"/>
          <w:szCs w:val="18"/>
        </w:rPr>
        <w:t>Autopilot Review</w:t>
      </w:r>
      <w:r w:rsidRPr="003355F1">
        <w:rPr>
          <w:rFonts w:ascii="Verdana" w:hAnsi="Verdana" w:eastAsia="Verdana" w:cs="Verdana"/>
          <w:sz w:val="18"/>
          <w:szCs w:val="18"/>
        </w:rPr>
        <w:t>. Retrieved from </w:t>
      </w:r>
      <w:hyperlink w:tgtFrame="_new" w:history="1" r:id="rId39">
        <w:r w:rsidRPr="003355F1">
          <w:rPr>
            <w:rFonts w:ascii="Verdana" w:hAnsi="Verdana" w:eastAsia="Verdana" w:cs="Verdana"/>
            <w:sz w:val="18"/>
            <w:szCs w:val="18"/>
          </w:rPr>
          <w:t>https://www.autopilotreview.com/tesla-custom-ai-chips-hardware-3/</w:t>
        </w:r>
      </w:hyperlink>
    </w:p>
    <w:p w:rsidRPr="00A30A64" w:rsidR="3FFA89C9" w:rsidP="00A30A64" w:rsidRDefault="000661EA" w14:paraId="20A43937" w14:textId="0C504D25">
      <w:pPr>
        <w:pStyle w:val="ListParagraph"/>
        <w:numPr>
          <w:ilvl w:val="0"/>
          <w:numId w:val="37"/>
        </w:numPr>
        <w:spacing w:after="160"/>
        <w:ind w:left="360"/>
        <w:jc w:val="both"/>
        <w:rPr>
          <w:rFonts w:ascii="Verdana" w:hAnsi="Verdana" w:eastAsia="Verdana" w:cs="Verdana"/>
          <w:sz w:val="18"/>
          <w:szCs w:val="18"/>
        </w:rPr>
      </w:pPr>
      <w:r w:rsidRPr="003355F1">
        <w:rPr>
          <w:rFonts w:ascii="Verdana" w:hAnsi="Verdana" w:eastAsia="Verdana" w:cs="Verdana"/>
          <w:sz w:val="18"/>
          <w:szCs w:val="18"/>
        </w:rPr>
        <w:t>Kim, D., Jain, A., Ko, S., Lee, S., &amp; Kang, S. (2021). Encoding consistency: Optimizing self-driving reliability for real-time speed data. </w:t>
      </w:r>
      <w:r w:rsidRPr="003355F1">
        <w:rPr>
          <w:rFonts w:ascii="Verdana" w:hAnsi="Verdana" w:eastAsia="Verdana" w:cs="Verdana"/>
          <w:i/>
          <w:iCs/>
          <w:sz w:val="18"/>
          <w:szCs w:val="18"/>
        </w:rPr>
        <w:t>National Science Foundation Public Access Repository (NSF-PAR)</w:t>
      </w:r>
      <w:r w:rsidRPr="003355F1">
        <w:rPr>
          <w:rFonts w:ascii="Verdana" w:hAnsi="Verdana" w:eastAsia="Verdana" w:cs="Verdana"/>
          <w:sz w:val="18"/>
          <w:szCs w:val="18"/>
        </w:rPr>
        <w:t>. Retrieved from </w:t>
      </w:r>
      <w:hyperlink w:tgtFrame="_new" w:history="1" r:id="rId40">
        <w:r w:rsidRPr="003355F1">
          <w:rPr>
            <w:rFonts w:ascii="Verdana" w:hAnsi="Verdana" w:eastAsia="Verdana" w:cs="Verdana"/>
            <w:sz w:val="18"/>
            <w:szCs w:val="18"/>
          </w:rPr>
          <w:t>https://par.nsf.gov/biblio/10560398-encoding-consistency-optimizing-self-driving-reliability-real-time-speed-data</w:t>
        </w:r>
      </w:hyperlink>
    </w:p>
    <w:sectPr w:rsidRPr="00A30A64" w:rsidR="3FFA89C9" w:rsidSect="003114DF">
      <w:headerReference w:type="default" r:id="rId41"/>
      <w:type w:val="continuous"/>
      <w:pgSz w:w="12240" w:h="15840" w:orient="portrait" w:code="1"/>
      <w:pgMar w:top="1440" w:right="1440" w:bottom="1440" w:left="1440" w:header="720" w:footer="720" w:gutter="0"/>
      <w:cols w:space="432"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774A" w:rsidP="00B45C66" w:rsidRDefault="00C9774A" w14:paraId="64DF7EE3" w14:textId="77777777">
      <w:r>
        <w:separator/>
      </w:r>
    </w:p>
  </w:endnote>
  <w:endnote w:type="continuationSeparator" w:id="0">
    <w:p w:rsidR="00C9774A" w:rsidP="00B45C66" w:rsidRDefault="00C9774A" w14:paraId="298128BF" w14:textId="77777777">
      <w:r>
        <w:continuationSeparator/>
      </w:r>
    </w:p>
  </w:endnote>
  <w:endnote w:type="continuationNotice" w:id="1">
    <w:p w:rsidR="00C9774A" w:rsidRDefault="00C9774A" w14:paraId="668C081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rsidR="003114DF" w:rsidRDefault="003114DF" w14:paraId="58E09F60" w14:textId="506CFC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114DF" w:rsidRDefault="003114DF" w14:paraId="692E2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774A" w:rsidP="00B45C66" w:rsidRDefault="00C9774A" w14:paraId="2720DD84" w14:textId="77777777">
      <w:r>
        <w:separator/>
      </w:r>
    </w:p>
  </w:footnote>
  <w:footnote w:type="continuationSeparator" w:id="0">
    <w:p w:rsidR="00C9774A" w:rsidP="00B45C66" w:rsidRDefault="00C9774A" w14:paraId="2A026087" w14:textId="77777777">
      <w:r>
        <w:continuationSeparator/>
      </w:r>
    </w:p>
  </w:footnote>
  <w:footnote w:type="continuationNotice" w:id="1">
    <w:p w:rsidR="00C9774A" w:rsidRDefault="00C9774A" w14:paraId="38F735A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C6CAB" w:rsidR="195E92FF" w:rsidP="000C6CAB" w:rsidRDefault="195E92FF" w14:paraId="3D0B7F15" w14:textId="349E81ED">
    <w:pPr>
      <w:pStyle w:val="Header"/>
    </w:pPr>
  </w:p>
</w:hdr>
</file>

<file path=word/intelligence2.xml><?xml version="1.0" encoding="utf-8"?>
<int2:intelligence xmlns:int2="http://schemas.microsoft.com/office/intelligence/2020/intelligence" xmlns:oel="http://schemas.microsoft.com/office/2019/extlst">
  <int2:observations>
    <int2:textHash int2:hashCode="ivVt5oJ5y29e0C" int2:id="0MVqUVMl">
      <int2:state int2:value="Rejected" int2:type="AugLoop_Text_Critique"/>
    </int2:textHash>
    <int2:textHash int2:hashCode="MeEOY1cxkf6isj" int2:id="1t3yXeXa">
      <int2:state int2:value="Rejected" int2:type="AugLoop_Text_Critique"/>
    </int2:textHash>
    <int2:textHash int2:hashCode="1pIaop8QXcjPxT" int2:id="2RVpjL4w">
      <int2:state int2:value="Rejected" int2:type="AugLoop_Text_Critique"/>
    </int2:textHash>
    <int2:textHash int2:hashCode="qPMWxB68xtAmdo" int2:id="2uXgHj2Q">
      <int2:state int2:value="Rejected" int2:type="AugLoop_Text_Critique"/>
    </int2:textHash>
    <int2:textHash int2:hashCode="ZTJ9GxiC6frIJ2" int2:id="6RfwZTs6">
      <int2:state int2:value="Rejected" int2:type="AugLoop_Text_Critique"/>
    </int2:textHash>
    <int2:textHash int2:hashCode="MPehbFGjV0HSNf" int2:id="6gm0mqen">
      <int2:state int2:value="Rejected" int2:type="AugLoop_Text_Critique"/>
    </int2:textHash>
    <int2:textHash int2:hashCode="g0s08W9FHgDyaN" int2:id="74CBYPkX">
      <int2:state int2:value="Rejected" int2:type="AugLoop_Text_Critique"/>
    </int2:textHash>
    <int2:textHash int2:hashCode="MFId0J8vAVyd/6" int2:id="9T9jbP6A">
      <int2:state int2:value="Rejected" int2:type="AugLoop_Text_Critique"/>
    </int2:textHash>
    <int2:textHash int2:hashCode="sbpRbHmvCZsbRO" int2:id="BOGjtJIQ">
      <int2:state int2:value="Rejected" int2:type="AugLoop_Text_Critique"/>
    </int2:textHash>
    <int2:textHash int2:hashCode="6foDKKuVrC3swt" int2:id="F6IsD8QC">
      <int2:state int2:value="Rejected" int2:type="AugLoop_Text_Critique"/>
    </int2:textHash>
    <int2:textHash int2:hashCode="K10F01lLg7ogr7" int2:id="G8VRmk8s">
      <int2:state int2:value="Rejected" int2:type="AugLoop_Text_Critique"/>
    </int2:textHash>
    <int2:textHash int2:hashCode="1o7uRgdU3OfccS" int2:id="HZKYRz6w">
      <int2:state int2:value="Rejected" int2:type="AugLoop_Text_Critique"/>
    </int2:textHash>
    <int2:textHash int2:hashCode="vI2hrstbQ8BP+u" int2:id="HwzBrmzm">
      <int2:state int2:value="Rejected" int2:type="AugLoop_Text_Critique"/>
    </int2:textHash>
    <int2:textHash int2:hashCode="ZQvpgGs5hcw1Jt" int2:id="L5c56jXx">
      <int2:state int2:value="Rejected" int2:type="AugLoop_Text_Critique"/>
    </int2:textHash>
    <int2:textHash int2:hashCode="NVnXrM8ANglxlh" int2:id="QmxJw1jH">
      <int2:state int2:value="Rejected" int2:type="AugLoop_Text_Critique"/>
    </int2:textHash>
    <int2:textHash int2:hashCode="6zxiaQ7JAldF/T" int2:id="QqNFAEkG">
      <int2:state int2:value="Rejected" int2:type="AugLoop_Text_Critique"/>
    </int2:textHash>
    <int2:textHash int2:hashCode="tGeXJgW0I5uWqQ" int2:id="RvJLoejS">
      <int2:state int2:value="Rejected" int2:type="AugLoop_Text_Critique"/>
    </int2:textHash>
    <int2:textHash int2:hashCode="KD6ZKpVDZnannB" int2:id="Tq6L4yDl">
      <int2:state int2:value="Rejected" int2:type="AugLoop_Text_Critique"/>
    </int2:textHash>
    <int2:textHash int2:hashCode="kuku5Ek2vmv0CX" int2:id="gj1iGXgT">
      <int2:state int2:value="Rejected" int2:type="AugLoop_Text_Critique"/>
    </int2:textHash>
    <int2:textHash int2:hashCode="CUPRILuyMZgkx3" int2:id="hp09kDZP">
      <int2:state int2:value="Rejected" int2:type="AugLoop_Text_Critique"/>
    </int2:textHash>
    <int2:textHash int2:hashCode="J2BmbgVSYumaV9" int2:id="j4VCuL8z">
      <int2:state int2:value="Rejected" int2:type="AugLoop_Text_Critique"/>
    </int2:textHash>
    <int2:textHash int2:hashCode="/7r1jxIxYo+awq" int2:id="j8Fp7aFP">
      <int2:state int2:value="Rejected" int2:type="AugLoop_Text_Critique"/>
    </int2:textHash>
    <int2:textHash int2:hashCode="+ACywMEEAl8HN3" int2:id="kGaxViag">
      <int2:state int2:value="Rejected" int2:type="AugLoop_Text_Critique"/>
    </int2:textHash>
    <int2:textHash int2:hashCode="ujoNHgcfmUumeE" int2:id="mz9cYYjx">
      <int2:state int2:value="Rejected" int2:type="AugLoop_Text_Critique"/>
    </int2:textHash>
    <int2:textHash int2:hashCode="Ho9RTUyioxc7Et" int2:id="r3m8GGIU">
      <int2:state int2:value="Rejected" int2:type="AugLoop_Text_Critique"/>
    </int2:textHash>
    <int2:textHash int2:hashCode="FAfLIzLDa3zObP" int2:id="vER4kFDg">
      <int2:state int2:value="Rejected" int2:type="AugLoop_Text_Critique"/>
    </int2:textHash>
  </int2:observations>
  <int2:intelligenceSettings/>
  <int2:onDemandWorkflows>
    <int2:onDemandWorkflow int2:type="SimilarityCheck" int2:paragraphVersions="49F41108-5ABA229A 333E424A-77777777 3AE8F272-77777777 14DE0D32-71866953 46D3375C-77777777 36EDD3A0-77777777 6D6DB53D-56C0DEAA 039C854C-77777777 40096A62-3DFDD580 7EB3F90A-14AD994F 4DEC1290-77777777 7B4A2248-5FC1FDE9 0486C528-6FB4EDD7 07912E38-77777777 3DC317AA-365AF0FB 5BCB7588-4F24F6C1 229E6312-3EB64A42 24700D41-77777777 726014A4-77777777 6B04C3FF-77777777 30E0078C-77777777 0ADAF07A-79D89C9F 305885D7-2A4D7B3E 1CBB0D6A-2120BEC3 3C099562-77777777 44865561-7FFCE8CC 58E09F60-506CFC6C 692E2AB6-77777777 67DBCF91-043D82EE 77A14951-02431DBB 6C206F7F-71E3F700 7518E52E-20D464DE 0DF0EC19-52FBF38C 23036C03-3F056396 16666167-44C21473 45444808-0FF56DA6 3E495138-77F58F48 694ADF1E-55D743EB 2006B7C1-3C7F74B9 5CED97F4-1BC27564 1E04F87E-372C34E8 404724CA-6320AA2E 24B6CF07-32D11E52 79A7BB68-46E54527 3ABFB076-31A46295 6BE7C7FE-0D26D594 1D59BA1D-08958BE2 20D763C1-1CC0ACEF 426F36CB-1BD7EEEA 5AC7D1FB-10AA7F28 1E26C24A-3F477F6F 13EF2232-09EDD27B 6F2920E9-0D70B9F1 4ACD9848-3468055D 07E80D87-691BDEC7 5CE8B56F-0E82B10B 6CF1FF21-732EF3E0 75511A06-58E3923F 42A49CA4-05B34ACE 398BB634-3D6C8726 50359CA6-3D186968 62FFB3FE-3E92E080 71C991C8-10A57B55 2DE5FF6D-0C0F1616 20B0DC04-0E2EBFD5 011D9D9C-546A906E 1A5B3DDE-4A0482C4 5CDE8524-5550E1B4 74CC7740-00545C07 5A7922E3-6DBE8E79 39D0BE9A-13745E8C 11FDF2C3-6DCD64EF 7C2CE33A-56E4A881 1DB6719A-0360B7E0 2C7AB6B2-11F229D9 32A5CA55-4F75DACE 1B95428D-2BBF2600 4AB2FB17-1C4E5EE7 0B52DBA2-4011E0FA 1051D1AD-26FD90FE 3A5B18EF-0A112529 3DFB3095-27929B48 15F98F12-5186C539 54A2BE85-45D28F39 562663D1-7C36E1C2 45EF6FF5-25681DC7 717B1DE5-77418231 2FA0A1B0-1BA04C5C 19B3C9FA-3F944CA0 1754A466-69358BB2 78281FE1-06316E72 5FAA199B-3C203476 7A4B9042-3C245E64 687046FB-7332483D 7F4FE581-521B59AC 4A91DF7D-54673E1E 1A359C4D-223A47B1 23DD63F8-35874AB7 68FB681F-2839E0A8 58D1E88B-0F59E3E3 16D0EB96-69BFA410 22846834-5AF19DC2 02471C28-6C0BF13B 495B6353-6C7F9358 0EF976FF-7D3F56B2 273F1A41-60940AF3 48372999-3E5F5FCA 3E30C18C-197A920D 48B49E94-33500B02 2478D830-6E5638CE 22893024-6459DAC7 16F69451-106E0FF3 67B5AFD9-65D20EB3 04BA6180-7615FB3C 6F0A3144-048A801B 72E5009A-4FEA249E 49118EEA-78FACE7E 09D5ADF7-665D733F 2BABAF29-2ABBC855 754B0053-45A1E7AE 387FF3DC-182E1FE6 2C15D68F-3AEC6BC7 3BD7340D-6D56B955 25493C73-3CD633D2 5B4EEE79-408C3EFC 54D17004-1869159C 24C79110-163271CB 3B83E5C5-4D7E1531 6F832F35-4620F4AE 53C38432-60B14B15 36C4F35C-42520DD8 16746193-343A971F 18FBAEEB-2EA38368 5E8C3453-3B6C4A0E 38B35783-7850F97E 11A08100-633625D3 40254C4C-6966ED10 60EEBFE6-36E3EA51 170F1CF0-744E1823 249DF373-6ABD327C 6DAB33CC-0FD3591C 48DAC3D8-73857535 58E09F60-506CFC6C 692E2AB6-77777777 765CEDC5-7383E395 5F276365-2133B80E 49E68AC1-1C8908CF 3D0B7F15-349E81E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4C7"/>
    <w:multiLevelType w:val="multilevel"/>
    <w:tmpl w:val="2BF48F7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 w15:restartNumberingAfterBreak="0">
    <w:nsid w:val="0AAA402B"/>
    <w:multiLevelType w:val="hybridMultilevel"/>
    <w:tmpl w:val="F95C0B82"/>
    <w:lvl w:ilvl="0" w:tplc="8B8E625C">
      <w:start w:val="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4E62A6"/>
    <w:multiLevelType w:val="hybridMultilevel"/>
    <w:tmpl w:val="D9A2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1296"/>
    <w:multiLevelType w:val="multilevel"/>
    <w:tmpl w:val="8258D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AB57C5"/>
    <w:multiLevelType w:val="hybridMultilevel"/>
    <w:tmpl w:val="95B0066E"/>
    <w:lvl w:ilvl="0" w:tplc="228808C4">
      <w:start w:val="1"/>
      <w:numFmt w:val="decimal"/>
      <w:lvlText w:val="%1."/>
      <w:lvlJc w:val="left"/>
      <w:pPr>
        <w:ind w:left="360" w:hanging="360"/>
      </w:pPr>
      <w:rPr>
        <w:rFonts w:asciiTheme="minorHAnsi" w:hAnsiTheme="minorHAnsi" w:eastAsiaTheme="minorEastAsia"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589C5"/>
    <w:multiLevelType w:val="hybridMultilevel"/>
    <w:tmpl w:val="FFFFFFFF"/>
    <w:lvl w:ilvl="0" w:tplc="5CC8F86C">
      <w:start w:val="1"/>
      <w:numFmt w:val="bullet"/>
      <w:lvlText w:val=""/>
      <w:lvlJc w:val="left"/>
      <w:pPr>
        <w:ind w:left="360" w:hanging="360"/>
      </w:pPr>
      <w:rPr>
        <w:rFonts w:hint="default" w:ascii="Symbol" w:hAnsi="Symbol"/>
      </w:rPr>
    </w:lvl>
    <w:lvl w:ilvl="1" w:tplc="F8F44828">
      <w:start w:val="1"/>
      <w:numFmt w:val="bullet"/>
      <w:lvlText w:val="o"/>
      <w:lvlJc w:val="left"/>
      <w:pPr>
        <w:ind w:left="1080" w:hanging="360"/>
      </w:pPr>
      <w:rPr>
        <w:rFonts w:hint="default" w:ascii="Courier New" w:hAnsi="Courier New"/>
      </w:rPr>
    </w:lvl>
    <w:lvl w:ilvl="2" w:tplc="A4FCE462">
      <w:start w:val="1"/>
      <w:numFmt w:val="bullet"/>
      <w:lvlText w:val=""/>
      <w:lvlJc w:val="left"/>
      <w:pPr>
        <w:ind w:left="1800" w:hanging="360"/>
      </w:pPr>
      <w:rPr>
        <w:rFonts w:hint="default" w:ascii="Wingdings" w:hAnsi="Wingdings"/>
      </w:rPr>
    </w:lvl>
    <w:lvl w:ilvl="3" w:tplc="3D94C806">
      <w:start w:val="1"/>
      <w:numFmt w:val="bullet"/>
      <w:lvlText w:val=""/>
      <w:lvlJc w:val="left"/>
      <w:pPr>
        <w:ind w:left="2520" w:hanging="360"/>
      </w:pPr>
      <w:rPr>
        <w:rFonts w:hint="default" w:ascii="Symbol" w:hAnsi="Symbol"/>
      </w:rPr>
    </w:lvl>
    <w:lvl w:ilvl="4" w:tplc="491AF7E0">
      <w:start w:val="1"/>
      <w:numFmt w:val="bullet"/>
      <w:lvlText w:val="o"/>
      <w:lvlJc w:val="left"/>
      <w:pPr>
        <w:ind w:left="3240" w:hanging="360"/>
      </w:pPr>
      <w:rPr>
        <w:rFonts w:hint="default" w:ascii="Courier New" w:hAnsi="Courier New"/>
      </w:rPr>
    </w:lvl>
    <w:lvl w:ilvl="5" w:tplc="EC1A4F4E">
      <w:start w:val="1"/>
      <w:numFmt w:val="bullet"/>
      <w:lvlText w:val=""/>
      <w:lvlJc w:val="left"/>
      <w:pPr>
        <w:ind w:left="3960" w:hanging="360"/>
      </w:pPr>
      <w:rPr>
        <w:rFonts w:hint="default" w:ascii="Wingdings" w:hAnsi="Wingdings"/>
      </w:rPr>
    </w:lvl>
    <w:lvl w:ilvl="6" w:tplc="C686776E">
      <w:start w:val="1"/>
      <w:numFmt w:val="bullet"/>
      <w:lvlText w:val=""/>
      <w:lvlJc w:val="left"/>
      <w:pPr>
        <w:ind w:left="4680" w:hanging="360"/>
      </w:pPr>
      <w:rPr>
        <w:rFonts w:hint="default" w:ascii="Symbol" w:hAnsi="Symbol"/>
      </w:rPr>
    </w:lvl>
    <w:lvl w:ilvl="7" w:tplc="38986AFA">
      <w:start w:val="1"/>
      <w:numFmt w:val="bullet"/>
      <w:lvlText w:val="o"/>
      <w:lvlJc w:val="left"/>
      <w:pPr>
        <w:ind w:left="5400" w:hanging="360"/>
      </w:pPr>
      <w:rPr>
        <w:rFonts w:hint="default" w:ascii="Courier New" w:hAnsi="Courier New"/>
      </w:rPr>
    </w:lvl>
    <w:lvl w:ilvl="8" w:tplc="51AA7C8A">
      <w:start w:val="1"/>
      <w:numFmt w:val="bullet"/>
      <w:lvlText w:val=""/>
      <w:lvlJc w:val="left"/>
      <w:pPr>
        <w:ind w:left="6120" w:hanging="360"/>
      </w:pPr>
      <w:rPr>
        <w:rFonts w:hint="default" w:ascii="Wingdings" w:hAnsi="Wingdings"/>
      </w:rPr>
    </w:lvl>
  </w:abstractNum>
  <w:abstractNum w:abstractNumId="6" w15:restartNumberingAfterBreak="0">
    <w:nsid w:val="15B8679E"/>
    <w:multiLevelType w:val="hybridMultilevel"/>
    <w:tmpl w:val="CCC684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546B7E"/>
    <w:multiLevelType w:val="multilevel"/>
    <w:tmpl w:val="0DC00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20BBC4E"/>
    <w:multiLevelType w:val="hybridMultilevel"/>
    <w:tmpl w:val="CD560EF2"/>
    <w:lvl w:ilvl="0" w:tplc="B6160834">
      <w:start w:val="1"/>
      <w:numFmt w:val="bullet"/>
      <w:lvlText w:val=""/>
      <w:lvlJc w:val="left"/>
      <w:pPr>
        <w:ind w:left="720" w:hanging="360"/>
      </w:pPr>
      <w:rPr>
        <w:rFonts w:hint="default" w:ascii="Symbol" w:hAnsi="Symbol"/>
      </w:rPr>
    </w:lvl>
    <w:lvl w:ilvl="1" w:tplc="189C5C6E">
      <w:start w:val="1"/>
      <w:numFmt w:val="bullet"/>
      <w:lvlText w:val="o"/>
      <w:lvlJc w:val="left"/>
      <w:pPr>
        <w:ind w:left="1440" w:hanging="360"/>
      </w:pPr>
      <w:rPr>
        <w:rFonts w:hint="default" w:ascii="Courier New" w:hAnsi="Courier New"/>
      </w:rPr>
    </w:lvl>
    <w:lvl w:ilvl="2" w:tplc="7D1E8C10">
      <w:start w:val="1"/>
      <w:numFmt w:val="bullet"/>
      <w:lvlText w:val=""/>
      <w:lvlJc w:val="left"/>
      <w:pPr>
        <w:ind w:left="2160" w:hanging="360"/>
      </w:pPr>
      <w:rPr>
        <w:rFonts w:hint="default" w:ascii="Wingdings" w:hAnsi="Wingdings"/>
      </w:rPr>
    </w:lvl>
    <w:lvl w:ilvl="3" w:tplc="A42A8BE8">
      <w:start w:val="1"/>
      <w:numFmt w:val="bullet"/>
      <w:lvlText w:val=""/>
      <w:lvlJc w:val="left"/>
      <w:pPr>
        <w:ind w:left="2880" w:hanging="360"/>
      </w:pPr>
      <w:rPr>
        <w:rFonts w:hint="default" w:ascii="Symbol" w:hAnsi="Symbol"/>
      </w:rPr>
    </w:lvl>
    <w:lvl w:ilvl="4" w:tplc="DBD8A1C2">
      <w:start w:val="1"/>
      <w:numFmt w:val="bullet"/>
      <w:lvlText w:val="o"/>
      <w:lvlJc w:val="left"/>
      <w:pPr>
        <w:ind w:left="3600" w:hanging="360"/>
      </w:pPr>
      <w:rPr>
        <w:rFonts w:hint="default" w:ascii="Courier New" w:hAnsi="Courier New"/>
      </w:rPr>
    </w:lvl>
    <w:lvl w:ilvl="5" w:tplc="201E7F32">
      <w:start w:val="1"/>
      <w:numFmt w:val="bullet"/>
      <w:lvlText w:val=""/>
      <w:lvlJc w:val="left"/>
      <w:pPr>
        <w:ind w:left="4320" w:hanging="360"/>
      </w:pPr>
      <w:rPr>
        <w:rFonts w:hint="default" w:ascii="Wingdings" w:hAnsi="Wingdings"/>
      </w:rPr>
    </w:lvl>
    <w:lvl w:ilvl="6" w:tplc="18C6B9C0">
      <w:start w:val="1"/>
      <w:numFmt w:val="bullet"/>
      <w:lvlText w:val=""/>
      <w:lvlJc w:val="left"/>
      <w:pPr>
        <w:ind w:left="5040" w:hanging="360"/>
      </w:pPr>
      <w:rPr>
        <w:rFonts w:hint="default" w:ascii="Symbol" w:hAnsi="Symbol"/>
      </w:rPr>
    </w:lvl>
    <w:lvl w:ilvl="7" w:tplc="781647B0">
      <w:start w:val="1"/>
      <w:numFmt w:val="bullet"/>
      <w:lvlText w:val="o"/>
      <w:lvlJc w:val="left"/>
      <w:pPr>
        <w:ind w:left="5760" w:hanging="360"/>
      </w:pPr>
      <w:rPr>
        <w:rFonts w:hint="default" w:ascii="Courier New" w:hAnsi="Courier New"/>
      </w:rPr>
    </w:lvl>
    <w:lvl w:ilvl="8" w:tplc="BE00AE3E">
      <w:start w:val="1"/>
      <w:numFmt w:val="bullet"/>
      <w:lvlText w:val=""/>
      <w:lvlJc w:val="left"/>
      <w:pPr>
        <w:ind w:left="6480" w:hanging="360"/>
      </w:pPr>
      <w:rPr>
        <w:rFonts w:hint="default" w:ascii="Wingdings" w:hAnsi="Wingdings"/>
      </w:rPr>
    </w:lvl>
  </w:abstractNum>
  <w:abstractNum w:abstractNumId="9" w15:restartNumberingAfterBreak="0">
    <w:nsid w:val="232504BA"/>
    <w:multiLevelType w:val="hybridMultilevel"/>
    <w:tmpl w:val="647C48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C74347"/>
    <w:multiLevelType w:val="hybridMultilevel"/>
    <w:tmpl w:val="591AA5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4A16C89"/>
    <w:multiLevelType w:val="hybridMultilevel"/>
    <w:tmpl w:val="3578C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C5ED3"/>
    <w:multiLevelType w:val="hybridMultilevel"/>
    <w:tmpl w:val="D2DC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945783"/>
    <w:multiLevelType w:val="hybridMultilevel"/>
    <w:tmpl w:val="15D843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0FA33E7"/>
    <w:multiLevelType w:val="hybridMultilevel"/>
    <w:tmpl w:val="1C8EC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73F9F"/>
    <w:multiLevelType w:val="hybridMultilevel"/>
    <w:tmpl w:val="8BDCECAC"/>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34F55099"/>
    <w:multiLevelType w:val="hybridMultilevel"/>
    <w:tmpl w:val="CFCED126"/>
    <w:lvl w:ilvl="0" w:tplc="8B8E625C">
      <w:start w:val="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243E76"/>
    <w:multiLevelType w:val="hybridMultilevel"/>
    <w:tmpl w:val="1A20B68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9" w15:restartNumberingAfterBreak="0">
    <w:nsid w:val="3CD1665E"/>
    <w:multiLevelType w:val="hybridMultilevel"/>
    <w:tmpl w:val="701C4D4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3D1520A8"/>
    <w:multiLevelType w:val="hybridMultilevel"/>
    <w:tmpl w:val="0DC48D2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D680CA7"/>
    <w:multiLevelType w:val="hybridMultilevel"/>
    <w:tmpl w:val="66B22E66"/>
    <w:lvl w:ilvl="0" w:tplc="40764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E684BD1"/>
    <w:multiLevelType w:val="hybridMultilevel"/>
    <w:tmpl w:val="B66498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412274A6"/>
    <w:multiLevelType w:val="hybridMultilevel"/>
    <w:tmpl w:val="D522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95FCB"/>
    <w:multiLevelType w:val="hybridMultilevel"/>
    <w:tmpl w:val="46F23682"/>
    <w:lvl w:ilvl="0" w:tplc="CC30F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F27B08"/>
    <w:multiLevelType w:val="hybridMultilevel"/>
    <w:tmpl w:val="717625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4CBD3A0E"/>
    <w:multiLevelType w:val="multilevel"/>
    <w:tmpl w:val="BCE88AB6"/>
    <w:lvl w:ilvl="0">
      <w:start w:val="3"/>
      <w:numFmt w:val="decimal"/>
      <w:lvlText w:val="%1."/>
      <w:lvlJc w:val="left"/>
      <w:pPr>
        <w:tabs>
          <w:tab w:val="num" w:pos="900"/>
        </w:tabs>
        <w:ind w:left="90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24E4143"/>
    <w:multiLevelType w:val="hybrid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4169468"/>
    <w:multiLevelType w:val="hybridMultilevel"/>
    <w:tmpl w:val="FFFFFFFF"/>
    <w:lvl w:ilvl="0" w:tplc="BB2ABC2E">
      <w:start w:val="1"/>
      <w:numFmt w:val="bullet"/>
      <w:lvlText w:val=""/>
      <w:lvlJc w:val="left"/>
      <w:pPr>
        <w:ind w:left="360" w:hanging="360"/>
      </w:pPr>
      <w:rPr>
        <w:rFonts w:hint="default" w:ascii="Symbol" w:hAnsi="Symbol"/>
      </w:rPr>
    </w:lvl>
    <w:lvl w:ilvl="1" w:tplc="C1846116">
      <w:start w:val="1"/>
      <w:numFmt w:val="bullet"/>
      <w:lvlText w:val="o"/>
      <w:lvlJc w:val="left"/>
      <w:pPr>
        <w:ind w:left="1080" w:hanging="360"/>
      </w:pPr>
      <w:rPr>
        <w:rFonts w:hint="default" w:ascii="Courier New" w:hAnsi="Courier New"/>
      </w:rPr>
    </w:lvl>
    <w:lvl w:ilvl="2" w:tplc="E40C6332">
      <w:start w:val="1"/>
      <w:numFmt w:val="bullet"/>
      <w:lvlText w:val=""/>
      <w:lvlJc w:val="left"/>
      <w:pPr>
        <w:ind w:left="1800" w:hanging="360"/>
      </w:pPr>
      <w:rPr>
        <w:rFonts w:hint="default" w:ascii="Wingdings" w:hAnsi="Wingdings"/>
      </w:rPr>
    </w:lvl>
    <w:lvl w:ilvl="3" w:tplc="D0C823A0">
      <w:start w:val="1"/>
      <w:numFmt w:val="bullet"/>
      <w:lvlText w:val=""/>
      <w:lvlJc w:val="left"/>
      <w:pPr>
        <w:ind w:left="2520" w:hanging="360"/>
      </w:pPr>
      <w:rPr>
        <w:rFonts w:hint="default" w:ascii="Symbol" w:hAnsi="Symbol"/>
      </w:rPr>
    </w:lvl>
    <w:lvl w:ilvl="4" w:tplc="165ACBD0">
      <w:start w:val="1"/>
      <w:numFmt w:val="bullet"/>
      <w:lvlText w:val="o"/>
      <w:lvlJc w:val="left"/>
      <w:pPr>
        <w:ind w:left="3240" w:hanging="360"/>
      </w:pPr>
      <w:rPr>
        <w:rFonts w:hint="default" w:ascii="Courier New" w:hAnsi="Courier New"/>
      </w:rPr>
    </w:lvl>
    <w:lvl w:ilvl="5" w:tplc="71509AD2">
      <w:start w:val="1"/>
      <w:numFmt w:val="bullet"/>
      <w:lvlText w:val=""/>
      <w:lvlJc w:val="left"/>
      <w:pPr>
        <w:ind w:left="3960" w:hanging="360"/>
      </w:pPr>
      <w:rPr>
        <w:rFonts w:hint="default" w:ascii="Wingdings" w:hAnsi="Wingdings"/>
      </w:rPr>
    </w:lvl>
    <w:lvl w:ilvl="6" w:tplc="F698E928">
      <w:start w:val="1"/>
      <w:numFmt w:val="bullet"/>
      <w:lvlText w:val=""/>
      <w:lvlJc w:val="left"/>
      <w:pPr>
        <w:ind w:left="4680" w:hanging="360"/>
      </w:pPr>
      <w:rPr>
        <w:rFonts w:hint="default" w:ascii="Symbol" w:hAnsi="Symbol"/>
      </w:rPr>
    </w:lvl>
    <w:lvl w:ilvl="7" w:tplc="4FC23F84">
      <w:start w:val="1"/>
      <w:numFmt w:val="bullet"/>
      <w:lvlText w:val="o"/>
      <w:lvlJc w:val="left"/>
      <w:pPr>
        <w:ind w:left="5400" w:hanging="360"/>
      </w:pPr>
      <w:rPr>
        <w:rFonts w:hint="default" w:ascii="Courier New" w:hAnsi="Courier New"/>
      </w:rPr>
    </w:lvl>
    <w:lvl w:ilvl="8" w:tplc="0A26AB22">
      <w:start w:val="1"/>
      <w:numFmt w:val="bullet"/>
      <w:lvlText w:val=""/>
      <w:lvlJc w:val="left"/>
      <w:pPr>
        <w:ind w:left="6120" w:hanging="360"/>
      </w:pPr>
      <w:rPr>
        <w:rFonts w:hint="default" w:ascii="Wingdings" w:hAnsi="Wingdings"/>
      </w:rPr>
    </w:lvl>
  </w:abstractNum>
  <w:abstractNum w:abstractNumId="29" w15:restartNumberingAfterBreak="0">
    <w:nsid w:val="5A3757D4"/>
    <w:multiLevelType w:val="hybridMultilevel"/>
    <w:tmpl w:val="FFFFFFFF"/>
    <w:lvl w:ilvl="0" w:tplc="9CEA2BF0">
      <w:start w:val="1"/>
      <w:numFmt w:val="bullet"/>
      <w:lvlText w:val=""/>
      <w:lvlJc w:val="left"/>
      <w:pPr>
        <w:ind w:left="360" w:hanging="360"/>
      </w:pPr>
      <w:rPr>
        <w:rFonts w:hint="default" w:ascii="Symbol" w:hAnsi="Symbol"/>
      </w:rPr>
    </w:lvl>
    <w:lvl w:ilvl="1" w:tplc="E5A6B2FC">
      <w:start w:val="1"/>
      <w:numFmt w:val="bullet"/>
      <w:lvlText w:val="o"/>
      <w:lvlJc w:val="left"/>
      <w:pPr>
        <w:ind w:left="1080" w:hanging="360"/>
      </w:pPr>
      <w:rPr>
        <w:rFonts w:hint="default" w:ascii="Courier New" w:hAnsi="Courier New"/>
      </w:rPr>
    </w:lvl>
    <w:lvl w:ilvl="2" w:tplc="15BABDAE">
      <w:start w:val="1"/>
      <w:numFmt w:val="bullet"/>
      <w:lvlText w:val=""/>
      <w:lvlJc w:val="left"/>
      <w:pPr>
        <w:ind w:left="1800" w:hanging="360"/>
      </w:pPr>
      <w:rPr>
        <w:rFonts w:hint="default" w:ascii="Wingdings" w:hAnsi="Wingdings"/>
      </w:rPr>
    </w:lvl>
    <w:lvl w:ilvl="3" w:tplc="3CD8A144">
      <w:start w:val="1"/>
      <w:numFmt w:val="bullet"/>
      <w:lvlText w:val=""/>
      <w:lvlJc w:val="left"/>
      <w:pPr>
        <w:ind w:left="2520" w:hanging="360"/>
      </w:pPr>
      <w:rPr>
        <w:rFonts w:hint="default" w:ascii="Symbol" w:hAnsi="Symbol"/>
      </w:rPr>
    </w:lvl>
    <w:lvl w:ilvl="4" w:tplc="5022B196">
      <w:start w:val="1"/>
      <w:numFmt w:val="bullet"/>
      <w:lvlText w:val="o"/>
      <w:lvlJc w:val="left"/>
      <w:pPr>
        <w:ind w:left="3240" w:hanging="360"/>
      </w:pPr>
      <w:rPr>
        <w:rFonts w:hint="default" w:ascii="Courier New" w:hAnsi="Courier New"/>
      </w:rPr>
    </w:lvl>
    <w:lvl w:ilvl="5" w:tplc="5156D5F4">
      <w:start w:val="1"/>
      <w:numFmt w:val="bullet"/>
      <w:lvlText w:val=""/>
      <w:lvlJc w:val="left"/>
      <w:pPr>
        <w:ind w:left="3960" w:hanging="360"/>
      </w:pPr>
      <w:rPr>
        <w:rFonts w:hint="default" w:ascii="Wingdings" w:hAnsi="Wingdings"/>
      </w:rPr>
    </w:lvl>
    <w:lvl w:ilvl="6" w:tplc="A4A4C052">
      <w:start w:val="1"/>
      <w:numFmt w:val="bullet"/>
      <w:lvlText w:val=""/>
      <w:lvlJc w:val="left"/>
      <w:pPr>
        <w:ind w:left="4680" w:hanging="360"/>
      </w:pPr>
      <w:rPr>
        <w:rFonts w:hint="default" w:ascii="Symbol" w:hAnsi="Symbol"/>
      </w:rPr>
    </w:lvl>
    <w:lvl w:ilvl="7" w:tplc="ABD45506">
      <w:start w:val="1"/>
      <w:numFmt w:val="bullet"/>
      <w:lvlText w:val="o"/>
      <w:lvlJc w:val="left"/>
      <w:pPr>
        <w:ind w:left="5400" w:hanging="360"/>
      </w:pPr>
      <w:rPr>
        <w:rFonts w:hint="default" w:ascii="Courier New" w:hAnsi="Courier New"/>
      </w:rPr>
    </w:lvl>
    <w:lvl w:ilvl="8" w:tplc="285A58A8">
      <w:start w:val="1"/>
      <w:numFmt w:val="bullet"/>
      <w:lvlText w:val=""/>
      <w:lvlJc w:val="left"/>
      <w:pPr>
        <w:ind w:left="6120" w:hanging="360"/>
      </w:pPr>
      <w:rPr>
        <w:rFonts w:hint="default" w:ascii="Wingdings" w:hAnsi="Wingdings"/>
      </w:rPr>
    </w:lvl>
  </w:abstractNum>
  <w:abstractNum w:abstractNumId="30" w15:restartNumberingAfterBreak="0">
    <w:nsid w:val="5A703E3F"/>
    <w:multiLevelType w:val="hybridMultilevel"/>
    <w:tmpl w:val="5B92544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52854"/>
    <w:multiLevelType w:val="hybridMultilevel"/>
    <w:tmpl w:val="631EE118"/>
    <w:lvl w:ilvl="0" w:tplc="0F1C2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700C68"/>
    <w:multiLevelType w:val="hybridMultilevel"/>
    <w:tmpl w:val="6A3C20E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927D65"/>
    <w:multiLevelType w:val="hybridMultilevel"/>
    <w:tmpl w:val="FFFFFFFF"/>
    <w:lvl w:ilvl="0" w:tplc="5E0C54B6">
      <w:start w:val="1"/>
      <w:numFmt w:val="bullet"/>
      <w:lvlText w:val=""/>
      <w:lvlJc w:val="left"/>
      <w:pPr>
        <w:ind w:left="360" w:hanging="360"/>
      </w:pPr>
      <w:rPr>
        <w:rFonts w:hint="default" w:ascii="Symbol" w:hAnsi="Symbol"/>
      </w:rPr>
    </w:lvl>
    <w:lvl w:ilvl="1" w:tplc="4192E290">
      <w:start w:val="1"/>
      <w:numFmt w:val="bullet"/>
      <w:lvlText w:val="o"/>
      <w:lvlJc w:val="left"/>
      <w:pPr>
        <w:ind w:left="1080" w:hanging="360"/>
      </w:pPr>
      <w:rPr>
        <w:rFonts w:hint="default" w:ascii="Courier New" w:hAnsi="Courier New"/>
      </w:rPr>
    </w:lvl>
    <w:lvl w:ilvl="2" w:tplc="6A1AE996">
      <w:start w:val="1"/>
      <w:numFmt w:val="bullet"/>
      <w:lvlText w:val=""/>
      <w:lvlJc w:val="left"/>
      <w:pPr>
        <w:ind w:left="1800" w:hanging="360"/>
      </w:pPr>
      <w:rPr>
        <w:rFonts w:hint="default" w:ascii="Wingdings" w:hAnsi="Wingdings"/>
      </w:rPr>
    </w:lvl>
    <w:lvl w:ilvl="3" w:tplc="CC2643D8">
      <w:start w:val="1"/>
      <w:numFmt w:val="bullet"/>
      <w:lvlText w:val=""/>
      <w:lvlJc w:val="left"/>
      <w:pPr>
        <w:ind w:left="2520" w:hanging="360"/>
      </w:pPr>
      <w:rPr>
        <w:rFonts w:hint="default" w:ascii="Symbol" w:hAnsi="Symbol"/>
      </w:rPr>
    </w:lvl>
    <w:lvl w:ilvl="4" w:tplc="2A9064A4">
      <w:start w:val="1"/>
      <w:numFmt w:val="bullet"/>
      <w:lvlText w:val="o"/>
      <w:lvlJc w:val="left"/>
      <w:pPr>
        <w:ind w:left="3240" w:hanging="360"/>
      </w:pPr>
      <w:rPr>
        <w:rFonts w:hint="default" w:ascii="Courier New" w:hAnsi="Courier New"/>
      </w:rPr>
    </w:lvl>
    <w:lvl w:ilvl="5" w:tplc="6E72AB72">
      <w:start w:val="1"/>
      <w:numFmt w:val="bullet"/>
      <w:lvlText w:val=""/>
      <w:lvlJc w:val="left"/>
      <w:pPr>
        <w:ind w:left="3960" w:hanging="360"/>
      </w:pPr>
      <w:rPr>
        <w:rFonts w:hint="default" w:ascii="Wingdings" w:hAnsi="Wingdings"/>
      </w:rPr>
    </w:lvl>
    <w:lvl w:ilvl="6" w:tplc="A5380030">
      <w:start w:val="1"/>
      <w:numFmt w:val="bullet"/>
      <w:lvlText w:val=""/>
      <w:lvlJc w:val="left"/>
      <w:pPr>
        <w:ind w:left="4680" w:hanging="360"/>
      </w:pPr>
      <w:rPr>
        <w:rFonts w:hint="default" w:ascii="Symbol" w:hAnsi="Symbol"/>
      </w:rPr>
    </w:lvl>
    <w:lvl w:ilvl="7" w:tplc="8C948B2A">
      <w:start w:val="1"/>
      <w:numFmt w:val="bullet"/>
      <w:lvlText w:val="o"/>
      <w:lvlJc w:val="left"/>
      <w:pPr>
        <w:ind w:left="5400" w:hanging="360"/>
      </w:pPr>
      <w:rPr>
        <w:rFonts w:hint="default" w:ascii="Courier New" w:hAnsi="Courier New"/>
      </w:rPr>
    </w:lvl>
    <w:lvl w:ilvl="8" w:tplc="67F0CD76">
      <w:start w:val="1"/>
      <w:numFmt w:val="bullet"/>
      <w:lvlText w:val=""/>
      <w:lvlJc w:val="left"/>
      <w:pPr>
        <w:ind w:left="6120" w:hanging="360"/>
      </w:pPr>
      <w:rPr>
        <w:rFonts w:hint="default" w:ascii="Wingdings" w:hAnsi="Wingdings"/>
      </w:rPr>
    </w:lvl>
  </w:abstractNum>
  <w:abstractNum w:abstractNumId="35" w15:restartNumberingAfterBreak="0">
    <w:nsid w:val="68027484"/>
    <w:multiLevelType w:val="hybridMultilevel"/>
    <w:tmpl w:val="11E28752"/>
    <w:lvl w:ilvl="0" w:tplc="11704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678B6"/>
    <w:multiLevelType w:val="multilevel"/>
    <w:tmpl w:val="4546F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A645B6C"/>
    <w:multiLevelType w:val="hybridMultilevel"/>
    <w:tmpl w:val="1878002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8" w15:restartNumberingAfterBreak="0">
    <w:nsid w:val="6A7C6C46"/>
    <w:multiLevelType w:val="hybridMultilevel"/>
    <w:tmpl w:val="E140D324"/>
    <w:lvl w:ilvl="0" w:tplc="407647A0">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E2A7FE2"/>
    <w:multiLevelType w:val="multilevel"/>
    <w:tmpl w:val="BD887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ED24084"/>
    <w:multiLevelType w:val="hybridMultilevel"/>
    <w:tmpl w:val="115AEA6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1" w15:restartNumberingAfterBreak="0">
    <w:nsid w:val="7CB906EC"/>
    <w:multiLevelType w:val="hybridMultilevel"/>
    <w:tmpl w:val="6CF8D61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7CEC38AD"/>
    <w:multiLevelType w:val="hybridMultilevel"/>
    <w:tmpl w:val="B3763D2C"/>
    <w:lvl w:ilvl="0" w:tplc="7F56AE20">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D11F14"/>
    <w:multiLevelType w:val="hybridMultilevel"/>
    <w:tmpl w:val="B3903F2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977EA"/>
    <w:multiLevelType w:val="multilevel"/>
    <w:tmpl w:val="30F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186334">
    <w:abstractNumId w:val="5"/>
  </w:num>
  <w:num w:numId="2" w16cid:durableId="208416567">
    <w:abstractNumId w:val="28"/>
  </w:num>
  <w:num w:numId="3" w16cid:durableId="1755738319">
    <w:abstractNumId w:val="29"/>
  </w:num>
  <w:num w:numId="4" w16cid:durableId="1927378654">
    <w:abstractNumId w:val="8"/>
  </w:num>
  <w:num w:numId="5" w16cid:durableId="666323639">
    <w:abstractNumId w:val="33"/>
  </w:num>
  <w:num w:numId="6" w16cid:durableId="1581329859">
    <w:abstractNumId w:val="27"/>
  </w:num>
  <w:num w:numId="7" w16cid:durableId="1454253590">
    <w:abstractNumId w:val="13"/>
  </w:num>
  <w:num w:numId="8" w16cid:durableId="836110916">
    <w:abstractNumId w:val="44"/>
  </w:num>
  <w:num w:numId="9" w16cid:durableId="275646527">
    <w:abstractNumId w:val="35"/>
  </w:num>
  <w:num w:numId="10" w16cid:durableId="1247307138">
    <w:abstractNumId w:val="24"/>
  </w:num>
  <w:num w:numId="11" w16cid:durableId="697781580">
    <w:abstractNumId w:val="21"/>
  </w:num>
  <w:num w:numId="12" w16cid:durableId="1846897937">
    <w:abstractNumId w:val="12"/>
  </w:num>
  <w:num w:numId="13" w16cid:durableId="1212837980">
    <w:abstractNumId w:val="43"/>
  </w:num>
  <w:num w:numId="14" w16cid:durableId="1120225574">
    <w:abstractNumId w:val="23"/>
  </w:num>
  <w:num w:numId="15" w16cid:durableId="2125298533">
    <w:abstractNumId w:val="11"/>
  </w:num>
  <w:num w:numId="16" w16cid:durableId="1323581413">
    <w:abstractNumId w:val="31"/>
  </w:num>
  <w:num w:numId="17" w16cid:durableId="1252936219">
    <w:abstractNumId w:val="42"/>
  </w:num>
  <w:num w:numId="18" w16cid:durableId="576793086">
    <w:abstractNumId w:val="30"/>
  </w:num>
  <w:num w:numId="19" w16cid:durableId="1934430092">
    <w:abstractNumId w:val="15"/>
  </w:num>
  <w:num w:numId="20" w16cid:durableId="637682160">
    <w:abstractNumId w:val="17"/>
  </w:num>
  <w:num w:numId="21" w16cid:durableId="316150664">
    <w:abstractNumId w:val="1"/>
  </w:num>
  <w:num w:numId="22" w16cid:durableId="1363478841">
    <w:abstractNumId w:val="40"/>
  </w:num>
  <w:num w:numId="23" w16cid:durableId="1748460927">
    <w:abstractNumId w:val="6"/>
  </w:num>
  <w:num w:numId="24" w16cid:durableId="52434146">
    <w:abstractNumId w:val="16"/>
  </w:num>
  <w:num w:numId="25" w16cid:durableId="1947150600">
    <w:abstractNumId w:val="32"/>
  </w:num>
  <w:num w:numId="26" w16cid:durableId="1591935927">
    <w:abstractNumId w:val="19"/>
  </w:num>
  <w:num w:numId="27" w16cid:durableId="1716464700">
    <w:abstractNumId w:val="10"/>
  </w:num>
  <w:num w:numId="28" w16cid:durableId="403989616">
    <w:abstractNumId w:val="2"/>
  </w:num>
  <w:num w:numId="29" w16cid:durableId="763647042">
    <w:abstractNumId w:val="9"/>
  </w:num>
  <w:num w:numId="30" w16cid:durableId="891577827">
    <w:abstractNumId w:val="41"/>
  </w:num>
  <w:num w:numId="31" w16cid:durableId="1605191776">
    <w:abstractNumId w:val="22"/>
  </w:num>
  <w:num w:numId="32" w16cid:durableId="627005518">
    <w:abstractNumId w:val="37"/>
  </w:num>
  <w:num w:numId="33" w16cid:durableId="2067758686">
    <w:abstractNumId w:val="14"/>
  </w:num>
  <w:num w:numId="34" w16cid:durableId="85153919">
    <w:abstractNumId w:val="20"/>
  </w:num>
  <w:num w:numId="35" w16cid:durableId="1987123789">
    <w:abstractNumId w:val="18"/>
  </w:num>
  <w:num w:numId="36" w16cid:durableId="374549609">
    <w:abstractNumId w:val="4"/>
  </w:num>
  <w:num w:numId="37" w16cid:durableId="2108768126">
    <w:abstractNumId w:val="38"/>
  </w:num>
  <w:num w:numId="38" w16cid:durableId="1365865025">
    <w:abstractNumId w:val="26"/>
  </w:num>
  <w:num w:numId="39" w16cid:durableId="1996059149">
    <w:abstractNumId w:val="36"/>
  </w:num>
  <w:num w:numId="40" w16cid:durableId="408431294">
    <w:abstractNumId w:val="7"/>
  </w:num>
  <w:num w:numId="41" w16cid:durableId="1506479151">
    <w:abstractNumId w:val="39"/>
  </w:num>
  <w:num w:numId="42" w16cid:durableId="2108501208">
    <w:abstractNumId w:val="3"/>
  </w:num>
  <w:num w:numId="43" w16cid:durableId="1034883163">
    <w:abstractNumId w:val="0"/>
  </w:num>
  <w:num w:numId="44" w16cid:durableId="316692901">
    <w:abstractNumId w:val="25"/>
  </w:num>
  <w:num w:numId="45" w16cid:durableId="2332013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4A55"/>
    <w:rsid w:val="00007054"/>
    <w:rsid w:val="00013C24"/>
    <w:rsid w:val="00025207"/>
    <w:rsid w:val="00027130"/>
    <w:rsid w:val="0003540F"/>
    <w:rsid w:val="0005490E"/>
    <w:rsid w:val="00056D50"/>
    <w:rsid w:val="000661EA"/>
    <w:rsid w:val="00074C8B"/>
    <w:rsid w:val="00075F57"/>
    <w:rsid w:val="000818B4"/>
    <w:rsid w:val="000830DE"/>
    <w:rsid w:val="000837BF"/>
    <w:rsid w:val="000940BB"/>
    <w:rsid w:val="000943CA"/>
    <w:rsid w:val="00096951"/>
    <w:rsid w:val="000A06EB"/>
    <w:rsid w:val="000A5B63"/>
    <w:rsid w:val="000B3724"/>
    <w:rsid w:val="000B4B0D"/>
    <w:rsid w:val="000B609E"/>
    <w:rsid w:val="000C433B"/>
    <w:rsid w:val="000C6CAB"/>
    <w:rsid w:val="000C748B"/>
    <w:rsid w:val="000D5E56"/>
    <w:rsid w:val="000E5FD4"/>
    <w:rsid w:val="000F1CEE"/>
    <w:rsid w:val="000F604C"/>
    <w:rsid w:val="001054F5"/>
    <w:rsid w:val="00106BE7"/>
    <w:rsid w:val="00126553"/>
    <w:rsid w:val="00131EE8"/>
    <w:rsid w:val="0013215F"/>
    <w:rsid w:val="00141269"/>
    <w:rsid w:val="00142950"/>
    <w:rsid w:val="001463F9"/>
    <w:rsid w:val="00154DF9"/>
    <w:rsid w:val="001628A1"/>
    <w:rsid w:val="00166C8A"/>
    <w:rsid w:val="001745B6"/>
    <w:rsid w:val="00192491"/>
    <w:rsid w:val="001A3D1D"/>
    <w:rsid w:val="001B2E97"/>
    <w:rsid w:val="001D366B"/>
    <w:rsid w:val="001F1CD8"/>
    <w:rsid w:val="002025CC"/>
    <w:rsid w:val="00227701"/>
    <w:rsid w:val="0023321B"/>
    <w:rsid w:val="0023417E"/>
    <w:rsid w:val="00236ACC"/>
    <w:rsid w:val="00244AA2"/>
    <w:rsid w:val="00245F4E"/>
    <w:rsid w:val="00266030"/>
    <w:rsid w:val="00280922"/>
    <w:rsid w:val="00297ECE"/>
    <w:rsid w:val="002C3889"/>
    <w:rsid w:val="002E5D13"/>
    <w:rsid w:val="002F296C"/>
    <w:rsid w:val="002F4642"/>
    <w:rsid w:val="003114DF"/>
    <w:rsid w:val="00315308"/>
    <w:rsid w:val="003312D9"/>
    <w:rsid w:val="003355F1"/>
    <w:rsid w:val="003547CD"/>
    <w:rsid w:val="00360C4A"/>
    <w:rsid w:val="00362DCE"/>
    <w:rsid w:val="00366043"/>
    <w:rsid w:val="00372297"/>
    <w:rsid w:val="003902FD"/>
    <w:rsid w:val="003A091E"/>
    <w:rsid w:val="003A6106"/>
    <w:rsid w:val="003B643A"/>
    <w:rsid w:val="003D56D0"/>
    <w:rsid w:val="003E092A"/>
    <w:rsid w:val="003E24FE"/>
    <w:rsid w:val="003F21D1"/>
    <w:rsid w:val="00414B96"/>
    <w:rsid w:val="00427E8B"/>
    <w:rsid w:val="004315A0"/>
    <w:rsid w:val="00446670"/>
    <w:rsid w:val="0045179D"/>
    <w:rsid w:val="00483977"/>
    <w:rsid w:val="00483DA4"/>
    <w:rsid w:val="00484BCD"/>
    <w:rsid w:val="00490515"/>
    <w:rsid w:val="004968B2"/>
    <w:rsid w:val="004B0B5E"/>
    <w:rsid w:val="004C3BD5"/>
    <w:rsid w:val="004D24B3"/>
    <w:rsid w:val="004D44D9"/>
    <w:rsid w:val="004D69D3"/>
    <w:rsid w:val="004F3CA8"/>
    <w:rsid w:val="004F6C13"/>
    <w:rsid w:val="00506601"/>
    <w:rsid w:val="00524804"/>
    <w:rsid w:val="00527835"/>
    <w:rsid w:val="005418F8"/>
    <w:rsid w:val="0054799C"/>
    <w:rsid w:val="00547A34"/>
    <w:rsid w:val="005518C9"/>
    <w:rsid w:val="00563DD7"/>
    <w:rsid w:val="00563EE3"/>
    <w:rsid w:val="005932A0"/>
    <w:rsid w:val="005A57F5"/>
    <w:rsid w:val="005D0CF3"/>
    <w:rsid w:val="005D242C"/>
    <w:rsid w:val="005D2DE0"/>
    <w:rsid w:val="005D6968"/>
    <w:rsid w:val="005E1EBF"/>
    <w:rsid w:val="00600FE8"/>
    <w:rsid w:val="00602B5B"/>
    <w:rsid w:val="00613577"/>
    <w:rsid w:val="0062BDC0"/>
    <w:rsid w:val="006314F5"/>
    <w:rsid w:val="00636D33"/>
    <w:rsid w:val="00636FCB"/>
    <w:rsid w:val="006440FA"/>
    <w:rsid w:val="006763EB"/>
    <w:rsid w:val="006776F8"/>
    <w:rsid w:val="006A3BFC"/>
    <w:rsid w:val="006A6668"/>
    <w:rsid w:val="006B10D7"/>
    <w:rsid w:val="006B74AF"/>
    <w:rsid w:val="006CC5BD"/>
    <w:rsid w:val="006D333D"/>
    <w:rsid w:val="006E6490"/>
    <w:rsid w:val="00703FB6"/>
    <w:rsid w:val="00707B78"/>
    <w:rsid w:val="007225A2"/>
    <w:rsid w:val="00747874"/>
    <w:rsid w:val="00760F85"/>
    <w:rsid w:val="00796BCA"/>
    <w:rsid w:val="00797318"/>
    <w:rsid w:val="007A7F77"/>
    <w:rsid w:val="007B02B4"/>
    <w:rsid w:val="007B438D"/>
    <w:rsid w:val="007B5D16"/>
    <w:rsid w:val="007C7F55"/>
    <w:rsid w:val="007E1968"/>
    <w:rsid w:val="007F00AB"/>
    <w:rsid w:val="007F03E1"/>
    <w:rsid w:val="00801985"/>
    <w:rsid w:val="00807425"/>
    <w:rsid w:val="0082215F"/>
    <w:rsid w:val="00824BED"/>
    <w:rsid w:val="00846DE9"/>
    <w:rsid w:val="00866F54"/>
    <w:rsid w:val="0086751B"/>
    <w:rsid w:val="00872EAB"/>
    <w:rsid w:val="0087576C"/>
    <w:rsid w:val="0088228B"/>
    <w:rsid w:val="008B426D"/>
    <w:rsid w:val="008B5586"/>
    <w:rsid w:val="008D0194"/>
    <w:rsid w:val="008E04D8"/>
    <w:rsid w:val="008E3D34"/>
    <w:rsid w:val="008E67F7"/>
    <w:rsid w:val="008F54CC"/>
    <w:rsid w:val="009022E2"/>
    <w:rsid w:val="00927DC1"/>
    <w:rsid w:val="009315F8"/>
    <w:rsid w:val="00932ABB"/>
    <w:rsid w:val="00942535"/>
    <w:rsid w:val="009628BD"/>
    <w:rsid w:val="00981636"/>
    <w:rsid w:val="0098165E"/>
    <w:rsid w:val="009937E2"/>
    <w:rsid w:val="009B79BD"/>
    <w:rsid w:val="009E1668"/>
    <w:rsid w:val="00A03033"/>
    <w:rsid w:val="00A077B3"/>
    <w:rsid w:val="00A24CE3"/>
    <w:rsid w:val="00A30A64"/>
    <w:rsid w:val="00A57747"/>
    <w:rsid w:val="00A57E66"/>
    <w:rsid w:val="00A60AFB"/>
    <w:rsid w:val="00A66F17"/>
    <w:rsid w:val="00A83B60"/>
    <w:rsid w:val="00A8492D"/>
    <w:rsid w:val="00A876C0"/>
    <w:rsid w:val="00A87BBD"/>
    <w:rsid w:val="00A92FAB"/>
    <w:rsid w:val="00A94D8E"/>
    <w:rsid w:val="00A95BD9"/>
    <w:rsid w:val="00AA2709"/>
    <w:rsid w:val="00AB1C97"/>
    <w:rsid w:val="00AD1DD6"/>
    <w:rsid w:val="00AD4D6D"/>
    <w:rsid w:val="00AE27A5"/>
    <w:rsid w:val="00AE54D5"/>
    <w:rsid w:val="00AF0261"/>
    <w:rsid w:val="00AF0E68"/>
    <w:rsid w:val="00B02947"/>
    <w:rsid w:val="00B07FCB"/>
    <w:rsid w:val="00B153AB"/>
    <w:rsid w:val="00B23131"/>
    <w:rsid w:val="00B310D4"/>
    <w:rsid w:val="00B36D99"/>
    <w:rsid w:val="00B41CC4"/>
    <w:rsid w:val="00B45C66"/>
    <w:rsid w:val="00B46A0B"/>
    <w:rsid w:val="00B54430"/>
    <w:rsid w:val="00B641E7"/>
    <w:rsid w:val="00B670CF"/>
    <w:rsid w:val="00B76F5A"/>
    <w:rsid w:val="00B80BD8"/>
    <w:rsid w:val="00B81C8D"/>
    <w:rsid w:val="00B84FB6"/>
    <w:rsid w:val="00B92B44"/>
    <w:rsid w:val="00B99CAA"/>
    <w:rsid w:val="00BA3C9F"/>
    <w:rsid w:val="00BD0E54"/>
    <w:rsid w:val="00BE0812"/>
    <w:rsid w:val="00BF084A"/>
    <w:rsid w:val="00BF7CB7"/>
    <w:rsid w:val="00C02FD6"/>
    <w:rsid w:val="00C122B0"/>
    <w:rsid w:val="00C22010"/>
    <w:rsid w:val="00C27518"/>
    <w:rsid w:val="00C661F1"/>
    <w:rsid w:val="00C7077A"/>
    <w:rsid w:val="00C7370E"/>
    <w:rsid w:val="00C74AD8"/>
    <w:rsid w:val="00C75791"/>
    <w:rsid w:val="00C8049E"/>
    <w:rsid w:val="00C83221"/>
    <w:rsid w:val="00C86810"/>
    <w:rsid w:val="00C876FA"/>
    <w:rsid w:val="00C976C6"/>
    <w:rsid w:val="00C9774A"/>
    <w:rsid w:val="00CA018F"/>
    <w:rsid w:val="00CA0695"/>
    <w:rsid w:val="00CA1198"/>
    <w:rsid w:val="00CA4A79"/>
    <w:rsid w:val="00CB6201"/>
    <w:rsid w:val="00CB7BB9"/>
    <w:rsid w:val="00CB7E89"/>
    <w:rsid w:val="00CD1150"/>
    <w:rsid w:val="00CF723F"/>
    <w:rsid w:val="00D01F02"/>
    <w:rsid w:val="00D1534D"/>
    <w:rsid w:val="00D164AA"/>
    <w:rsid w:val="00D23A88"/>
    <w:rsid w:val="00D367C8"/>
    <w:rsid w:val="00D418DA"/>
    <w:rsid w:val="00D8472F"/>
    <w:rsid w:val="00D87630"/>
    <w:rsid w:val="00D95C3F"/>
    <w:rsid w:val="00DB2FCC"/>
    <w:rsid w:val="00DC4CF1"/>
    <w:rsid w:val="00DC7F4E"/>
    <w:rsid w:val="00DD2BB4"/>
    <w:rsid w:val="00DE3F73"/>
    <w:rsid w:val="00DE5192"/>
    <w:rsid w:val="00DF4809"/>
    <w:rsid w:val="00E10E7A"/>
    <w:rsid w:val="00E22B94"/>
    <w:rsid w:val="00E42E0D"/>
    <w:rsid w:val="00E43010"/>
    <w:rsid w:val="00E51B0E"/>
    <w:rsid w:val="00E74979"/>
    <w:rsid w:val="00E76888"/>
    <w:rsid w:val="00E779C7"/>
    <w:rsid w:val="00E87511"/>
    <w:rsid w:val="00EC16B9"/>
    <w:rsid w:val="00ED7C1E"/>
    <w:rsid w:val="00EE2A4E"/>
    <w:rsid w:val="00EF7544"/>
    <w:rsid w:val="00F1395F"/>
    <w:rsid w:val="00F223BB"/>
    <w:rsid w:val="00F27472"/>
    <w:rsid w:val="00F303E7"/>
    <w:rsid w:val="00F7114D"/>
    <w:rsid w:val="00F756D8"/>
    <w:rsid w:val="00F92874"/>
    <w:rsid w:val="00FD6719"/>
    <w:rsid w:val="00FE5CB2"/>
    <w:rsid w:val="00FE73CC"/>
    <w:rsid w:val="014A2EC2"/>
    <w:rsid w:val="01D0E38C"/>
    <w:rsid w:val="01E83BD9"/>
    <w:rsid w:val="01ED9378"/>
    <w:rsid w:val="020F75A9"/>
    <w:rsid w:val="0213A384"/>
    <w:rsid w:val="02A58AEC"/>
    <w:rsid w:val="02D7FD2E"/>
    <w:rsid w:val="02E6C0DE"/>
    <w:rsid w:val="032105C0"/>
    <w:rsid w:val="036D0EA8"/>
    <w:rsid w:val="03C68F05"/>
    <w:rsid w:val="0474105B"/>
    <w:rsid w:val="049DA284"/>
    <w:rsid w:val="04DECED7"/>
    <w:rsid w:val="04E84EFC"/>
    <w:rsid w:val="0545D945"/>
    <w:rsid w:val="054CA7DB"/>
    <w:rsid w:val="057A1123"/>
    <w:rsid w:val="05E55B98"/>
    <w:rsid w:val="06767295"/>
    <w:rsid w:val="06CF22F2"/>
    <w:rsid w:val="06DF8E33"/>
    <w:rsid w:val="07540411"/>
    <w:rsid w:val="075FEA81"/>
    <w:rsid w:val="07AA55A7"/>
    <w:rsid w:val="07FAB512"/>
    <w:rsid w:val="080E4526"/>
    <w:rsid w:val="084F5C3F"/>
    <w:rsid w:val="08A5DDBB"/>
    <w:rsid w:val="08F914EA"/>
    <w:rsid w:val="09101E08"/>
    <w:rsid w:val="091593F0"/>
    <w:rsid w:val="091A2080"/>
    <w:rsid w:val="09212FB8"/>
    <w:rsid w:val="0921F8B6"/>
    <w:rsid w:val="09377E5C"/>
    <w:rsid w:val="095E7125"/>
    <w:rsid w:val="096C7875"/>
    <w:rsid w:val="09829682"/>
    <w:rsid w:val="09C63155"/>
    <w:rsid w:val="09CB21D6"/>
    <w:rsid w:val="09CCE052"/>
    <w:rsid w:val="0A3E4AFA"/>
    <w:rsid w:val="0A6C6B02"/>
    <w:rsid w:val="0AACF7DA"/>
    <w:rsid w:val="0B0B09A8"/>
    <w:rsid w:val="0B0D6AA5"/>
    <w:rsid w:val="0B250ADD"/>
    <w:rsid w:val="0B4F2CFB"/>
    <w:rsid w:val="0BADF0BE"/>
    <w:rsid w:val="0BB04B59"/>
    <w:rsid w:val="0C7DC6CE"/>
    <w:rsid w:val="0C810428"/>
    <w:rsid w:val="0CC5D66C"/>
    <w:rsid w:val="0CDAB031"/>
    <w:rsid w:val="0D1DC179"/>
    <w:rsid w:val="0D4E2F78"/>
    <w:rsid w:val="0D5E194F"/>
    <w:rsid w:val="0D811324"/>
    <w:rsid w:val="0E3DC25A"/>
    <w:rsid w:val="0E754048"/>
    <w:rsid w:val="0F0FA598"/>
    <w:rsid w:val="0F10FDDF"/>
    <w:rsid w:val="0F13354D"/>
    <w:rsid w:val="0F841A35"/>
    <w:rsid w:val="0FB04208"/>
    <w:rsid w:val="103F9463"/>
    <w:rsid w:val="1048FBC3"/>
    <w:rsid w:val="10B68AC4"/>
    <w:rsid w:val="10D18BEC"/>
    <w:rsid w:val="10E2BF82"/>
    <w:rsid w:val="10F88A47"/>
    <w:rsid w:val="1103C016"/>
    <w:rsid w:val="11376765"/>
    <w:rsid w:val="11609F70"/>
    <w:rsid w:val="117DA9AB"/>
    <w:rsid w:val="11E1F708"/>
    <w:rsid w:val="12075D83"/>
    <w:rsid w:val="122A1CD6"/>
    <w:rsid w:val="1235EF85"/>
    <w:rsid w:val="1258C320"/>
    <w:rsid w:val="12B45CB2"/>
    <w:rsid w:val="12B8BEF3"/>
    <w:rsid w:val="133B29B0"/>
    <w:rsid w:val="136E48CF"/>
    <w:rsid w:val="140A3DCE"/>
    <w:rsid w:val="142D0A44"/>
    <w:rsid w:val="1463E8DA"/>
    <w:rsid w:val="147D493A"/>
    <w:rsid w:val="14A8D371"/>
    <w:rsid w:val="15002D50"/>
    <w:rsid w:val="150C5B58"/>
    <w:rsid w:val="154AD14E"/>
    <w:rsid w:val="1570A78D"/>
    <w:rsid w:val="1598E85A"/>
    <w:rsid w:val="15A068BF"/>
    <w:rsid w:val="15B1D76E"/>
    <w:rsid w:val="15CF30A3"/>
    <w:rsid w:val="15E75C02"/>
    <w:rsid w:val="16A6B1A3"/>
    <w:rsid w:val="16BD72BC"/>
    <w:rsid w:val="1743260F"/>
    <w:rsid w:val="178F4126"/>
    <w:rsid w:val="17AD354F"/>
    <w:rsid w:val="1842F052"/>
    <w:rsid w:val="1849FAA6"/>
    <w:rsid w:val="19519FA1"/>
    <w:rsid w:val="195A93C8"/>
    <w:rsid w:val="195E92FF"/>
    <w:rsid w:val="196E14FB"/>
    <w:rsid w:val="1992C2F7"/>
    <w:rsid w:val="19942435"/>
    <w:rsid w:val="19B683C1"/>
    <w:rsid w:val="19B915A8"/>
    <w:rsid w:val="19BE083F"/>
    <w:rsid w:val="1A756C08"/>
    <w:rsid w:val="1A841D65"/>
    <w:rsid w:val="1A8984FE"/>
    <w:rsid w:val="1AA00E58"/>
    <w:rsid w:val="1AEFCA43"/>
    <w:rsid w:val="1B0FC4D4"/>
    <w:rsid w:val="1B236BC1"/>
    <w:rsid w:val="1B594D6A"/>
    <w:rsid w:val="1B8D4A56"/>
    <w:rsid w:val="1B8F7A68"/>
    <w:rsid w:val="1BD2D381"/>
    <w:rsid w:val="1CA74AF4"/>
    <w:rsid w:val="1D42E193"/>
    <w:rsid w:val="1D59AB33"/>
    <w:rsid w:val="1D722FD7"/>
    <w:rsid w:val="1E7ADC74"/>
    <w:rsid w:val="1E89EBD3"/>
    <w:rsid w:val="1EA36531"/>
    <w:rsid w:val="1EACF6FC"/>
    <w:rsid w:val="1F420BE7"/>
    <w:rsid w:val="1F5B4BFB"/>
    <w:rsid w:val="1FC181B0"/>
    <w:rsid w:val="1FEA86F4"/>
    <w:rsid w:val="1FEF85EF"/>
    <w:rsid w:val="2024C7D7"/>
    <w:rsid w:val="202B68C4"/>
    <w:rsid w:val="20831237"/>
    <w:rsid w:val="2090F646"/>
    <w:rsid w:val="209E8802"/>
    <w:rsid w:val="219DB038"/>
    <w:rsid w:val="21A72DE0"/>
    <w:rsid w:val="21CC935A"/>
    <w:rsid w:val="21CC9AF7"/>
    <w:rsid w:val="2222A597"/>
    <w:rsid w:val="22425D08"/>
    <w:rsid w:val="22800E90"/>
    <w:rsid w:val="22B5B6AE"/>
    <w:rsid w:val="22F72666"/>
    <w:rsid w:val="23017CE9"/>
    <w:rsid w:val="2312C5EE"/>
    <w:rsid w:val="2330335C"/>
    <w:rsid w:val="237FF8F6"/>
    <w:rsid w:val="239CEB6E"/>
    <w:rsid w:val="23F7CB61"/>
    <w:rsid w:val="241792FF"/>
    <w:rsid w:val="2423FE1C"/>
    <w:rsid w:val="245310E1"/>
    <w:rsid w:val="246A6264"/>
    <w:rsid w:val="2497B2E1"/>
    <w:rsid w:val="25490100"/>
    <w:rsid w:val="255EA78D"/>
    <w:rsid w:val="255FD399"/>
    <w:rsid w:val="2560C326"/>
    <w:rsid w:val="258D2B4B"/>
    <w:rsid w:val="25CCC43C"/>
    <w:rsid w:val="25F7E1FC"/>
    <w:rsid w:val="261D686E"/>
    <w:rsid w:val="261EE711"/>
    <w:rsid w:val="266DEF3F"/>
    <w:rsid w:val="2679EB5C"/>
    <w:rsid w:val="26D51E38"/>
    <w:rsid w:val="2704A266"/>
    <w:rsid w:val="274D427B"/>
    <w:rsid w:val="2752822F"/>
    <w:rsid w:val="278FECAA"/>
    <w:rsid w:val="27A3DE98"/>
    <w:rsid w:val="27E84090"/>
    <w:rsid w:val="2830EA8D"/>
    <w:rsid w:val="288F0E82"/>
    <w:rsid w:val="289C4ED0"/>
    <w:rsid w:val="289E7B1D"/>
    <w:rsid w:val="28B99BEE"/>
    <w:rsid w:val="2908C0AD"/>
    <w:rsid w:val="293F67ED"/>
    <w:rsid w:val="2A4FE2C5"/>
    <w:rsid w:val="2A7305A8"/>
    <w:rsid w:val="2A7CF2D1"/>
    <w:rsid w:val="2B70E372"/>
    <w:rsid w:val="2C098C1D"/>
    <w:rsid w:val="2CA98CDB"/>
    <w:rsid w:val="2D0C8CD9"/>
    <w:rsid w:val="2D2D122E"/>
    <w:rsid w:val="2D6BBA87"/>
    <w:rsid w:val="2DBE52BF"/>
    <w:rsid w:val="2DC4C9BE"/>
    <w:rsid w:val="2DFCE648"/>
    <w:rsid w:val="2E7562DB"/>
    <w:rsid w:val="2EBFB0CD"/>
    <w:rsid w:val="2EF64F28"/>
    <w:rsid w:val="2F05E285"/>
    <w:rsid w:val="2F45DECD"/>
    <w:rsid w:val="2FD72247"/>
    <w:rsid w:val="2FFF9035"/>
    <w:rsid w:val="3026D1D1"/>
    <w:rsid w:val="303139E1"/>
    <w:rsid w:val="312F1660"/>
    <w:rsid w:val="3176E428"/>
    <w:rsid w:val="3190FF40"/>
    <w:rsid w:val="31CB7707"/>
    <w:rsid w:val="31DDD18E"/>
    <w:rsid w:val="31E2AFE6"/>
    <w:rsid w:val="31E9F9B1"/>
    <w:rsid w:val="325D28FF"/>
    <w:rsid w:val="32D90601"/>
    <w:rsid w:val="33468B3E"/>
    <w:rsid w:val="34189240"/>
    <w:rsid w:val="341AEE43"/>
    <w:rsid w:val="342B8B77"/>
    <w:rsid w:val="342F22FA"/>
    <w:rsid w:val="343DCE07"/>
    <w:rsid w:val="344672B0"/>
    <w:rsid w:val="3490202A"/>
    <w:rsid w:val="34C96EA2"/>
    <w:rsid w:val="34CBC8EC"/>
    <w:rsid w:val="3501672D"/>
    <w:rsid w:val="35398D4D"/>
    <w:rsid w:val="358458A9"/>
    <w:rsid w:val="35DCCE98"/>
    <w:rsid w:val="35DF7981"/>
    <w:rsid w:val="36C71D5B"/>
    <w:rsid w:val="36D442FF"/>
    <w:rsid w:val="36FC4D13"/>
    <w:rsid w:val="37203DAA"/>
    <w:rsid w:val="3744CE8F"/>
    <w:rsid w:val="376C56ED"/>
    <w:rsid w:val="382D2F40"/>
    <w:rsid w:val="386D559A"/>
    <w:rsid w:val="386D6DAE"/>
    <w:rsid w:val="38EC689C"/>
    <w:rsid w:val="3942EB36"/>
    <w:rsid w:val="39642FEB"/>
    <w:rsid w:val="39B5F772"/>
    <w:rsid w:val="39D6ABAE"/>
    <w:rsid w:val="39ED656A"/>
    <w:rsid w:val="39EDF5F0"/>
    <w:rsid w:val="3A481211"/>
    <w:rsid w:val="3A6C8F24"/>
    <w:rsid w:val="3AA7780C"/>
    <w:rsid w:val="3B2A8AB5"/>
    <w:rsid w:val="3B73E4BB"/>
    <w:rsid w:val="3BEECC8B"/>
    <w:rsid w:val="3C92D590"/>
    <w:rsid w:val="3CA0909D"/>
    <w:rsid w:val="3D07FA5F"/>
    <w:rsid w:val="3D0FE1D3"/>
    <w:rsid w:val="3D301B58"/>
    <w:rsid w:val="3D3A13B5"/>
    <w:rsid w:val="3E8596D9"/>
    <w:rsid w:val="3EFBEC06"/>
    <w:rsid w:val="3F1AB899"/>
    <w:rsid w:val="3F4D93CB"/>
    <w:rsid w:val="3FF8E3EB"/>
    <w:rsid w:val="3FFA89C9"/>
    <w:rsid w:val="403FD794"/>
    <w:rsid w:val="4057C2B2"/>
    <w:rsid w:val="408B5F4C"/>
    <w:rsid w:val="41736BAC"/>
    <w:rsid w:val="41AA55D3"/>
    <w:rsid w:val="41ACCE6A"/>
    <w:rsid w:val="41ADFDC6"/>
    <w:rsid w:val="41BB4EE7"/>
    <w:rsid w:val="41E54849"/>
    <w:rsid w:val="423FB585"/>
    <w:rsid w:val="4285036B"/>
    <w:rsid w:val="42E7C73C"/>
    <w:rsid w:val="42F88BEE"/>
    <w:rsid w:val="4362EC77"/>
    <w:rsid w:val="43A2563E"/>
    <w:rsid w:val="444165B0"/>
    <w:rsid w:val="447C09AB"/>
    <w:rsid w:val="44EEA5BC"/>
    <w:rsid w:val="44F4D7BF"/>
    <w:rsid w:val="44F75897"/>
    <w:rsid w:val="450A3473"/>
    <w:rsid w:val="4518783F"/>
    <w:rsid w:val="4529113A"/>
    <w:rsid w:val="4576EB42"/>
    <w:rsid w:val="4619F8E2"/>
    <w:rsid w:val="466AE8F6"/>
    <w:rsid w:val="46D8CB49"/>
    <w:rsid w:val="46E12833"/>
    <w:rsid w:val="46F8AC0B"/>
    <w:rsid w:val="46FD388E"/>
    <w:rsid w:val="46FD916D"/>
    <w:rsid w:val="473EB25F"/>
    <w:rsid w:val="47D4F993"/>
    <w:rsid w:val="47E9A6B9"/>
    <w:rsid w:val="47FC327F"/>
    <w:rsid w:val="48BA5F33"/>
    <w:rsid w:val="48FC85E8"/>
    <w:rsid w:val="49FAA83E"/>
    <w:rsid w:val="4A16A97C"/>
    <w:rsid w:val="4A6A5568"/>
    <w:rsid w:val="4AD68C1E"/>
    <w:rsid w:val="4AFB62DB"/>
    <w:rsid w:val="4B1391F1"/>
    <w:rsid w:val="4C73C684"/>
    <w:rsid w:val="4CF77125"/>
    <w:rsid w:val="4CF9AB44"/>
    <w:rsid w:val="4D26D1D6"/>
    <w:rsid w:val="4DAB9294"/>
    <w:rsid w:val="4E15CCD3"/>
    <w:rsid w:val="4E18CDB7"/>
    <w:rsid w:val="4E48C7ED"/>
    <w:rsid w:val="4E4D36C9"/>
    <w:rsid w:val="4E5F6AC9"/>
    <w:rsid w:val="4E6E779E"/>
    <w:rsid w:val="4E7D9E59"/>
    <w:rsid w:val="4EE23B58"/>
    <w:rsid w:val="4F33EB22"/>
    <w:rsid w:val="4F957BBB"/>
    <w:rsid w:val="4FB6B2AA"/>
    <w:rsid w:val="4FED99D1"/>
    <w:rsid w:val="50A18F6D"/>
    <w:rsid w:val="50D6D70E"/>
    <w:rsid w:val="51060DAA"/>
    <w:rsid w:val="51531AF5"/>
    <w:rsid w:val="5248D340"/>
    <w:rsid w:val="52A85159"/>
    <w:rsid w:val="52C2A8F5"/>
    <w:rsid w:val="52CA1279"/>
    <w:rsid w:val="53083BBC"/>
    <w:rsid w:val="53596431"/>
    <w:rsid w:val="53BB23FE"/>
    <w:rsid w:val="53C03FE9"/>
    <w:rsid w:val="5418F1A9"/>
    <w:rsid w:val="546EF664"/>
    <w:rsid w:val="549F8582"/>
    <w:rsid w:val="54F45138"/>
    <w:rsid w:val="550E3D65"/>
    <w:rsid w:val="55C6B0AF"/>
    <w:rsid w:val="55FF743C"/>
    <w:rsid w:val="560C85FC"/>
    <w:rsid w:val="561F4EFB"/>
    <w:rsid w:val="5650786F"/>
    <w:rsid w:val="565FB52B"/>
    <w:rsid w:val="56626822"/>
    <w:rsid w:val="56849A23"/>
    <w:rsid w:val="56AFCAF2"/>
    <w:rsid w:val="56D4FD80"/>
    <w:rsid w:val="571969B7"/>
    <w:rsid w:val="57204AE6"/>
    <w:rsid w:val="57274AA9"/>
    <w:rsid w:val="57B81F33"/>
    <w:rsid w:val="57BFA455"/>
    <w:rsid w:val="58621757"/>
    <w:rsid w:val="5891B3C6"/>
    <w:rsid w:val="58CA2F6A"/>
    <w:rsid w:val="58ECDCA7"/>
    <w:rsid w:val="59A650EC"/>
    <w:rsid w:val="59D03253"/>
    <w:rsid w:val="5A1A88CB"/>
    <w:rsid w:val="5A44A3BE"/>
    <w:rsid w:val="5A4E01A0"/>
    <w:rsid w:val="5AD5D2B7"/>
    <w:rsid w:val="5AD975D7"/>
    <w:rsid w:val="5ADEE710"/>
    <w:rsid w:val="5B477277"/>
    <w:rsid w:val="5B796979"/>
    <w:rsid w:val="5BB06CA7"/>
    <w:rsid w:val="5BC104B8"/>
    <w:rsid w:val="5C081296"/>
    <w:rsid w:val="5C5E07FA"/>
    <w:rsid w:val="5C6E1A46"/>
    <w:rsid w:val="5C8BB827"/>
    <w:rsid w:val="5CA01EED"/>
    <w:rsid w:val="5CD705BB"/>
    <w:rsid w:val="5D1C48F9"/>
    <w:rsid w:val="5DC4ED63"/>
    <w:rsid w:val="5DD1AD70"/>
    <w:rsid w:val="5DE1E07C"/>
    <w:rsid w:val="5E54FD72"/>
    <w:rsid w:val="5E6D948E"/>
    <w:rsid w:val="5E7518EC"/>
    <w:rsid w:val="5EA12C89"/>
    <w:rsid w:val="5EA85CAF"/>
    <w:rsid w:val="5F1A7990"/>
    <w:rsid w:val="5F20FD9B"/>
    <w:rsid w:val="5F2ADA5F"/>
    <w:rsid w:val="5F3A193A"/>
    <w:rsid w:val="5F474BC7"/>
    <w:rsid w:val="5F94F338"/>
    <w:rsid w:val="5FB50E45"/>
    <w:rsid w:val="600831BC"/>
    <w:rsid w:val="6050ECCA"/>
    <w:rsid w:val="606F336D"/>
    <w:rsid w:val="60B95F20"/>
    <w:rsid w:val="60D850B7"/>
    <w:rsid w:val="60E05DD2"/>
    <w:rsid w:val="60F16925"/>
    <w:rsid w:val="614FFE51"/>
    <w:rsid w:val="6155C544"/>
    <w:rsid w:val="61857008"/>
    <w:rsid w:val="618CDD1E"/>
    <w:rsid w:val="61A6AB36"/>
    <w:rsid w:val="61ABA6F0"/>
    <w:rsid w:val="61C11E5E"/>
    <w:rsid w:val="62009DFA"/>
    <w:rsid w:val="6259C553"/>
    <w:rsid w:val="629BA1B5"/>
    <w:rsid w:val="6337A16E"/>
    <w:rsid w:val="63A7079A"/>
    <w:rsid w:val="641A9B95"/>
    <w:rsid w:val="642EB9D6"/>
    <w:rsid w:val="645613E0"/>
    <w:rsid w:val="64C68B8E"/>
    <w:rsid w:val="64D557F6"/>
    <w:rsid w:val="64D6BB35"/>
    <w:rsid w:val="65607453"/>
    <w:rsid w:val="6588C6C9"/>
    <w:rsid w:val="66122703"/>
    <w:rsid w:val="661FD425"/>
    <w:rsid w:val="66250F8A"/>
    <w:rsid w:val="662A7B6A"/>
    <w:rsid w:val="664E7EBC"/>
    <w:rsid w:val="6682B26B"/>
    <w:rsid w:val="67164781"/>
    <w:rsid w:val="6728C431"/>
    <w:rsid w:val="6756EA97"/>
    <w:rsid w:val="67A6B13B"/>
    <w:rsid w:val="67C34C8A"/>
    <w:rsid w:val="67D4674C"/>
    <w:rsid w:val="6815762D"/>
    <w:rsid w:val="6827FDB2"/>
    <w:rsid w:val="68419E39"/>
    <w:rsid w:val="6855229B"/>
    <w:rsid w:val="6857F3F1"/>
    <w:rsid w:val="68AB6C53"/>
    <w:rsid w:val="68C3AFE4"/>
    <w:rsid w:val="697E2FB2"/>
    <w:rsid w:val="69A85B98"/>
    <w:rsid w:val="69AE63F5"/>
    <w:rsid w:val="69BD6EE2"/>
    <w:rsid w:val="69C0B965"/>
    <w:rsid w:val="69F46CA8"/>
    <w:rsid w:val="6A223270"/>
    <w:rsid w:val="6A4029D5"/>
    <w:rsid w:val="6A664B17"/>
    <w:rsid w:val="6A7F2CCE"/>
    <w:rsid w:val="6ACF5B59"/>
    <w:rsid w:val="6B1A6B95"/>
    <w:rsid w:val="6B1D6854"/>
    <w:rsid w:val="6B4093B8"/>
    <w:rsid w:val="6B4E6F3E"/>
    <w:rsid w:val="6B5F9E0E"/>
    <w:rsid w:val="6BCB7B67"/>
    <w:rsid w:val="6BFE24A5"/>
    <w:rsid w:val="6C422B46"/>
    <w:rsid w:val="6C99E4C4"/>
    <w:rsid w:val="6CE4FD70"/>
    <w:rsid w:val="6CEA1076"/>
    <w:rsid w:val="6D750ABE"/>
    <w:rsid w:val="6D98DDA5"/>
    <w:rsid w:val="6DD23D06"/>
    <w:rsid w:val="6E518CDD"/>
    <w:rsid w:val="6EBBE9AA"/>
    <w:rsid w:val="6F7F514F"/>
    <w:rsid w:val="6FA0EF93"/>
    <w:rsid w:val="6FB37A0C"/>
    <w:rsid w:val="6FBE8247"/>
    <w:rsid w:val="700B4F48"/>
    <w:rsid w:val="703230F9"/>
    <w:rsid w:val="70AF72C9"/>
    <w:rsid w:val="70FC9B45"/>
    <w:rsid w:val="710A878A"/>
    <w:rsid w:val="714AB287"/>
    <w:rsid w:val="714F6046"/>
    <w:rsid w:val="71769EB0"/>
    <w:rsid w:val="717F5854"/>
    <w:rsid w:val="71A5C855"/>
    <w:rsid w:val="71EE8B69"/>
    <w:rsid w:val="7241D2F4"/>
    <w:rsid w:val="72469E8B"/>
    <w:rsid w:val="727327ED"/>
    <w:rsid w:val="72B240DE"/>
    <w:rsid w:val="72DEC63D"/>
    <w:rsid w:val="737884F7"/>
    <w:rsid w:val="738BE0BC"/>
    <w:rsid w:val="73D565DA"/>
    <w:rsid w:val="73FF7CCB"/>
    <w:rsid w:val="742DED51"/>
    <w:rsid w:val="74470CD8"/>
    <w:rsid w:val="7462F26D"/>
    <w:rsid w:val="748E5BEC"/>
    <w:rsid w:val="751E16E0"/>
    <w:rsid w:val="7543F29E"/>
    <w:rsid w:val="75DE2F13"/>
    <w:rsid w:val="75FBF939"/>
    <w:rsid w:val="7615D344"/>
    <w:rsid w:val="762C09AC"/>
    <w:rsid w:val="763A015D"/>
    <w:rsid w:val="77156091"/>
    <w:rsid w:val="7743C62C"/>
    <w:rsid w:val="77803792"/>
    <w:rsid w:val="77D11F0D"/>
    <w:rsid w:val="77D64716"/>
    <w:rsid w:val="782E7455"/>
    <w:rsid w:val="78560965"/>
    <w:rsid w:val="788B1A5F"/>
    <w:rsid w:val="78928617"/>
    <w:rsid w:val="78A7663B"/>
    <w:rsid w:val="78ABBF00"/>
    <w:rsid w:val="78D4244A"/>
    <w:rsid w:val="79532740"/>
    <w:rsid w:val="7977BD31"/>
    <w:rsid w:val="7A2F6D1C"/>
    <w:rsid w:val="7A308702"/>
    <w:rsid w:val="7A33C84B"/>
    <w:rsid w:val="7A49A81B"/>
    <w:rsid w:val="7A6A8DB2"/>
    <w:rsid w:val="7A7AFA39"/>
    <w:rsid w:val="7B5EA9A4"/>
    <w:rsid w:val="7BB7AA5E"/>
    <w:rsid w:val="7BF809DA"/>
    <w:rsid w:val="7C328AA7"/>
    <w:rsid w:val="7C95C497"/>
    <w:rsid w:val="7C9D7D00"/>
    <w:rsid w:val="7D2AF6CC"/>
    <w:rsid w:val="7D39AFAF"/>
    <w:rsid w:val="7D6845B9"/>
    <w:rsid w:val="7D9CC134"/>
    <w:rsid w:val="7DA3B640"/>
    <w:rsid w:val="7E6DC92A"/>
    <w:rsid w:val="7ED4656E"/>
    <w:rsid w:val="7EDA5BB7"/>
    <w:rsid w:val="7F25567F"/>
    <w:rsid w:val="7F7FBB35"/>
    <w:rsid w:val="7FAD2289"/>
    <w:rsid w:val="7FB9A27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A425A4B7-F560-4D9F-BEBF-D8538A31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7225A2"/>
    <w:pPr>
      <w:keepNext/>
      <w:keepLines/>
      <w:spacing w:before="40"/>
      <w:outlineLvl w:val="2"/>
    </w:pPr>
    <w:rPr>
      <w:rFonts w:asciiTheme="majorHAnsi" w:hAnsiTheme="majorHAnsi" w:eastAsiaTheme="majorEastAsia"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styleId="FooterChar" w:customStyle="1">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0830DE"/>
    <w:rPr>
      <w:color w:val="605E5C"/>
      <w:shd w:val="clear" w:color="auto" w:fill="E1DFDD"/>
    </w:rPr>
  </w:style>
  <w:style w:type="character" w:styleId="FollowedHyperlink">
    <w:name w:val="FollowedHyperlink"/>
    <w:basedOn w:val="DefaultParagraphFont"/>
    <w:semiHidden/>
    <w:unhideWhenUsed/>
    <w:rsid w:val="000830DE"/>
    <w:rPr>
      <w:color w:val="800080" w:themeColor="followedHyperlink"/>
      <w:u w:val="single"/>
    </w:rPr>
  </w:style>
  <w:style w:type="paragraph" w:styleId="ListParagraph">
    <w:name w:val="List Paragraph"/>
    <w:basedOn w:val="Normal"/>
    <w:uiPriority w:val="34"/>
    <w:qFormat/>
    <w:rsid w:val="005A57F5"/>
    <w:pPr>
      <w:ind w:left="720"/>
      <w:contextualSpacing/>
    </w:pPr>
  </w:style>
  <w:style w:type="character" w:styleId="blue" w:customStyle="1">
    <w:name w:val="blue"/>
    <w:basedOn w:val="DefaultParagraphFont"/>
    <w:rsid w:val="00227701"/>
  </w:style>
  <w:style w:type="character" w:styleId="apple-converted-space" w:customStyle="1">
    <w:name w:val="apple-converted-space"/>
    <w:basedOn w:val="DefaultParagraphFont"/>
    <w:rsid w:val="00227701"/>
  </w:style>
  <w:style w:type="character" w:styleId="red" w:customStyle="1">
    <w:name w:val="red"/>
    <w:basedOn w:val="DefaultParagraphFont"/>
    <w:rsid w:val="00227701"/>
  </w:style>
  <w:style w:type="character" w:styleId="underline" w:customStyle="1">
    <w:name w:val="underline"/>
    <w:basedOn w:val="DefaultParagraphFont"/>
    <w:rsid w:val="00227701"/>
  </w:style>
  <w:style w:type="character" w:styleId="Heading3Char" w:customStyle="1">
    <w:name w:val="Heading 3 Char"/>
    <w:basedOn w:val="DefaultParagraphFont"/>
    <w:link w:val="Heading3"/>
    <w:semiHidden/>
    <w:rsid w:val="007225A2"/>
    <w:rPr>
      <w:rFonts w:asciiTheme="majorHAnsi" w:hAnsiTheme="majorHAnsi" w:eastAsiaTheme="majorEastAsia" w:cstheme="majorBidi"/>
      <w:color w:val="243F60" w:themeColor="accent1" w:themeShade="7F"/>
      <w:sz w:val="24"/>
      <w:szCs w:val="24"/>
    </w:rPr>
  </w:style>
  <w:style w:type="character" w:styleId="Strong">
    <w:name w:val="Strong"/>
    <w:basedOn w:val="DefaultParagraphFont"/>
    <w:uiPriority w:val="22"/>
    <w:qFormat/>
    <w:rsid w:val="009E1668"/>
    <w:rPr>
      <w:b/>
      <w:bCs/>
    </w:rPr>
  </w:style>
  <w:style w:type="character" w:styleId="url" w:customStyle="1">
    <w:name w:val="url"/>
    <w:basedOn w:val="DefaultParagraphFont"/>
    <w:rsid w:val="00BF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1689">
      <w:bodyDiv w:val="1"/>
      <w:marLeft w:val="0"/>
      <w:marRight w:val="0"/>
      <w:marTop w:val="0"/>
      <w:marBottom w:val="0"/>
      <w:divBdr>
        <w:top w:val="none" w:sz="0" w:space="0" w:color="auto"/>
        <w:left w:val="none" w:sz="0" w:space="0" w:color="auto"/>
        <w:bottom w:val="none" w:sz="0" w:space="0" w:color="auto"/>
        <w:right w:val="none" w:sz="0" w:space="0" w:color="auto"/>
      </w:divBdr>
    </w:div>
    <w:div w:id="191693244">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2860940">
      <w:bodyDiv w:val="1"/>
      <w:marLeft w:val="0"/>
      <w:marRight w:val="0"/>
      <w:marTop w:val="0"/>
      <w:marBottom w:val="0"/>
      <w:divBdr>
        <w:top w:val="none" w:sz="0" w:space="0" w:color="auto"/>
        <w:left w:val="none" w:sz="0" w:space="0" w:color="auto"/>
        <w:bottom w:val="none" w:sz="0" w:space="0" w:color="auto"/>
        <w:right w:val="none" w:sz="0" w:space="0" w:color="auto"/>
      </w:divBdr>
    </w:div>
    <w:div w:id="688678251">
      <w:bodyDiv w:val="1"/>
      <w:marLeft w:val="0"/>
      <w:marRight w:val="0"/>
      <w:marTop w:val="0"/>
      <w:marBottom w:val="0"/>
      <w:divBdr>
        <w:top w:val="none" w:sz="0" w:space="0" w:color="auto"/>
        <w:left w:val="none" w:sz="0" w:space="0" w:color="auto"/>
        <w:bottom w:val="none" w:sz="0" w:space="0" w:color="auto"/>
        <w:right w:val="none" w:sz="0" w:space="0" w:color="auto"/>
      </w:divBdr>
      <w:divsChild>
        <w:div w:id="300041803">
          <w:marLeft w:val="0"/>
          <w:marRight w:val="0"/>
          <w:marTop w:val="0"/>
          <w:marBottom w:val="0"/>
          <w:divBdr>
            <w:top w:val="none" w:sz="0" w:space="0" w:color="auto"/>
            <w:left w:val="none" w:sz="0" w:space="0" w:color="auto"/>
            <w:bottom w:val="none" w:sz="0" w:space="0" w:color="auto"/>
            <w:right w:val="none" w:sz="0" w:space="0" w:color="auto"/>
          </w:divBdr>
        </w:div>
        <w:div w:id="1208177839">
          <w:marLeft w:val="0"/>
          <w:marRight w:val="0"/>
          <w:marTop w:val="0"/>
          <w:marBottom w:val="0"/>
          <w:divBdr>
            <w:top w:val="none" w:sz="0" w:space="0" w:color="auto"/>
            <w:left w:val="none" w:sz="0" w:space="0" w:color="auto"/>
            <w:bottom w:val="none" w:sz="0" w:space="0" w:color="auto"/>
            <w:right w:val="none" w:sz="0" w:space="0" w:color="auto"/>
          </w:divBdr>
        </w:div>
        <w:div w:id="1423641708">
          <w:marLeft w:val="0"/>
          <w:marRight w:val="0"/>
          <w:marTop w:val="0"/>
          <w:marBottom w:val="0"/>
          <w:divBdr>
            <w:top w:val="none" w:sz="0" w:space="0" w:color="auto"/>
            <w:left w:val="none" w:sz="0" w:space="0" w:color="auto"/>
            <w:bottom w:val="none" w:sz="0" w:space="0" w:color="auto"/>
            <w:right w:val="none" w:sz="0" w:space="0" w:color="auto"/>
          </w:divBdr>
        </w:div>
      </w:divsChild>
    </w:div>
    <w:div w:id="767432289">
      <w:bodyDiv w:val="1"/>
      <w:marLeft w:val="0"/>
      <w:marRight w:val="0"/>
      <w:marTop w:val="0"/>
      <w:marBottom w:val="0"/>
      <w:divBdr>
        <w:top w:val="none" w:sz="0" w:space="0" w:color="auto"/>
        <w:left w:val="none" w:sz="0" w:space="0" w:color="auto"/>
        <w:bottom w:val="none" w:sz="0" w:space="0" w:color="auto"/>
        <w:right w:val="none" w:sz="0" w:space="0" w:color="auto"/>
      </w:divBdr>
      <w:divsChild>
        <w:div w:id="8919">
          <w:marLeft w:val="-720"/>
          <w:marRight w:val="0"/>
          <w:marTop w:val="0"/>
          <w:marBottom w:val="0"/>
          <w:divBdr>
            <w:top w:val="none" w:sz="0" w:space="0" w:color="auto"/>
            <w:left w:val="none" w:sz="0" w:space="0" w:color="auto"/>
            <w:bottom w:val="none" w:sz="0" w:space="0" w:color="auto"/>
            <w:right w:val="none" w:sz="0" w:space="0" w:color="auto"/>
          </w:divBdr>
        </w:div>
      </w:divsChild>
    </w:div>
    <w:div w:id="787162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7705">
          <w:marLeft w:val="-720"/>
          <w:marRight w:val="0"/>
          <w:marTop w:val="0"/>
          <w:marBottom w:val="0"/>
          <w:divBdr>
            <w:top w:val="none" w:sz="0" w:space="0" w:color="auto"/>
            <w:left w:val="none" w:sz="0" w:space="0" w:color="auto"/>
            <w:bottom w:val="none" w:sz="0" w:space="0" w:color="auto"/>
            <w:right w:val="none" w:sz="0" w:space="0" w:color="auto"/>
          </w:divBdr>
        </w:div>
      </w:divsChild>
    </w:div>
    <w:div w:id="985158429">
      <w:bodyDiv w:val="1"/>
      <w:marLeft w:val="0"/>
      <w:marRight w:val="0"/>
      <w:marTop w:val="0"/>
      <w:marBottom w:val="0"/>
      <w:divBdr>
        <w:top w:val="none" w:sz="0" w:space="0" w:color="auto"/>
        <w:left w:val="none" w:sz="0" w:space="0" w:color="auto"/>
        <w:bottom w:val="none" w:sz="0" w:space="0" w:color="auto"/>
        <w:right w:val="none" w:sz="0" w:space="0" w:color="auto"/>
      </w:divBdr>
    </w:div>
    <w:div w:id="1088229888">
      <w:bodyDiv w:val="1"/>
      <w:marLeft w:val="0"/>
      <w:marRight w:val="0"/>
      <w:marTop w:val="0"/>
      <w:marBottom w:val="0"/>
      <w:divBdr>
        <w:top w:val="none" w:sz="0" w:space="0" w:color="auto"/>
        <w:left w:val="none" w:sz="0" w:space="0" w:color="auto"/>
        <w:bottom w:val="none" w:sz="0" w:space="0" w:color="auto"/>
        <w:right w:val="none" w:sz="0" w:space="0" w:color="auto"/>
      </w:divBdr>
    </w:div>
    <w:div w:id="1125583047">
      <w:bodyDiv w:val="1"/>
      <w:marLeft w:val="0"/>
      <w:marRight w:val="0"/>
      <w:marTop w:val="0"/>
      <w:marBottom w:val="0"/>
      <w:divBdr>
        <w:top w:val="none" w:sz="0" w:space="0" w:color="auto"/>
        <w:left w:val="none" w:sz="0" w:space="0" w:color="auto"/>
        <w:bottom w:val="none" w:sz="0" w:space="0" w:color="auto"/>
        <w:right w:val="none" w:sz="0" w:space="0" w:color="auto"/>
      </w:divBdr>
      <w:divsChild>
        <w:div w:id="181671953">
          <w:marLeft w:val="-720"/>
          <w:marRight w:val="0"/>
          <w:marTop w:val="0"/>
          <w:marBottom w:val="0"/>
          <w:divBdr>
            <w:top w:val="none" w:sz="0" w:space="0" w:color="auto"/>
            <w:left w:val="none" w:sz="0" w:space="0" w:color="auto"/>
            <w:bottom w:val="none" w:sz="0" w:space="0" w:color="auto"/>
            <w:right w:val="none" w:sz="0" w:space="0" w:color="auto"/>
          </w:divBdr>
        </w:div>
      </w:divsChild>
    </w:div>
    <w:div w:id="1249120212">
      <w:bodyDiv w:val="1"/>
      <w:marLeft w:val="0"/>
      <w:marRight w:val="0"/>
      <w:marTop w:val="0"/>
      <w:marBottom w:val="0"/>
      <w:divBdr>
        <w:top w:val="none" w:sz="0" w:space="0" w:color="auto"/>
        <w:left w:val="none" w:sz="0" w:space="0" w:color="auto"/>
        <w:bottom w:val="none" w:sz="0" w:space="0" w:color="auto"/>
        <w:right w:val="none" w:sz="0" w:space="0" w:color="auto"/>
      </w:divBdr>
      <w:divsChild>
        <w:div w:id="1525364311">
          <w:marLeft w:val="-720"/>
          <w:marRight w:val="0"/>
          <w:marTop w:val="0"/>
          <w:marBottom w:val="0"/>
          <w:divBdr>
            <w:top w:val="none" w:sz="0" w:space="0" w:color="auto"/>
            <w:left w:val="none" w:sz="0" w:space="0" w:color="auto"/>
            <w:bottom w:val="none" w:sz="0" w:space="0" w:color="auto"/>
            <w:right w:val="none" w:sz="0" w:space="0" w:color="auto"/>
          </w:divBdr>
        </w:div>
      </w:divsChild>
    </w:div>
    <w:div w:id="1254320312">
      <w:bodyDiv w:val="1"/>
      <w:marLeft w:val="0"/>
      <w:marRight w:val="0"/>
      <w:marTop w:val="0"/>
      <w:marBottom w:val="0"/>
      <w:divBdr>
        <w:top w:val="none" w:sz="0" w:space="0" w:color="auto"/>
        <w:left w:val="none" w:sz="0" w:space="0" w:color="auto"/>
        <w:bottom w:val="none" w:sz="0" w:space="0" w:color="auto"/>
        <w:right w:val="none" w:sz="0" w:space="0" w:color="auto"/>
      </w:divBdr>
      <w:divsChild>
        <w:div w:id="1466653010">
          <w:marLeft w:val="-720"/>
          <w:marRight w:val="0"/>
          <w:marTop w:val="0"/>
          <w:marBottom w:val="0"/>
          <w:divBdr>
            <w:top w:val="none" w:sz="0" w:space="0" w:color="auto"/>
            <w:left w:val="none" w:sz="0" w:space="0" w:color="auto"/>
            <w:bottom w:val="none" w:sz="0" w:space="0" w:color="auto"/>
            <w:right w:val="none" w:sz="0" w:space="0" w:color="auto"/>
          </w:divBdr>
        </w:div>
      </w:divsChild>
    </w:div>
    <w:div w:id="1354575732">
      <w:bodyDiv w:val="1"/>
      <w:marLeft w:val="0"/>
      <w:marRight w:val="0"/>
      <w:marTop w:val="0"/>
      <w:marBottom w:val="0"/>
      <w:divBdr>
        <w:top w:val="none" w:sz="0" w:space="0" w:color="auto"/>
        <w:left w:val="none" w:sz="0" w:space="0" w:color="auto"/>
        <w:bottom w:val="none" w:sz="0" w:space="0" w:color="auto"/>
        <w:right w:val="none" w:sz="0" w:space="0" w:color="auto"/>
      </w:divBdr>
      <w:divsChild>
        <w:div w:id="1966696330">
          <w:marLeft w:val="-720"/>
          <w:marRight w:val="0"/>
          <w:marTop w:val="0"/>
          <w:marBottom w:val="0"/>
          <w:divBdr>
            <w:top w:val="none" w:sz="0" w:space="0" w:color="auto"/>
            <w:left w:val="none" w:sz="0" w:space="0" w:color="auto"/>
            <w:bottom w:val="none" w:sz="0" w:space="0" w:color="auto"/>
            <w:right w:val="none" w:sz="0" w:space="0" w:color="auto"/>
          </w:divBdr>
        </w:div>
      </w:divsChild>
    </w:div>
    <w:div w:id="1391146698">
      <w:bodyDiv w:val="1"/>
      <w:marLeft w:val="0"/>
      <w:marRight w:val="0"/>
      <w:marTop w:val="0"/>
      <w:marBottom w:val="0"/>
      <w:divBdr>
        <w:top w:val="none" w:sz="0" w:space="0" w:color="auto"/>
        <w:left w:val="none" w:sz="0" w:space="0" w:color="auto"/>
        <w:bottom w:val="none" w:sz="0" w:space="0" w:color="auto"/>
        <w:right w:val="none" w:sz="0" w:space="0" w:color="auto"/>
      </w:divBdr>
    </w:div>
    <w:div w:id="1392273244">
      <w:bodyDiv w:val="1"/>
      <w:marLeft w:val="0"/>
      <w:marRight w:val="0"/>
      <w:marTop w:val="0"/>
      <w:marBottom w:val="0"/>
      <w:divBdr>
        <w:top w:val="none" w:sz="0" w:space="0" w:color="auto"/>
        <w:left w:val="none" w:sz="0" w:space="0" w:color="auto"/>
        <w:bottom w:val="none" w:sz="0" w:space="0" w:color="auto"/>
        <w:right w:val="none" w:sz="0" w:space="0" w:color="auto"/>
      </w:divBdr>
      <w:divsChild>
        <w:div w:id="1293167395">
          <w:marLeft w:val="0"/>
          <w:marRight w:val="0"/>
          <w:marTop w:val="0"/>
          <w:marBottom w:val="0"/>
          <w:divBdr>
            <w:top w:val="none" w:sz="0" w:space="0" w:color="auto"/>
            <w:left w:val="none" w:sz="0" w:space="0" w:color="auto"/>
            <w:bottom w:val="none" w:sz="0" w:space="0" w:color="auto"/>
            <w:right w:val="none" w:sz="0" w:space="0" w:color="auto"/>
          </w:divBdr>
        </w:div>
        <w:div w:id="1948192164">
          <w:marLeft w:val="0"/>
          <w:marRight w:val="0"/>
          <w:marTop w:val="0"/>
          <w:marBottom w:val="0"/>
          <w:divBdr>
            <w:top w:val="none" w:sz="0" w:space="0" w:color="auto"/>
            <w:left w:val="none" w:sz="0" w:space="0" w:color="auto"/>
            <w:bottom w:val="none" w:sz="0" w:space="0" w:color="auto"/>
            <w:right w:val="none" w:sz="0" w:space="0" w:color="auto"/>
          </w:divBdr>
        </w:div>
        <w:div w:id="2131169320">
          <w:marLeft w:val="0"/>
          <w:marRight w:val="0"/>
          <w:marTop w:val="0"/>
          <w:marBottom w:val="0"/>
          <w:divBdr>
            <w:top w:val="none" w:sz="0" w:space="0" w:color="auto"/>
            <w:left w:val="none" w:sz="0" w:space="0" w:color="auto"/>
            <w:bottom w:val="none" w:sz="0" w:space="0" w:color="auto"/>
            <w:right w:val="none" w:sz="0" w:space="0" w:color="auto"/>
          </w:divBdr>
        </w:div>
      </w:divsChild>
    </w:div>
    <w:div w:id="1466924483">
      <w:bodyDiv w:val="1"/>
      <w:marLeft w:val="0"/>
      <w:marRight w:val="0"/>
      <w:marTop w:val="0"/>
      <w:marBottom w:val="0"/>
      <w:divBdr>
        <w:top w:val="none" w:sz="0" w:space="0" w:color="auto"/>
        <w:left w:val="none" w:sz="0" w:space="0" w:color="auto"/>
        <w:bottom w:val="none" w:sz="0" w:space="0" w:color="auto"/>
        <w:right w:val="none" w:sz="0" w:space="0" w:color="auto"/>
      </w:divBdr>
    </w:div>
    <w:div w:id="1495802556">
      <w:bodyDiv w:val="1"/>
      <w:marLeft w:val="0"/>
      <w:marRight w:val="0"/>
      <w:marTop w:val="0"/>
      <w:marBottom w:val="0"/>
      <w:divBdr>
        <w:top w:val="none" w:sz="0" w:space="0" w:color="auto"/>
        <w:left w:val="none" w:sz="0" w:space="0" w:color="auto"/>
        <w:bottom w:val="none" w:sz="0" w:space="0" w:color="auto"/>
        <w:right w:val="none" w:sz="0" w:space="0" w:color="auto"/>
      </w:divBdr>
      <w:divsChild>
        <w:div w:id="1224564328">
          <w:marLeft w:val="-72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197">
      <w:bodyDiv w:val="1"/>
      <w:marLeft w:val="0"/>
      <w:marRight w:val="0"/>
      <w:marTop w:val="0"/>
      <w:marBottom w:val="0"/>
      <w:divBdr>
        <w:top w:val="none" w:sz="0" w:space="0" w:color="auto"/>
        <w:left w:val="none" w:sz="0" w:space="0" w:color="auto"/>
        <w:bottom w:val="none" w:sz="0" w:space="0" w:color="auto"/>
        <w:right w:val="none" w:sz="0" w:space="0" w:color="auto"/>
      </w:divBdr>
      <w:divsChild>
        <w:div w:id="1321227222">
          <w:marLeft w:val="-720"/>
          <w:marRight w:val="0"/>
          <w:marTop w:val="0"/>
          <w:marBottom w:val="0"/>
          <w:divBdr>
            <w:top w:val="none" w:sz="0" w:space="0" w:color="auto"/>
            <w:left w:val="none" w:sz="0" w:space="0" w:color="auto"/>
            <w:bottom w:val="none" w:sz="0" w:space="0" w:color="auto"/>
            <w:right w:val="none" w:sz="0" w:space="0" w:color="auto"/>
          </w:divBdr>
        </w:div>
      </w:divsChild>
    </w:div>
    <w:div w:id="1834295935">
      <w:bodyDiv w:val="1"/>
      <w:marLeft w:val="0"/>
      <w:marRight w:val="0"/>
      <w:marTop w:val="0"/>
      <w:marBottom w:val="0"/>
      <w:divBdr>
        <w:top w:val="none" w:sz="0" w:space="0" w:color="auto"/>
        <w:left w:val="none" w:sz="0" w:space="0" w:color="auto"/>
        <w:bottom w:val="none" w:sz="0" w:space="0" w:color="auto"/>
        <w:right w:val="none" w:sz="0" w:space="0" w:color="auto"/>
      </w:divBdr>
    </w:div>
    <w:div w:id="1977761142">
      <w:bodyDiv w:val="1"/>
      <w:marLeft w:val="0"/>
      <w:marRight w:val="0"/>
      <w:marTop w:val="0"/>
      <w:marBottom w:val="0"/>
      <w:divBdr>
        <w:top w:val="none" w:sz="0" w:space="0" w:color="auto"/>
        <w:left w:val="none" w:sz="0" w:space="0" w:color="auto"/>
        <w:bottom w:val="none" w:sz="0" w:space="0" w:color="auto"/>
        <w:right w:val="none" w:sz="0" w:space="0" w:color="auto"/>
      </w:divBdr>
      <w:divsChild>
        <w:div w:id="85393491">
          <w:marLeft w:val="-720"/>
          <w:marRight w:val="0"/>
          <w:marTop w:val="0"/>
          <w:marBottom w:val="0"/>
          <w:divBdr>
            <w:top w:val="none" w:sz="0" w:space="0" w:color="auto"/>
            <w:left w:val="none" w:sz="0" w:space="0" w:color="auto"/>
            <w:bottom w:val="none" w:sz="0" w:space="0" w:color="auto"/>
            <w:right w:val="none" w:sz="0" w:space="0" w:color="auto"/>
          </w:divBdr>
        </w:div>
      </w:divsChild>
    </w:div>
    <w:div w:id="2020110087">
      <w:bodyDiv w:val="1"/>
      <w:marLeft w:val="0"/>
      <w:marRight w:val="0"/>
      <w:marTop w:val="0"/>
      <w:marBottom w:val="0"/>
      <w:divBdr>
        <w:top w:val="none" w:sz="0" w:space="0" w:color="auto"/>
        <w:left w:val="none" w:sz="0" w:space="0" w:color="auto"/>
        <w:bottom w:val="none" w:sz="0" w:space="0" w:color="auto"/>
        <w:right w:val="none" w:sz="0" w:space="0" w:color="auto"/>
      </w:divBdr>
      <w:divsChild>
        <w:div w:id="1630352317">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8" /><Relationship Type="http://schemas.openxmlformats.org/officeDocument/2006/relationships/hyperlink" Target="https://ieeexplore.ieee.org/document/6983053" TargetMode="External" Id="rId26" /><Relationship Type="http://schemas.openxmlformats.org/officeDocument/2006/relationships/hyperlink" Target="https://www.autopilotreview.com/tesla-custom-ai-chips-hardware-3/" TargetMode="External" Id="rId39" /><Relationship Type="http://schemas.openxmlformats.org/officeDocument/2006/relationships/hyperlink" Target="https://www.autopilotreview.com/tesla-custom-ai-chips-hardware-3/?utm_source=chatgpt.com"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hyperlink" Target="https://www.napkin.ai/" TargetMode="External" Id="rId29" /><Relationship Type="http://schemas.openxmlformats.org/officeDocument/2006/relationships/header" Target="head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i.org/10.1145/3079856.3080246" TargetMode="External" Id="rId24" /><Relationship Type="http://schemas.openxmlformats.org/officeDocument/2006/relationships/hyperlink" Target="https://electrek.co/2023/02/15/tesla-self-driving-hw4-computer-leaks-teardown/" TargetMode="External" Id="rId32" /><Relationship Type="http://schemas.openxmlformats.org/officeDocument/2006/relationships/hyperlink" Target="https://microarch.org/micro53/papers/738300b067.pdf" TargetMode="External" Id="rId37" /><Relationship Type="http://schemas.openxmlformats.org/officeDocument/2006/relationships/hyperlink" Target="https://par.nsf.gov/biblio/10560398-encoding-consistency-optimizing-self-driving-reliability-real-time-speed-data" TargetMode="External" Id="rId40"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hyperlink" Target="https://www.youtube.com/watch?v=hx7BXih7zx8" TargetMode="External" Id="rId23" /><Relationship Type="http://schemas.openxmlformats.org/officeDocument/2006/relationships/hyperlink" Target="https://doi.org/10.3389/fpsyg.2023.1101520" TargetMode="External" Id="rId28" /><Relationship Type="http://schemas.openxmlformats.org/officeDocument/2006/relationships/hyperlink" Target="https://www.notateslaapp.com/news/2081/tesla-officially-announces-fsd-hardware-50-and-how-it-compares-to-hardware-40?utm_source=chatgpt.com" TargetMode="External"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hyperlink" Target="https://www.youtube.com/watch?v=2blLi3T4EGw" TargetMode="External" Id="rId31" /><Relationship Type="http://schemas.microsoft.com/office/2020/10/relationships/intelligence" Target="intelligence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logs.nvidia.com/blog/tesla-self-driving/" TargetMode="External" Id="rId22" /><Relationship Type="http://schemas.openxmlformats.org/officeDocument/2006/relationships/hyperlink" Target="https://ieeexplore.ieee.org/document/8641234" TargetMode="External" Id="rId27" /><Relationship Type="http://schemas.openxmlformats.org/officeDocument/2006/relationships/hyperlink" Target="https://developer.nvidia.com/blog/training-self-driving-vehicles-challenge-scale/" TargetMode="External" Id="rId30" /><Relationship Type="http://schemas.openxmlformats.org/officeDocument/2006/relationships/hyperlink" Target="https://www.autopilotreview.com/tesla-hardware-4-rolling-out-to-new-vehicles/?utm_source=chatgpt.com" TargetMode="External" Id="rId35" /><Relationship Type="http://schemas.openxmlformats.org/officeDocument/2006/relationships/theme" Target="theme/theme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7" /><Relationship Type="http://schemas.openxmlformats.org/officeDocument/2006/relationships/hyperlink" Target="https://images.nvidia.com/aem-dam/en-zz/Solutions/auto-self-driving-safety-report.pdf" TargetMode="External" Id="rId25" /><Relationship Type="http://schemas.openxmlformats.org/officeDocument/2006/relationships/hyperlink" Target="https://en.wikipedia.org/wiki/Tesla_Autopilot?utm_source=chatgpt.com" TargetMode="External" Id="rId33" /><Relationship Type="http://schemas.openxmlformats.org/officeDocument/2006/relationships/hyperlink" Target="https://en.wikichip.org/wiki/tesla_%28car_company%29/fsd_chip" TargetMode="External" Id="rId38" /><Relationship Type="http://schemas.openxmlformats.org/officeDocument/2006/relationships/hyperlink" Target="mailto:malinamratavijay@cityuniversity.edu" TargetMode="External" Id="R8dd2a1537a2b4ce6" /><Relationship Type="http://schemas.openxmlformats.org/officeDocument/2006/relationships/hyperlink" Target="mailto:gudivadalikhithalak@cityuniversity.edu" TargetMode="External" Id="R09f965f23f1d4b30" /><Relationship Type="http://schemas.openxmlformats.org/officeDocument/2006/relationships/hyperlink" Target="mailto:thukralsukhmani@cityuniversity.edu" TargetMode="External" Id="Rec75d1671c774d66" /><Relationship Type="http://schemas.openxmlformats.org/officeDocument/2006/relationships/hyperlink" Target="mailto:jainapriyanka@cityuniversity.edu" TargetMode="External" Id="R41ab97453c134e20" /><Relationship Type="http://schemas.openxmlformats.org/officeDocument/2006/relationships/image" Target="/media/image7.png" Id="Rca64824d9aae410f" /><Relationship Type="http://schemas.openxmlformats.org/officeDocument/2006/relationships/image" Target="/media/image8.png" Id="Rfb87e337110942d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C4371-C9CA-4738-A54B-A246A9FBAC87}">
  <ds:schemaRefs>
    <ds:schemaRef ds:uri="http://schemas.openxmlformats.org/officeDocument/2006/bibliography"/>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template.dotx</ap:Template>
  <ap:Application>Microsoft Word for the web</ap:Application>
  <ap:DocSecurity>4</ap:DocSecurity>
  <ap:ScaleCrop>false</ap:ScaleCrop>
  <ap:Company>ISECON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
  <dc:creator>Administrator</dc:creator>
  <keywords/>
  <lastModifiedBy>Namrata Vijay Mali</lastModifiedBy>
  <revision>46</revision>
  <dcterms:created xsi:type="dcterms:W3CDTF">2025-01-31T00:58:00.0000000Z</dcterms:created>
  <dcterms:modified xsi:type="dcterms:W3CDTF">2025-03-09T23:40:19.6811703Z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TII_WORD_DOCUMENT_FILENAME">
    <vt:lpwstr>CS519 TP01 Proposal Submission.docx</vt:lpwstr>
  </property>
  <property fmtid="{D5CDD505-2E9C-101B-9397-08002B2CF9AE}" pid="4" name="TII_WORD_DOCUMENT_ID">
    <vt:lpwstr>f8733a62-4905-475b-86e4-1a879474e04d</vt:lpwstr>
  </property>
</Properties>
</file>